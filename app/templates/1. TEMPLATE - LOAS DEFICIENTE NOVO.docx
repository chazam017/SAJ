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7363" w14:textId="77777777" w:rsidR="00E25046" w:rsidRDefault="00392A70" w:rsidP="00C92A7D">
      <w:pPr>
        <w:pStyle w:val="1ENDEREAMENTO"/>
      </w:pPr>
      <w:r w:rsidRPr="00EC7782">
        <w:t>AO</w:t>
      </w:r>
      <w:r w:rsidR="00F014D3">
        <w:t xml:space="preserve"> JUÍZO</w:t>
      </w:r>
      <w:r w:rsidRPr="00EC7782">
        <w:t xml:space="preserve"> </w:t>
      </w:r>
      <w:sdt>
        <w:sdtPr>
          <w:id w:val="-647902927"/>
          <w:placeholder>
            <w:docPart w:val="D2F42CAC1FE448888DB45115BB5AB091"/>
          </w:placeholder>
        </w:sdtPr>
        <w:sdtEndPr/>
        <w:sdtContent>
          <w:sdt>
            <w:sdtPr>
              <w:alias w:val="VARA/JUIZADO"/>
              <w:tag w:val="VARA/JUIZADO"/>
              <w:id w:val="-2133787684"/>
              <w:placeholder>
                <w:docPart w:val="0D7F0B8897384749AB47AA2E61ED39DD"/>
              </w:placeholder>
              <w:showingPlcHdr/>
              <w:comboBox>
                <w:listItem w:value="Escolher um item."/>
                <w:listItem w:displayText="DE UMA DAS VARAS CÍVEIS" w:value="DE UMA DAS VARAS CÍVEIS"/>
                <w:listItem w:displayText="DO JUIZADO ESPECIAL FEDERAL" w:value="DO JUIZADO ESPECIAL FEDERAL"/>
                <w:listItem w:displayText="DO NÚCLEO DE JUSTIÇA PREVIDENCIÁRIO 4.0" w:value="DO NÚCLEO DE JUSTIÇA PREVIDENCIÁRIO 4.0"/>
              </w:comboBox>
            </w:sdtPr>
            <w:sdtEndPr/>
            <w:sdtContent>
              <w:r w:rsidR="00C92A7D">
                <w:rPr>
                  <w:rStyle w:val="TextodoEspaoReservado"/>
                </w:rPr>
                <w:t>1. SELECIONE</w:t>
              </w:r>
            </w:sdtContent>
          </w:sdt>
        </w:sdtContent>
      </w:sdt>
      <w:r w:rsidR="00F014D3" w:rsidRPr="00EC7782">
        <w:t xml:space="preserve"> </w:t>
      </w:r>
      <w:sdt>
        <w:sdtPr>
          <w:alias w:val="COMARCA/SEÇÃO JUDICIÁRIA"/>
          <w:tag w:val="COMARCA/SEÇÃO JUDICIÁRIA"/>
          <w:id w:val="269202875"/>
          <w:placeholder>
            <w:docPart w:val="EAB5F43B89484F159E2A746A6A34AA91"/>
          </w:placeholder>
          <w:showingPlcHdr/>
          <w:comboBox>
            <w:listItem w:value="Escolher um item."/>
            <w:listItem w:displayText="DA COMARCA DE" w:value="DA COMARCA DE"/>
            <w:listItem w:displayText="DA SEÇÃO JUDICIÁRIA DO" w:value="DA SEÇÃO JUDICIÁRIA DO"/>
            <w:listItem w:displayText="DA SUBSEÇÃO JUDICIÁRIA DO" w:value="DA SUBSEÇÃO JUDICIÁRIA DO"/>
          </w:comboBox>
        </w:sdtPr>
        <w:sdtEndPr/>
        <w:sdtContent>
          <w:r w:rsidR="00C92A7D">
            <w:rPr>
              <w:rStyle w:val="TextodoEspaoReservado"/>
            </w:rPr>
            <w:t>2. SELECIONE</w:t>
          </w:r>
        </w:sdtContent>
      </w:sdt>
      <w:r w:rsidR="00F014D3">
        <w:t xml:space="preserve"> </w:t>
      </w:r>
      <w:r w:rsidRPr="00EC7782">
        <w:t xml:space="preserve"> </w:t>
      </w:r>
      <w:sdt>
        <w:sdtPr>
          <w:id w:val="84355357"/>
          <w:placeholder>
            <w:docPart w:val="4125CA588E8F412A909DABE0A437CFF4"/>
          </w:placeholder>
          <w:showingPlcHdr/>
        </w:sdtPr>
        <w:sdtEndPr/>
        <w:sdtContent>
          <w:r w:rsidR="00C92A7D">
            <w:rPr>
              <w:rStyle w:val="TextodoEspaoReservado"/>
            </w:rPr>
            <w:t xml:space="preserve">3. DIGITE A </w:t>
          </w:r>
          <w:r w:rsidR="00C92A7D" w:rsidRPr="00686F41">
            <w:rPr>
              <w:rStyle w:val="TextodoEspaoReservado"/>
            </w:rPr>
            <w:t>COMARCA</w:t>
          </w:r>
          <w:r w:rsidR="00C92A7D">
            <w:rPr>
              <w:rStyle w:val="TextodoEspaoReservado"/>
            </w:rPr>
            <w:t>/SEÇÃO</w:t>
          </w:r>
        </w:sdtContent>
      </w:sdt>
    </w:p>
    <w:p w14:paraId="2DB19839" w14:textId="77777777" w:rsidR="00E25046" w:rsidRDefault="00E25046" w:rsidP="00E25046">
      <w:pPr>
        <w:pStyle w:val="2INFORMAESDOPROCESSO"/>
        <w:spacing w:after="0"/>
        <w:rPr>
          <w:color w:val="000000" w:themeColor="text1"/>
        </w:rPr>
      </w:pPr>
    </w:p>
    <w:p w14:paraId="112994E8" w14:textId="77777777" w:rsidR="00E25046" w:rsidRDefault="00E25046" w:rsidP="00E25046">
      <w:pPr>
        <w:pStyle w:val="2INFORMAESDOPROCESSO"/>
        <w:spacing w:after="0"/>
        <w:rPr>
          <w:color w:val="000000" w:themeColor="text1"/>
        </w:rPr>
      </w:pPr>
    </w:p>
    <w:p w14:paraId="034245BA" w14:textId="77777777" w:rsidR="00E25046" w:rsidRDefault="00E25046" w:rsidP="00E25046">
      <w:pPr>
        <w:pStyle w:val="2INFORMAESDOPROCESSO"/>
        <w:spacing w:after="0"/>
        <w:rPr>
          <w:color w:val="000000" w:themeColor="text1"/>
        </w:rPr>
      </w:pPr>
    </w:p>
    <w:p w14:paraId="2079A1F3" w14:textId="77777777" w:rsidR="00E25046" w:rsidRDefault="00E25046" w:rsidP="00E25046">
      <w:pPr>
        <w:pStyle w:val="2INFORMAESDOPROCESSO"/>
        <w:spacing w:after="0"/>
        <w:rPr>
          <w:color w:val="000000" w:themeColor="text1"/>
        </w:rPr>
      </w:pPr>
    </w:p>
    <w:p w14:paraId="7546B5A7" w14:textId="77777777" w:rsidR="00E25046" w:rsidRDefault="00AC740B" w:rsidP="00E25046">
      <w:pPr>
        <w:pStyle w:val="2INFORMAESDOPROCESSO"/>
        <w:spacing w:after="0"/>
        <w:rPr>
          <w:color w:val="000000" w:themeColor="text1"/>
        </w:rPr>
      </w:pPr>
      <w:r w:rsidRPr="00977A35">
        <w:rPr>
          <w:noProof/>
          <w:color w:val="000000" w:themeColor="text1"/>
        </w:rPr>
        <mc:AlternateContent>
          <mc:Choice Requires="wps">
            <w:drawing>
              <wp:anchor distT="45720" distB="45720" distL="114300" distR="114300" simplePos="0" relativeHeight="251659264" behindDoc="0" locked="0" layoutInCell="1" allowOverlap="1" wp14:anchorId="449FC003" wp14:editId="6303FFCC">
                <wp:simplePos x="0" y="0"/>
                <wp:positionH relativeFrom="margin">
                  <wp:align>left</wp:align>
                </wp:positionH>
                <wp:positionV relativeFrom="paragraph">
                  <wp:posOffset>46327</wp:posOffset>
                </wp:positionV>
                <wp:extent cx="6589767" cy="2076450"/>
                <wp:effectExtent l="38100" t="38100" r="97155" b="9525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9767" cy="2076450"/>
                        </a:xfrm>
                        <a:prstGeom prst="rect">
                          <a:avLst/>
                        </a:prstGeom>
                        <a:solidFill>
                          <a:schemeClr val="accent6">
                            <a:lumMod val="20000"/>
                            <a:lumOff val="80000"/>
                          </a:schemeClr>
                        </a:solidFill>
                        <a:ln w="9525">
                          <a:noFill/>
                          <a:miter lim="800000"/>
                          <a:headEnd/>
                          <a:tailEnd/>
                          <a:extLst>
                            <a:ext uri="{C807C97D-BFC1-408E-A445-0C87EB9F89A2}">
                              <ask:lineSketchStyleProps xmlns:ask="http://schemas.microsoft.com/office/drawing/2018/sketchyshapes" sd="1219033472">
                                <a:custGeom>
                                  <a:avLst/>
                                  <a:gdLst>
                                    <a:gd name="connsiteX0" fmla="*/ 0 w 5287010"/>
                                    <a:gd name="connsiteY0" fmla="*/ 0 h 2115820"/>
                                    <a:gd name="connsiteX1" fmla="*/ 640316 w 5287010"/>
                                    <a:gd name="connsiteY1" fmla="*/ 0 h 2115820"/>
                                    <a:gd name="connsiteX2" fmla="*/ 1069151 w 5287010"/>
                                    <a:gd name="connsiteY2" fmla="*/ 0 h 2115820"/>
                                    <a:gd name="connsiteX3" fmla="*/ 1603726 w 5287010"/>
                                    <a:gd name="connsiteY3" fmla="*/ 0 h 2115820"/>
                                    <a:gd name="connsiteX4" fmla="*/ 2296912 w 5287010"/>
                                    <a:gd name="connsiteY4" fmla="*/ 0 h 2115820"/>
                                    <a:gd name="connsiteX5" fmla="*/ 2884358 w 5287010"/>
                                    <a:gd name="connsiteY5" fmla="*/ 0 h 2115820"/>
                                    <a:gd name="connsiteX6" fmla="*/ 3524673 w 5287010"/>
                                    <a:gd name="connsiteY6" fmla="*/ 0 h 2115820"/>
                                    <a:gd name="connsiteX7" fmla="*/ 4059249 w 5287010"/>
                                    <a:gd name="connsiteY7" fmla="*/ 0 h 2115820"/>
                                    <a:gd name="connsiteX8" fmla="*/ 4646694 w 5287010"/>
                                    <a:gd name="connsiteY8" fmla="*/ 0 h 2115820"/>
                                    <a:gd name="connsiteX9" fmla="*/ 5287010 w 5287010"/>
                                    <a:gd name="connsiteY9" fmla="*/ 0 h 2115820"/>
                                    <a:gd name="connsiteX10" fmla="*/ 5287010 w 5287010"/>
                                    <a:gd name="connsiteY10" fmla="*/ 486639 h 2115820"/>
                                    <a:gd name="connsiteX11" fmla="*/ 5287010 w 5287010"/>
                                    <a:gd name="connsiteY11" fmla="*/ 952119 h 2115820"/>
                                    <a:gd name="connsiteX12" fmla="*/ 5287010 w 5287010"/>
                                    <a:gd name="connsiteY12" fmla="*/ 1438758 h 2115820"/>
                                    <a:gd name="connsiteX13" fmla="*/ 5287010 w 5287010"/>
                                    <a:gd name="connsiteY13" fmla="*/ 2115820 h 2115820"/>
                                    <a:gd name="connsiteX14" fmla="*/ 4699564 w 5287010"/>
                                    <a:gd name="connsiteY14" fmla="*/ 2115820 h 2115820"/>
                                    <a:gd name="connsiteX15" fmla="*/ 4112119 w 5287010"/>
                                    <a:gd name="connsiteY15" fmla="*/ 2115820 h 2115820"/>
                                    <a:gd name="connsiteX16" fmla="*/ 3630414 w 5287010"/>
                                    <a:gd name="connsiteY16" fmla="*/ 2115820 h 2115820"/>
                                    <a:gd name="connsiteX17" fmla="*/ 3042968 w 5287010"/>
                                    <a:gd name="connsiteY17" fmla="*/ 2115820 h 2115820"/>
                                    <a:gd name="connsiteX18" fmla="*/ 2455522 w 5287010"/>
                                    <a:gd name="connsiteY18" fmla="*/ 2115820 h 2115820"/>
                                    <a:gd name="connsiteX19" fmla="*/ 1868077 w 5287010"/>
                                    <a:gd name="connsiteY19" fmla="*/ 2115820 h 2115820"/>
                                    <a:gd name="connsiteX20" fmla="*/ 1280631 w 5287010"/>
                                    <a:gd name="connsiteY20" fmla="*/ 2115820 h 2115820"/>
                                    <a:gd name="connsiteX21" fmla="*/ 746056 w 5287010"/>
                                    <a:gd name="connsiteY21" fmla="*/ 2115820 h 2115820"/>
                                    <a:gd name="connsiteX22" fmla="*/ 0 w 5287010"/>
                                    <a:gd name="connsiteY22" fmla="*/ 2115820 h 2115820"/>
                                    <a:gd name="connsiteX23" fmla="*/ 0 w 5287010"/>
                                    <a:gd name="connsiteY23" fmla="*/ 1586865 h 2115820"/>
                                    <a:gd name="connsiteX24" fmla="*/ 0 w 5287010"/>
                                    <a:gd name="connsiteY24" fmla="*/ 1036752 h 2115820"/>
                                    <a:gd name="connsiteX25" fmla="*/ 0 w 5287010"/>
                                    <a:gd name="connsiteY25" fmla="*/ 486639 h 2115820"/>
                                    <a:gd name="connsiteX26" fmla="*/ 0 w 5287010"/>
                                    <a:gd name="connsiteY26" fmla="*/ 0 h 2115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287010" h="2115820" fill="none" extrusionOk="0">
                                      <a:moveTo>
                                        <a:pt x="0" y="0"/>
                                      </a:moveTo>
                                      <a:cubicBezTo>
                                        <a:pt x="283940" y="-48050"/>
                                        <a:pt x="464865" y="61664"/>
                                        <a:pt x="640316" y="0"/>
                                      </a:cubicBezTo>
                                      <a:cubicBezTo>
                                        <a:pt x="815767" y="-61664"/>
                                        <a:pt x="941984" y="20976"/>
                                        <a:pt x="1069151" y="0"/>
                                      </a:cubicBezTo>
                                      <a:cubicBezTo>
                                        <a:pt x="1196319" y="-20976"/>
                                        <a:pt x="1424586" y="17932"/>
                                        <a:pt x="1603726" y="0"/>
                                      </a:cubicBezTo>
                                      <a:cubicBezTo>
                                        <a:pt x="1782867" y="-17932"/>
                                        <a:pt x="1991658" y="24367"/>
                                        <a:pt x="2296912" y="0"/>
                                      </a:cubicBezTo>
                                      <a:cubicBezTo>
                                        <a:pt x="2602166" y="-24367"/>
                                        <a:pt x="2742198" y="15995"/>
                                        <a:pt x="2884358" y="0"/>
                                      </a:cubicBezTo>
                                      <a:cubicBezTo>
                                        <a:pt x="3026518" y="-15995"/>
                                        <a:pt x="3338313" y="40627"/>
                                        <a:pt x="3524673" y="0"/>
                                      </a:cubicBezTo>
                                      <a:cubicBezTo>
                                        <a:pt x="3711034" y="-40627"/>
                                        <a:pt x="3801081" y="9064"/>
                                        <a:pt x="4059249" y="0"/>
                                      </a:cubicBezTo>
                                      <a:cubicBezTo>
                                        <a:pt x="4317417" y="-9064"/>
                                        <a:pt x="4428628" y="12200"/>
                                        <a:pt x="4646694" y="0"/>
                                      </a:cubicBezTo>
                                      <a:cubicBezTo>
                                        <a:pt x="4864761" y="-12200"/>
                                        <a:pt x="5036757" y="41885"/>
                                        <a:pt x="5287010" y="0"/>
                                      </a:cubicBezTo>
                                      <a:cubicBezTo>
                                        <a:pt x="5294482" y="217981"/>
                                        <a:pt x="5262756" y="350728"/>
                                        <a:pt x="5287010" y="486639"/>
                                      </a:cubicBezTo>
                                      <a:cubicBezTo>
                                        <a:pt x="5311264" y="622550"/>
                                        <a:pt x="5259526" y="739141"/>
                                        <a:pt x="5287010" y="952119"/>
                                      </a:cubicBezTo>
                                      <a:cubicBezTo>
                                        <a:pt x="5314494" y="1165097"/>
                                        <a:pt x="5229273" y="1227847"/>
                                        <a:pt x="5287010" y="1438758"/>
                                      </a:cubicBezTo>
                                      <a:cubicBezTo>
                                        <a:pt x="5344747" y="1649669"/>
                                        <a:pt x="5229524" y="1900893"/>
                                        <a:pt x="5287010" y="2115820"/>
                                      </a:cubicBezTo>
                                      <a:cubicBezTo>
                                        <a:pt x="5004328" y="2153925"/>
                                        <a:pt x="4930256" y="2088353"/>
                                        <a:pt x="4699564" y="2115820"/>
                                      </a:cubicBezTo>
                                      <a:cubicBezTo>
                                        <a:pt x="4468872" y="2143287"/>
                                        <a:pt x="4266574" y="2094698"/>
                                        <a:pt x="4112119" y="2115820"/>
                                      </a:cubicBezTo>
                                      <a:cubicBezTo>
                                        <a:pt x="3957665" y="2136942"/>
                                        <a:pt x="3868550" y="2113995"/>
                                        <a:pt x="3630414" y="2115820"/>
                                      </a:cubicBezTo>
                                      <a:cubicBezTo>
                                        <a:pt x="3392278" y="2117645"/>
                                        <a:pt x="3304017" y="2086254"/>
                                        <a:pt x="3042968" y="2115820"/>
                                      </a:cubicBezTo>
                                      <a:cubicBezTo>
                                        <a:pt x="2781919" y="2145386"/>
                                        <a:pt x="2713839" y="2114767"/>
                                        <a:pt x="2455522" y="2115820"/>
                                      </a:cubicBezTo>
                                      <a:cubicBezTo>
                                        <a:pt x="2197205" y="2116873"/>
                                        <a:pt x="2069755" y="2052082"/>
                                        <a:pt x="1868077" y="2115820"/>
                                      </a:cubicBezTo>
                                      <a:cubicBezTo>
                                        <a:pt x="1666400" y="2179558"/>
                                        <a:pt x="1517678" y="2062616"/>
                                        <a:pt x="1280631" y="2115820"/>
                                      </a:cubicBezTo>
                                      <a:cubicBezTo>
                                        <a:pt x="1043584" y="2169024"/>
                                        <a:pt x="916779" y="2087114"/>
                                        <a:pt x="746056" y="2115820"/>
                                      </a:cubicBezTo>
                                      <a:cubicBezTo>
                                        <a:pt x="575334" y="2144526"/>
                                        <a:pt x="272585" y="2104513"/>
                                        <a:pt x="0" y="2115820"/>
                                      </a:cubicBezTo>
                                      <a:cubicBezTo>
                                        <a:pt x="-8005" y="1898560"/>
                                        <a:pt x="28161" y="1700207"/>
                                        <a:pt x="0" y="1586865"/>
                                      </a:cubicBezTo>
                                      <a:cubicBezTo>
                                        <a:pt x="-28161" y="1473524"/>
                                        <a:pt x="36483" y="1168043"/>
                                        <a:pt x="0" y="1036752"/>
                                      </a:cubicBezTo>
                                      <a:cubicBezTo>
                                        <a:pt x="-36483" y="905461"/>
                                        <a:pt x="57293" y="689834"/>
                                        <a:pt x="0" y="486639"/>
                                      </a:cubicBezTo>
                                      <a:cubicBezTo>
                                        <a:pt x="-57293" y="283444"/>
                                        <a:pt x="11899" y="109692"/>
                                        <a:pt x="0" y="0"/>
                                      </a:cubicBezTo>
                                      <a:close/>
                                    </a:path>
                                    <a:path w="5287010" h="2115820" stroke="0" extrusionOk="0">
                                      <a:moveTo>
                                        <a:pt x="0" y="0"/>
                                      </a:moveTo>
                                      <a:cubicBezTo>
                                        <a:pt x="149730" y="-21859"/>
                                        <a:pt x="284311" y="7130"/>
                                        <a:pt x="534575" y="0"/>
                                      </a:cubicBezTo>
                                      <a:cubicBezTo>
                                        <a:pt x="784839" y="-7130"/>
                                        <a:pt x="755752" y="49318"/>
                                        <a:pt x="963411" y="0"/>
                                      </a:cubicBezTo>
                                      <a:cubicBezTo>
                                        <a:pt x="1171070" y="-49318"/>
                                        <a:pt x="1465564" y="45292"/>
                                        <a:pt x="1656596" y="0"/>
                                      </a:cubicBezTo>
                                      <a:cubicBezTo>
                                        <a:pt x="1847629" y="-45292"/>
                                        <a:pt x="1940627" y="41059"/>
                                        <a:pt x="2191172" y="0"/>
                                      </a:cubicBezTo>
                                      <a:cubicBezTo>
                                        <a:pt x="2441717" y="-41059"/>
                                        <a:pt x="2577532" y="29356"/>
                                        <a:pt x="2725747" y="0"/>
                                      </a:cubicBezTo>
                                      <a:cubicBezTo>
                                        <a:pt x="2873963" y="-29356"/>
                                        <a:pt x="3240172" y="36621"/>
                                        <a:pt x="3418933" y="0"/>
                                      </a:cubicBezTo>
                                      <a:cubicBezTo>
                                        <a:pt x="3597694" y="-36621"/>
                                        <a:pt x="3698184" y="19768"/>
                                        <a:pt x="3900638" y="0"/>
                                      </a:cubicBezTo>
                                      <a:cubicBezTo>
                                        <a:pt x="4103092" y="-19768"/>
                                        <a:pt x="4379573" y="12552"/>
                                        <a:pt x="4593824" y="0"/>
                                      </a:cubicBezTo>
                                      <a:cubicBezTo>
                                        <a:pt x="4808075" y="-12552"/>
                                        <a:pt x="4951245" y="62792"/>
                                        <a:pt x="5287010" y="0"/>
                                      </a:cubicBezTo>
                                      <a:cubicBezTo>
                                        <a:pt x="5301294" y="146341"/>
                                        <a:pt x="5228472" y="389310"/>
                                        <a:pt x="5287010" y="528955"/>
                                      </a:cubicBezTo>
                                      <a:cubicBezTo>
                                        <a:pt x="5345548" y="668601"/>
                                        <a:pt x="5250152" y="865458"/>
                                        <a:pt x="5287010" y="1057910"/>
                                      </a:cubicBezTo>
                                      <a:cubicBezTo>
                                        <a:pt x="5323868" y="1250362"/>
                                        <a:pt x="5243740" y="1490581"/>
                                        <a:pt x="5287010" y="1608023"/>
                                      </a:cubicBezTo>
                                      <a:cubicBezTo>
                                        <a:pt x="5330280" y="1725465"/>
                                        <a:pt x="5255240" y="1898469"/>
                                        <a:pt x="5287010" y="2115820"/>
                                      </a:cubicBezTo>
                                      <a:cubicBezTo>
                                        <a:pt x="5032929" y="2166662"/>
                                        <a:pt x="4914268" y="2070407"/>
                                        <a:pt x="4699564" y="2115820"/>
                                      </a:cubicBezTo>
                                      <a:cubicBezTo>
                                        <a:pt x="4484860" y="2161233"/>
                                        <a:pt x="4351752" y="2068863"/>
                                        <a:pt x="4217859" y="2115820"/>
                                      </a:cubicBezTo>
                                      <a:cubicBezTo>
                                        <a:pt x="4083967" y="2162777"/>
                                        <a:pt x="3901870" y="2103341"/>
                                        <a:pt x="3630414" y="2115820"/>
                                      </a:cubicBezTo>
                                      <a:cubicBezTo>
                                        <a:pt x="3358958" y="2128299"/>
                                        <a:pt x="3176199" y="2085219"/>
                                        <a:pt x="2937228" y="2115820"/>
                                      </a:cubicBezTo>
                                      <a:cubicBezTo>
                                        <a:pt x="2698257" y="2146421"/>
                                        <a:pt x="2484481" y="2062901"/>
                                        <a:pt x="2349782" y="2115820"/>
                                      </a:cubicBezTo>
                                      <a:cubicBezTo>
                                        <a:pt x="2215083" y="2168739"/>
                                        <a:pt x="2100635" y="2086148"/>
                                        <a:pt x="1920947" y="2115820"/>
                                      </a:cubicBezTo>
                                      <a:cubicBezTo>
                                        <a:pt x="1741260" y="2145492"/>
                                        <a:pt x="1593668" y="2085305"/>
                                        <a:pt x="1439242" y="2115820"/>
                                      </a:cubicBezTo>
                                      <a:cubicBezTo>
                                        <a:pt x="1284816" y="2146335"/>
                                        <a:pt x="993345" y="2070490"/>
                                        <a:pt x="746056" y="2115820"/>
                                      </a:cubicBezTo>
                                      <a:cubicBezTo>
                                        <a:pt x="498767" y="2161150"/>
                                        <a:pt x="250482" y="2046267"/>
                                        <a:pt x="0" y="2115820"/>
                                      </a:cubicBezTo>
                                      <a:cubicBezTo>
                                        <a:pt x="-42396" y="1882739"/>
                                        <a:pt x="12959" y="1856819"/>
                                        <a:pt x="0" y="1629181"/>
                                      </a:cubicBezTo>
                                      <a:cubicBezTo>
                                        <a:pt x="-12959" y="1401543"/>
                                        <a:pt x="13939" y="1297039"/>
                                        <a:pt x="0" y="1121385"/>
                                      </a:cubicBezTo>
                                      <a:cubicBezTo>
                                        <a:pt x="-13939" y="945731"/>
                                        <a:pt x="10411" y="773129"/>
                                        <a:pt x="0" y="655904"/>
                                      </a:cubicBezTo>
                                      <a:cubicBezTo>
                                        <a:pt x="-10411" y="538679"/>
                                        <a:pt x="63350" y="292599"/>
                                        <a:pt x="0" y="0"/>
                                      </a:cubicBezTo>
                                      <a:close/>
                                    </a:path>
                                  </a:pathLst>
                                </a:custGeom>
                                <ask:type>
                                  <ask:lineSketchNone/>
                                </ask:type>
                              </ask:lineSketchStyleProps>
                            </a:ext>
                          </a:extLst>
                        </a:ln>
                        <a:effectLst>
                          <a:outerShdw blurRad="50800" dist="38100" dir="2700000" algn="tl" rotWithShape="0">
                            <a:prstClr val="black">
                              <a:alpha val="40000"/>
                            </a:prstClr>
                          </a:outerShdw>
                        </a:effectLst>
                      </wps:spPr>
                      <wps:txbx>
                        <w:txbxContent>
                          <w:tbl>
                            <w:tblPr>
                              <w:tblStyle w:val="Tabelacomgrade"/>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1695"/>
                              <w:gridCol w:w="5812"/>
                            </w:tblGrid>
                            <w:tr w:rsidR="00F61A6F" w:rsidRPr="00B948EC" w14:paraId="76DB023A" w14:textId="77777777" w:rsidTr="00B948EC">
                              <w:trPr>
                                <w:trHeight w:val="297"/>
                              </w:trPr>
                              <w:tc>
                                <w:tcPr>
                                  <w:tcW w:w="2268" w:type="dxa"/>
                                  <w:gridSpan w:val="2"/>
                                  <w:vAlign w:val="center"/>
                                </w:tcPr>
                                <w:p w14:paraId="15FA958F" w14:textId="77777777" w:rsidR="00F61A6F" w:rsidRPr="00B948EC" w:rsidRDefault="00F61A6F" w:rsidP="00977A35">
                                  <w:pPr>
                                    <w:jc w:val="center"/>
                                    <w:rPr>
                                      <w:rFonts w:ascii="Verdana" w:hAnsi="Verdana"/>
                                      <w:color w:val="000000" w:themeColor="text1"/>
                                      <w:sz w:val="17"/>
                                      <w:szCs w:val="17"/>
                                    </w:rPr>
                                  </w:pPr>
                                </w:p>
                              </w:tc>
                              <w:tc>
                                <w:tcPr>
                                  <w:tcW w:w="5812" w:type="dxa"/>
                                  <w:vAlign w:val="center"/>
                                </w:tcPr>
                                <w:p w14:paraId="49485468" w14:textId="77777777" w:rsidR="00F61A6F" w:rsidRPr="00B948EC" w:rsidRDefault="00F61A6F" w:rsidP="00977A35">
                                  <w:pPr>
                                    <w:jc w:val="center"/>
                                    <w:rPr>
                                      <w:rFonts w:ascii="Verdana Pro Black" w:hAnsi="Verdana Pro Black"/>
                                      <w:color w:val="000000" w:themeColor="text1"/>
                                      <w:sz w:val="17"/>
                                      <w:szCs w:val="17"/>
                                    </w:rPr>
                                  </w:pPr>
                                  <w:r w:rsidRPr="007A265A">
                                    <w:rPr>
                                      <w:rFonts w:ascii="Verdana Pro Black" w:hAnsi="Verdana Pro Black"/>
                                      <w:color w:val="000000" w:themeColor="text1"/>
                                      <w:sz w:val="18"/>
                                      <w:szCs w:val="18"/>
                                    </w:rPr>
                                    <w:t>RESUMO</w:t>
                                  </w:r>
                                </w:p>
                              </w:tc>
                            </w:tr>
                            <w:tr w:rsidR="00F01DAF" w:rsidRPr="00B948EC" w14:paraId="3A331822" w14:textId="77777777" w:rsidTr="00B948EC">
                              <w:trPr>
                                <w:trHeight w:val="297"/>
                              </w:trPr>
                              <w:tc>
                                <w:tcPr>
                                  <w:tcW w:w="2268" w:type="dxa"/>
                                  <w:gridSpan w:val="2"/>
                                </w:tcPr>
                                <w:p w14:paraId="4AF17337" w14:textId="77777777" w:rsidR="00F01DAF" w:rsidRPr="00B948EC" w:rsidRDefault="00F01DAF" w:rsidP="00F01DAF">
                                  <w:pPr>
                                    <w:jc w:val="center"/>
                                    <w:rPr>
                                      <w:rFonts w:ascii="Verdana Pro Black" w:hAnsi="Verdana Pro Black"/>
                                      <w:color w:val="000000" w:themeColor="text1"/>
                                      <w:sz w:val="17"/>
                                      <w:szCs w:val="17"/>
                                    </w:rPr>
                                  </w:pPr>
                                  <w:r w:rsidRPr="00B948EC">
                                    <w:rPr>
                                      <w:rFonts w:ascii="Verdana Pro Black" w:hAnsi="Verdana Pro Black"/>
                                      <w:color w:val="000000" w:themeColor="text1"/>
                                      <w:sz w:val="17"/>
                                      <w:szCs w:val="17"/>
                                    </w:rPr>
                                    <w:t>Gratuidade</w:t>
                                  </w:r>
                                </w:p>
                              </w:tc>
                              <w:tc>
                                <w:tcPr>
                                  <w:tcW w:w="5812" w:type="dxa"/>
                                  <w:vMerge w:val="restart"/>
                                </w:tcPr>
                                <w:p w14:paraId="2BDDE078" w14:textId="1DF9692B" w:rsidR="00F01DAF" w:rsidRPr="00B948EC" w:rsidRDefault="00F01DAF" w:rsidP="00C85062">
                                  <w:pPr>
                                    <w:spacing w:before="120"/>
                                    <w:jc w:val="both"/>
                                    <w:rPr>
                                      <w:rFonts w:ascii="Verdana" w:hAnsi="Verdana"/>
                                      <w:color w:val="000000" w:themeColor="text1"/>
                                      <w:sz w:val="17"/>
                                      <w:szCs w:val="17"/>
                                    </w:rPr>
                                  </w:pPr>
                                  <w:r w:rsidRPr="00B948EC">
                                    <w:rPr>
                                      <w:rFonts w:ascii="Verdana" w:hAnsi="Verdana"/>
                                      <w:color w:val="000000" w:themeColor="text1"/>
                                      <w:sz w:val="17"/>
                                      <w:szCs w:val="17"/>
                                    </w:rPr>
                                    <w:t xml:space="preserve">Trata a presente ação de pedido de concessão de </w:t>
                                  </w:r>
                                  <w:r w:rsidR="00BA720A">
                                    <w:rPr>
                                      <w:rFonts w:ascii="Verdana" w:hAnsi="Verdana"/>
                                      <w:color w:val="000000" w:themeColor="text1"/>
                                      <w:sz w:val="17"/>
                                      <w:szCs w:val="17"/>
                                    </w:rPr>
                                    <w:t xml:space="preserve">Benefício de Prestação Continuada à Pessoa </w:t>
                                  </w:r>
                                  <w:r w:rsidR="00930271">
                                    <w:rPr>
                                      <w:rFonts w:ascii="Verdana" w:hAnsi="Verdana"/>
                                      <w:color w:val="000000" w:themeColor="text1"/>
                                      <w:sz w:val="17"/>
                                      <w:szCs w:val="17"/>
                                    </w:rPr>
                                    <w:t>com Deficiência</w:t>
                                  </w:r>
                                  <w:r w:rsidR="00BA720A">
                                    <w:rPr>
                                      <w:rFonts w:ascii="Verdana" w:hAnsi="Verdana"/>
                                      <w:color w:val="000000" w:themeColor="text1"/>
                                      <w:sz w:val="17"/>
                                      <w:szCs w:val="17"/>
                                    </w:rPr>
                                    <w:t>.</w:t>
                                  </w:r>
                                </w:p>
                                <w:p w14:paraId="00720365" w14:textId="74D015BB" w:rsidR="00402B4E" w:rsidRPr="00B948EC" w:rsidRDefault="00F01DAF" w:rsidP="00C85062">
                                  <w:pPr>
                                    <w:spacing w:before="120"/>
                                    <w:jc w:val="both"/>
                                    <w:rPr>
                                      <w:rFonts w:ascii="Verdana" w:hAnsi="Verdana"/>
                                      <w:color w:val="000000" w:themeColor="text1"/>
                                      <w:sz w:val="17"/>
                                      <w:szCs w:val="17"/>
                                    </w:rPr>
                                  </w:pPr>
                                  <w:r w:rsidRPr="00B948EC">
                                    <w:rPr>
                                      <w:rFonts w:ascii="Verdana" w:hAnsi="Verdana"/>
                                      <w:color w:val="000000" w:themeColor="text1"/>
                                      <w:sz w:val="17"/>
                                      <w:szCs w:val="17"/>
                                    </w:rPr>
                                    <w:t>No caso, a parte autora teve seu pedido indeferido por</w:t>
                                  </w:r>
                                  <w:r w:rsidR="00BA720A">
                                    <w:rPr>
                                      <w:rFonts w:ascii="Verdana" w:hAnsi="Verdana"/>
                                      <w:color w:val="000000" w:themeColor="text1"/>
                                      <w:sz w:val="17"/>
                                      <w:szCs w:val="17"/>
                                    </w:rPr>
                                    <w:t xml:space="preserve"> não atender o critério de </w:t>
                                  </w:r>
                                  <w:r w:rsidR="00BA720A" w:rsidRPr="0001415E">
                                    <w:rPr>
                                      <w:rFonts w:ascii="Verdana" w:hAnsi="Verdana"/>
                                      <w:color w:val="FF0000"/>
                                      <w:sz w:val="17"/>
                                      <w:szCs w:val="17"/>
                                    </w:rPr>
                                    <w:t>miserabilidade</w:t>
                                  </w:r>
                                  <w:r w:rsidRPr="00B948EC">
                                    <w:rPr>
                                      <w:rFonts w:ascii="Verdana" w:hAnsi="Verdana"/>
                                      <w:color w:val="000000" w:themeColor="text1"/>
                                      <w:sz w:val="17"/>
                                      <w:szCs w:val="17"/>
                                    </w:rPr>
                                    <w:t>. Todavia, ao contrário do que entendeu a autarquia previdenciária, a parte autora cumpriu com</w:t>
                                  </w:r>
                                  <w:r w:rsidR="00BA720A">
                                    <w:rPr>
                                      <w:rFonts w:ascii="Verdana" w:hAnsi="Verdana"/>
                                      <w:color w:val="000000" w:themeColor="text1"/>
                                      <w:sz w:val="17"/>
                                      <w:szCs w:val="17"/>
                                    </w:rPr>
                                    <w:t xml:space="preserve"> todos</w:t>
                                  </w:r>
                                  <w:r w:rsidRPr="00B948EC">
                                    <w:rPr>
                                      <w:rFonts w:ascii="Verdana" w:hAnsi="Verdana"/>
                                      <w:color w:val="000000" w:themeColor="text1"/>
                                      <w:sz w:val="17"/>
                                      <w:szCs w:val="17"/>
                                    </w:rPr>
                                    <w:t xml:space="preserve"> os requisitos necessários à concessão do benefício pleiteado.</w:t>
                                  </w:r>
                                </w:p>
                                <w:p w14:paraId="0B48F205" w14:textId="77777777" w:rsidR="00402B4E" w:rsidRPr="00402B4E" w:rsidRDefault="00402B4E" w:rsidP="00402B4E">
                                  <w:pPr>
                                    <w:spacing w:before="120"/>
                                    <w:ind w:firstLine="1174"/>
                                    <w:jc w:val="both"/>
                                    <w:rPr>
                                      <w:rFonts w:ascii="Arial Black" w:hAnsi="Arial Black"/>
                                      <w:b/>
                                      <w:bCs/>
                                      <w:color w:val="000000" w:themeColor="text1"/>
                                      <w:sz w:val="17"/>
                                      <w:szCs w:val="17"/>
                                    </w:rPr>
                                  </w:pPr>
                                  <w:r w:rsidRPr="00402B4E">
                                    <w:rPr>
                                      <w:rFonts w:ascii="Arial Black" w:hAnsi="Arial Black"/>
                                      <w:b/>
                                      <w:bCs/>
                                      <w:color w:val="000000" w:themeColor="text1"/>
                                      <w:sz w:val="17"/>
                                      <w:szCs w:val="17"/>
                                    </w:rPr>
                                    <w:t>LOCAL PARA REALIZAÇÃO DA PERÍCIA</w:t>
                                  </w:r>
                                </w:p>
                                <w:p w14:paraId="08D332BC" w14:textId="04F51030" w:rsidR="00402B4E" w:rsidRPr="00B948EC" w:rsidRDefault="00402B4E" w:rsidP="00402B4E">
                                  <w:pPr>
                                    <w:spacing w:before="120"/>
                                    <w:ind w:firstLine="1174"/>
                                    <w:jc w:val="both"/>
                                    <w:rPr>
                                      <w:rFonts w:ascii="Verdana" w:hAnsi="Verdana"/>
                                      <w:color w:val="000000" w:themeColor="text1"/>
                                      <w:sz w:val="17"/>
                                      <w:szCs w:val="17"/>
                                    </w:rPr>
                                  </w:pPr>
                                  <w:r w:rsidRPr="00402B4E">
                                    <w:rPr>
                                      <w:rFonts w:ascii="Segoe UI Symbol" w:hAnsi="Segoe UI Symbol" w:cs="Segoe UI Symbol"/>
                                      <w:color w:val="000000" w:themeColor="text1"/>
                                      <w:sz w:val="17"/>
                                      <w:szCs w:val="17"/>
                                    </w:rPr>
                                    <w:t>☐</w:t>
                                  </w:r>
                                  <w:r w:rsidRPr="00402B4E">
                                    <w:rPr>
                                      <w:rFonts w:ascii="Verdana" w:hAnsi="Verdana"/>
                                      <w:color w:val="000000" w:themeColor="text1"/>
                                      <w:sz w:val="17"/>
                                      <w:szCs w:val="17"/>
                                    </w:rPr>
                                    <w:t xml:space="preserve"> Palmas/TO</w:t>
                                  </w:r>
                                  <w:r>
                                    <w:rPr>
                                      <w:rFonts w:ascii="Verdana" w:hAnsi="Verdana"/>
                                      <w:color w:val="000000" w:themeColor="text1"/>
                                      <w:sz w:val="17"/>
                                      <w:szCs w:val="17"/>
                                    </w:rPr>
                                    <w:t xml:space="preserve">       </w:t>
                                  </w:r>
                                  <w:sdt>
                                    <w:sdtPr>
                                      <w:rPr>
                                        <w:rFonts w:ascii="Verdana" w:hAnsi="Verdana"/>
                                        <w:color w:val="000000" w:themeColor="text1"/>
                                        <w:sz w:val="17"/>
                                        <w:szCs w:val="17"/>
                                      </w:rPr>
                                      <w:id w:val="-1655745892"/>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7"/>
                                          <w:szCs w:val="17"/>
                                        </w:rPr>
                                        <w:t>☐</w:t>
                                      </w:r>
                                    </w:sdtContent>
                                  </w:sdt>
                                  <w:r w:rsidRPr="00402B4E">
                                    <w:rPr>
                                      <w:rFonts w:ascii="Verdana" w:hAnsi="Verdana"/>
                                      <w:color w:val="000000" w:themeColor="text1"/>
                                      <w:sz w:val="17"/>
                                      <w:szCs w:val="17"/>
                                    </w:rPr>
                                    <w:t>Araguaína/TO</w:t>
                                  </w:r>
                                </w:p>
                                <w:p w14:paraId="4F3B8A3D" w14:textId="77777777" w:rsidR="00F01DAF" w:rsidRPr="00C85062" w:rsidRDefault="00E61D51" w:rsidP="00C85062">
                                  <w:pPr>
                                    <w:spacing w:before="120"/>
                                    <w:jc w:val="both"/>
                                    <w:rPr>
                                      <w:rFonts w:ascii="Verdana" w:hAnsi="Verdana"/>
                                      <w:b/>
                                      <w:bCs/>
                                      <w:color w:val="000000" w:themeColor="text1"/>
                                      <w:sz w:val="17"/>
                                      <w:szCs w:val="17"/>
                                    </w:rPr>
                                  </w:pPr>
                                  <w:sdt>
                                    <w:sdtPr>
                                      <w:rPr>
                                        <w:rFonts w:ascii="Verdana" w:hAnsi="Verdana"/>
                                        <w:color w:val="000000" w:themeColor="text1"/>
                                        <w:sz w:val="17"/>
                                        <w:szCs w:val="17"/>
                                      </w:rPr>
                                      <w:id w:val="-1383400972"/>
                                      <w14:checkbox>
                                        <w14:checked w14:val="0"/>
                                        <w14:checkedState w14:val="2612" w14:font="MS Gothic"/>
                                        <w14:uncheckedState w14:val="2610" w14:font="MS Gothic"/>
                                      </w14:checkbox>
                                    </w:sdtPr>
                                    <w:sdtEndPr/>
                                    <w:sdtContent>
                                      <w:r w:rsidR="00B948EC" w:rsidRPr="00B948EC">
                                        <w:rPr>
                                          <w:rFonts w:ascii="MS Gothic" w:eastAsia="MS Gothic" w:hAnsi="MS Gothic" w:hint="eastAsia"/>
                                          <w:color w:val="000000" w:themeColor="text1"/>
                                          <w:sz w:val="17"/>
                                          <w:szCs w:val="17"/>
                                        </w:rPr>
                                        <w:t>☐</w:t>
                                      </w:r>
                                    </w:sdtContent>
                                  </w:sdt>
                                  <w:r w:rsidR="00B948EC" w:rsidRPr="00B948EC">
                                    <w:rPr>
                                      <w:rFonts w:ascii="Verdana" w:hAnsi="Verdana"/>
                                      <w:color w:val="000000" w:themeColor="text1"/>
                                      <w:sz w:val="17"/>
                                      <w:szCs w:val="17"/>
                                    </w:rPr>
                                    <w:t xml:space="preserve"> </w:t>
                                  </w:r>
                                  <w:r w:rsidR="00F01DAF" w:rsidRPr="00B948EC">
                                    <w:rPr>
                                      <w:rFonts w:ascii="Verdana" w:hAnsi="Verdana"/>
                                      <w:b/>
                                      <w:bCs/>
                                      <w:color w:val="000000" w:themeColor="text1"/>
                                      <w:sz w:val="17"/>
                                      <w:szCs w:val="17"/>
                                    </w:rPr>
                                    <w:t>Pedido de antecipação da tutela por ocasião da sentença</w:t>
                                  </w:r>
                                </w:p>
                              </w:tc>
                            </w:tr>
                            <w:tr w:rsidR="00F01DAF" w:rsidRPr="00B948EC" w14:paraId="7DF91906" w14:textId="77777777" w:rsidTr="00B948EC">
                              <w:trPr>
                                <w:trHeight w:val="323"/>
                              </w:trPr>
                              <w:sdt>
                                <w:sdtPr>
                                  <w:rPr>
                                    <w:rFonts w:ascii="Verdana" w:hAnsi="Verdana"/>
                                    <w:color w:val="000000" w:themeColor="text1"/>
                                    <w:sz w:val="17"/>
                                    <w:szCs w:val="17"/>
                                  </w:rPr>
                                  <w:id w:val="1299031862"/>
                                  <w14:checkbox>
                                    <w14:checked w14:val="0"/>
                                    <w14:checkedState w14:val="2612" w14:font="MS Gothic"/>
                                    <w14:uncheckedState w14:val="2610" w14:font="MS Gothic"/>
                                  </w14:checkbox>
                                </w:sdtPr>
                                <w:sdtEndPr/>
                                <w:sdtContent>
                                  <w:tc>
                                    <w:tcPr>
                                      <w:tcW w:w="573" w:type="dxa"/>
                                    </w:tcPr>
                                    <w:p w14:paraId="55319F40"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6BB73E5A"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Requerida</w:t>
                                  </w:r>
                                </w:p>
                              </w:tc>
                              <w:tc>
                                <w:tcPr>
                                  <w:tcW w:w="5812" w:type="dxa"/>
                                  <w:vMerge/>
                                  <w:vAlign w:val="center"/>
                                </w:tcPr>
                                <w:p w14:paraId="6FDFF64F" w14:textId="77777777" w:rsidR="00F01DAF" w:rsidRPr="00B948EC" w:rsidRDefault="00F01DAF" w:rsidP="00977A35">
                                  <w:pPr>
                                    <w:jc w:val="center"/>
                                    <w:rPr>
                                      <w:rFonts w:ascii="Verdana" w:hAnsi="Verdana"/>
                                      <w:color w:val="000000" w:themeColor="text1"/>
                                      <w:sz w:val="17"/>
                                      <w:szCs w:val="17"/>
                                    </w:rPr>
                                  </w:pPr>
                                </w:p>
                              </w:tc>
                            </w:tr>
                            <w:tr w:rsidR="00F01DAF" w:rsidRPr="00B948EC" w14:paraId="454B3544" w14:textId="77777777" w:rsidTr="00B948EC">
                              <w:trPr>
                                <w:trHeight w:val="297"/>
                              </w:trPr>
                              <w:sdt>
                                <w:sdtPr>
                                  <w:rPr>
                                    <w:rFonts w:ascii="Verdana" w:hAnsi="Verdana"/>
                                    <w:color w:val="000000" w:themeColor="text1"/>
                                    <w:sz w:val="17"/>
                                    <w:szCs w:val="17"/>
                                  </w:rPr>
                                  <w:id w:val="-2089602098"/>
                                  <w14:checkbox>
                                    <w14:checked w14:val="0"/>
                                    <w14:checkedState w14:val="2612" w14:font="MS Gothic"/>
                                    <w14:uncheckedState w14:val="2610" w14:font="MS Gothic"/>
                                  </w14:checkbox>
                                </w:sdtPr>
                                <w:sdtEndPr/>
                                <w:sdtContent>
                                  <w:tc>
                                    <w:tcPr>
                                      <w:tcW w:w="573" w:type="dxa"/>
                                    </w:tcPr>
                                    <w:p w14:paraId="584203C6"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7797A1DC"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Juizado Especial</w:t>
                                  </w:r>
                                </w:p>
                              </w:tc>
                              <w:tc>
                                <w:tcPr>
                                  <w:tcW w:w="5812" w:type="dxa"/>
                                  <w:vMerge/>
                                  <w:vAlign w:val="center"/>
                                </w:tcPr>
                                <w:p w14:paraId="0F297A73" w14:textId="77777777" w:rsidR="00F01DAF" w:rsidRPr="00B948EC" w:rsidRDefault="00F01DAF" w:rsidP="00977A35">
                                  <w:pPr>
                                    <w:jc w:val="center"/>
                                    <w:rPr>
                                      <w:rFonts w:ascii="Verdana" w:hAnsi="Verdana"/>
                                      <w:color w:val="000000" w:themeColor="text1"/>
                                      <w:sz w:val="17"/>
                                      <w:szCs w:val="17"/>
                                    </w:rPr>
                                  </w:pPr>
                                </w:p>
                              </w:tc>
                            </w:tr>
                            <w:tr w:rsidR="00F01DAF" w:rsidRPr="00B948EC" w14:paraId="40812981" w14:textId="77777777" w:rsidTr="00B948EC">
                              <w:trPr>
                                <w:trHeight w:val="297"/>
                              </w:trPr>
                              <w:tc>
                                <w:tcPr>
                                  <w:tcW w:w="2268" w:type="dxa"/>
                                  <w:gridSpan w:val="2"/>
                                </w:tcPr>
                                <w:p w14:paraId="714740F9" w14:textId="77777777" w:rsidR="00F01DAF" w:rsidRPr="00B948EC" w:rsidRDefault="00F01DAF" w:rsidP="00F01DAF">
                                  <w:pPr>
                                    <w:jc w:val="center"/>
                                    <w:rPr>
                                      <w:rFonts w:ascii="Verdana Pro Black" w:hAnsi="Verdana Pro Black"/>
                                      <w:color w:val="000000" w:themeColor="text1"/>
                                      <w:sz w:val="17"/>
                                      <w:szCs w:val="17"/>
                                    </w:rPr>
                                  </w:pPr>
                                  <w:r w:rsidRPr="00B948EC">
                                    <w:rPr>
                                      <w:rFonts w:ascii="Verdana Pro Black" w:hAnsi="Verdana Pro Black"/>
                                      <w:color w:val="000000" w:themeColor="text1"/>
                                      <w:sz w:val="17"/>
                                      <w:szCs w:val="17"/>
                                    </w:rPr>
                                    <w:t>Prioridade</w:t>
                                  </w:r>
                                </w:p>
                              </w:tc>
                              <w:tc>
                                <w:tcPr>
                                  <w:tcW w:w="5812" w:type="dxa"/>
                                  <w:vMerge/>
                                  <w:vAlign w:val="center"/>
                                </w:tcPr>
                                <w:p w14:paraId="55949767" w14:textId="77777777" w:rsidR="00F01DAF" w:rsidRPr="00B948EC" w:rsidRDefault="00F01DAF" w:rsidP="00977A35">
                                  <w:pPr>
                                    <w:jc w:val="center"/>
                                    <w:rPr>
                                      <w:rFonts w:ascii="Verdana" w:hAnsi="Verdana"/>
                                      <w:color w:val="000000" w:themeColor="text1"/>
                                      <w:sz w:val="17"/>
                                      <w:szCs w:val="17"/>
                                    </w:rPr>
                                  </w:pPr>
                                </w:p>
                              </w:tc>
                            </w:tr>
                            <w:tr w:rsidR="00F01DAF" w:rsidRPr="00B948EC" w14:paraId="68945A68" w14:textId="77777777" w:rsidTr="00B948EC">
                              <w:trPr>
                                <w:trHeight w:val="297"/>
                              </w:trPr>
                              <w:sdt>
                                <w:sdtPr>
                                  <w:rPr>
                                    <w:rFonts w:ascii="Verdana" w:hAnsi="Verdana"/>
                                    <w:color w:val="000000" w:themeColor="text1"/>
                                    <w:sz w:val="17"/>
                                    <w:szCs w:val="17"/>
                                  </w:rPr>
                                  <w:id w:val="872967360"/>
                                  <w14:checkbox>
                                    <w14:checked w14:val="0"/>
                                    <w14:checkedState w14:val="2612" w14:font="MS Gothic"/>
                                    <w14:uncheckedState w14:val="2610" w14:font="MS Gothic"/>
                                  </w14:checkbox>
                                </w:sdtPr>
                                <w:sdtEndPr/>
                                <w:sdtContent>
                                  <w:tc>
                                    <w:tcPr>
                                      <w:tcW w:w="573" w:type="dxa"/>
                                    </w:tcPr>
                                    <w:p w14:paraId="36220099"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517DB30A"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Idoso +60</w:t>
                                  </w:r>
                                </w:p>
                              </w:tc>
                              <w:tc>
                                <w:tcPr>
                                  <w:tcW w:w="5812" w:type="dxa"/>
                                  <w:vMerge/>
                                  <w:vAlign w:val="center"/>
                                </w:tcPr>
                                <w:p w14:paraId="5E4A6F15" w14:textId="77777777" w:rsidR="00F01DAF" w:rsidRPr="00B948EC" w:rsidRDefault="00F01DAF" w:rsidP="00977A35">
                                  <w:pPr>
                                    <w:jc w:val="center"/>
                                    <w:rPr>
                                      <w:rFonts w:ascii="Verdana" w:hAnsi="Verdana"/>
                                      <w:color w:val="000000" w:themeColor="text1"/>
                                      <w:sz w:val="17"/>
                                      <w:szCs w:val="17"/>
                                    </w:rPr>
                                  </w:pPr>
                                </w:p>
                              </w:tc>
                            </w:tr>
                            <w:tr w:rsidR="00F01DAF" w:rsidRPr="00B948EC" w14:paraId="383317EE" w14:textId="77777777" w:rsidTr="00B948EC">
                              <w:trPr>
                                <w:trHeight w:val="297"/>
                              </w:trPr>
                              <w:sdt>
                                <w:sdtPr>
                                  <w:rPr>
                                    <w:rFonts w:ascii="Verdana" w:hAnsi="Verdana"/>
                                    <w:color w:val="000000" w:themeColor="text1"/>
                                    <w:sz w:val="17"/>
                                    <w:szCs w:val="17"/>
                                  </w:rPr>
                                  <w:id w:val="1395391461"/>
                                  <w14:checkbox>
                                    <w14:checked w14:val="0"/>
                                    <w14:checkedState w14:val="2612" w14:font="MS Gothic"/>
                                    <w14:uncheckedState w14:val="2610" w14:font="MS Gothic"/>
                                  </w14:checkbox>
                                </w:sdtPr>
                                <w:sdtEndPr/>
                                <w:sdtContent>
                                  <w:tc>
                                    <w:tcPr>
                                      <w:tcW w:w="573" w:type="dxa"/>
                                    </w:tcPr>
                                    <w:p w14:paraId="1E5D498F"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7BDBBD80"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Idoso +80</w:t>
                                  </w:r>
                                </w:p>
                              </w:tc>
                              <w:tc>
                                <w:tcPr>
                                  <w:tcW w:w="5812" w:type="dxa"/>
                                  <w:vMerge/>
                                  <w:vAlign w:val="center"/>
                                </w:tcPr>
                                <w:p w14:paraId="3801CD70" w14:textId="77777777" w:rsidR="00F01DAF" w:rsidRPr="00B948EC" w:rsidRDefault="00F01DAF" w:rsidP="00977A35">
                                  <w:pPr>
                                    <w:jc w:val="center"/>
                                    <w:rPr>
                                      <w:rFonts w:ascii="Verdana" w:hAnsi="Verdana"/>
                                      <w:color w:val="000000" w:themeColor="text1"/>
                                      <w:sz w:val="17"/>
                                      <w:szCs w:val="17"/>
                                    </w:rPr>
                                  </w:pPr>
                                </w:p>
                              </w:tc>
                            </w:tr>
                            <w:tr w:rsidR="00F01DAF" w:rsidRPr="00B948EC" w14:paraId="3058B734" w14:textId="77777777" w:rsidTr="00B948EC">
                              <w:trPr>
                                <w:trHeight w:val="297"/>
                              </w:trPr>
                              <w:sdt>
                                <w:sdtPr>
                                  <w:rPr>
                                    <w:rFonts w:ascii="Verdana" w:hAnsi="Verdana"/>
                                    <w:color w:val="000000" w:themeColor="text1"/>
                                    <w:sz w:val="17"/>
                                    <w:szCs w:val="17"/>
                                  </w:rPr>
                                  <w:id w:val="42953617"/>
                                  <w14:checkbox>
                                    <w14:checked w14:val="0"/>
                                    <w14:checkedState w14:val="2612" w14:font="MS Gothic"/>
                                    <w14:uncheckedState w14:val="2610" w14:font="MS Gothic"/>
                                  </w14:checkbox>
                                </w:sdtPr>
                                <w:sdtEndPr/>
                                <w:sdtContent>
                                  <w:tc>
                                    <w:tcPr>
                                      <w:tcW w:w="573" w:type="dxa"/>
                                    </w:tcPr>
                                    <w:p w14:paraId="1B29E1ED" w14:textId="77777777" w:rsidR="00F01DAF" w:rsidRPr="00B948EC" w:rsidRDefault="00C85062" w:rsidP="00F01DAF">
                                      <w:pPr>
                                        <w:jc w:val="right"/>
                                        <w:rPr>
                                          <w:rFonts w:ascii="Verdana" w:hAnsi="Verdana"/>
                                          <w:color w:val="000000" w:themeColor="text1"/>
                                          <w:sz w:val="17"/>
                                          <w:szCs w:val="17"/>
                                        </w:rPr>
                                      </w:pPr>
                                      <w:r>
                                        <w:rPr>
                                          <w:rFonts w:ascii="MS Gothic" w:eastAsia="MS Gothic" w:hAnsi="MS Gothic" w:hint="eastAsia"/>
                                          <w:color w:val="000000" w:themeColor="text1"/>
                                          <w:sz w:val="17"/>
                                          <w:szCs w:val="17"/>
                                        </w:rPr>
                                        <w:t>☐</w:t>
                                      </w:r>
                                    </w:p>
                                  </w:tc>
                                </w:sdtContent>
                              </w:sdt>
                              <w:tc>
                                <w:tcPr>
                                  <w:tcW w:w="1695" w:type="dxa"/>
                                </w:tcPr>
                                <w:p w14:paraId="30CCFA1F"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Doença Grave</w:t>
                                  </w:r>
                                </w:p>
                              </w:tc>
                              <w:tc>
                                <w:tcPr>
                                  <w:tcW w:w="5812" w:type="dxa"/>
                                  <w:vMerge/>
                                  <w:vAlign w:val="center"/>
                                </w:tcPr>
                                <w:p w14:paraId="42A43381" w14:textId="77777777" w:rsidR="00F01DAF" w:rsidRPr="00B948EC" w:rsidRDefault="00F01DAF" w:rsidP="00977A35">
                                  <w:pPr>
                                    <w:jc w:val="center"/>
                                    <w:rPr>
                                      <w:rFonts w:ascii="Verdana Pro Black" w:hAnsi="Verdana Pro Black"/>
                                      <w:color w:val="000000" w:themeColor="text1"/>
                                      <w:sz w:val="17"/>
                                      <w:szCs w:val="17"/>
                                    </w:rPr>
                                  </w:pPr>
                                </w:p>
                              </w:tc>
                            </w:tr>
                            <w:tr w:rsidR="00F01DAF" w:rsidRPr="00B948EC" w14:paraId="3EECE608" w14:textId="77777777" w:rsidTr="00B948EC">
                              <w:trPr>
                                <w:trHeight w:val="297"/>
                              </w:trPr>
                              <w:sdt>
                                <w:sdtPr>
                                  <w:rPr>
                                    <w:rFonts w:ascii="Verdana" w:hAnsi="Verdana"/>
                                    <w:color w:val="000000" w:themeColor="text1"/>
                                    <w:sz w:val="17"/>
                                    <w:szCs w:val="17"/>
                                  </w:rPr>
                                  <w:id w:val="-1252810216"/>
                                  <w14:checkbox>
                                    <w14:checked w14:val="0"/>
                                    <w14:checkedState w14:val="2612" w14:font="MS Gothic"/>
                                    <w14:uncheckedState w14:val="2610" w14:font="MS Gothic"/>
                                  </w14:checkbox>
                                </w:sdtPr>
                                <w:sdtEndPr/>
                                <w:sdtContent>
                                  <w:tc>
                                    <w:tcPr>
                                      <w:tcW w:w="573" w:type="dxa"/>
                                    </w:tcPr>
                                    <w:p w14:paraId="5679097A"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7C6D6103" w14:textId="77777777" w:rsidR="00F01DAF" w:rsidRPr="00B948EC" w:rsidRDefault="000D0240" w:rsidP="00F01DAF">
                                  <w:pPr>
                                    <w:rPr>
                                      <w:rFonts w:ascii="Verdana" w:hAnsi="Verdana"/>
                                      <w:color w:val="000000" w:themeColor="text1"/>
                                      <w:sz w:val="17"/>
                                      <w:szCs w:val="17"/>
                                    </w:rPr>
                                  </w:pPr>
                                  <w:r>
                                    <w:rPr>
                                      <w:rFonts w:ascii="Verdana" w:hAnsi="Verdana"/>
                                      <w:color w:val="000000" w:themeColor="text1"/>
                                      <w:sz w:val="17"/>
                                      <w:szCs w:val="17"/>
                                    </w:rPr>
                                    <w:t>Deficiência</w:t>
                                  </w:r>
                                </w:p>
                              </w:tc>
                              <w:tc>
                                <w:tcPr>
                                  <w:tcW w:w="5812" w:type="dxa"/>
                                  <w:vMerge/>
                                  <w:vAlign w:val="center"/>
                                </w:tcPr>
                                <w:p w14:paraId="0B2FAC2D" w14:textId="77777777" w:rsidR="00F01DAF" w:rsidRPr="00B948EC" w:rsidRDefault="00F01DAF" w:rsidP="00977A35">
                                  <w:pPr>
                                    <w:jc w:val="center"/>
                                    <w:rPr>
                                      <w:rFonts w:ascii="Verdana" w:hAnsi="Verdana"/>
                                      <w:color w:val="000000" w:themeColor="text1"/>
                                      <w:sz w:val="17"/>
                                      <w:szCs w:val="17"/>
                                    </w:rPr>
                                  </w:pPr>
                                </w:p>
                              </w:tc>
                            </w:tr>
                          </w:tbl>
                          <w:p w14:paraId="214196C7" w14:textId="77777777" w:rsidR="00977A35" w:rsidRPr="00977A35" w:rsidRDefault="00977A35" w:rsidP="00C85062">
                            <w:pPr>
                              <w:rPr>
                                <w:rFonts w:ascii="Verdana" w:hAnsi="Verdana"/>
                                <w:color w:val="000000" w:themeColor="text1"/>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FC003" id="_x0000_t202" coordsize="21600,21600" o:spt="202" path="m,l,21600r21600,l21600,xe">
                <v:stroke joinstyle="miter"/>
                <v:path gradientshapeok="t" o:connecttype="rect"/>
              </v:shapetype>
              <v:shape id="Caixa de Texto 2" o:spid="_x0000_s1026" type="#_x0000_t202" style="position:absolute;margin-left:0;margin-top:3.65pt;width:518.9pt;height:16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" fillcolor="#e2efd9 [665]" stroked="f">
                <v:shadow on="t" color="black" opacity="26214f" origin="-.5,-.5" offset=".74836mm,.74836mm"/>
                <v:textbox>
                  <w:txbxContent>
                    <w:tbl>
                      <w:tblPr>
                        <w:tblStyle w:val="Tabelacomgrade"/>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1695"/>
                        <w:gridCol w:w="5812"/>
                      </w:tblGrid>
                      <w:tr w:rsidR="00F61A6F" w:rsidRPr="00B948EC" w14:paraId="76DB023A" w14:textId="77777777" w:rsidTr="00B948EC">
                        <w:trPr>
                          <w:trHeight w:val="297"/>
                        </w:trPr>
                        <w:tc>
                          <w:tcPr>
                            <w:tcW w:w="2268" w:type="dxa"/>
                            <w:gridSpan w:val="2"/>
                            <w:vAlign w:val="center"/>
                          </w:tcPr>
                          <w:p w14:paraId="15FA958F" w14:textId="77777777" w:rsidR="00F61A6F" w:rsidRPr="00B948EC" w:rsidRDefault="00F61A6F" w:rsidP="00977A35">
                            <w:pPr>
                              <w:jc w:val="center"/>
                              <w:rPr>
                                <w:rFonts w:ascii="Verdana" w:hAnsi="Verdana"/>
                                <w:color w:val="000000" w:themeColor="text1"/>
                                <w:sz w:val="17"/>
                                <w:szCs w:val="17"/>
                              </w:rPr>
                            </w:pPr>
                          </w:p>
                        </w:tc>
                        <w:tc>
                          <w:tcPr>
                            <w:tcW w:w="5812" w:type="dxa"/>
                            <w:vAlign w:val="center"/>
                          </w:tcPr>
                          <w:p w14:paraId="49485468" w14:textId="77777777" w:rsidR="00F61A6F" w:rsidRPr="00B948EC" w:rsidRDefault="00F61A6F" w:rsidP="00977A35">
                            <w:pPr>
                              <w:jc w:val="center"/>
                              <w:rPr>
                                <w:rFonts w:ascii="Verdana Pro Black" w:hAnsi="Verdana Pro Black"/>
                                <w:color w:val="000000" w:themeColor="text1"/>
                                <w:sz w:val="17"/>
                                <w:szCs w:val="17"/>
                              </w:rPr>
                            </w:pPr>
                            <w:r w:rsidRPr="007A265A">
                              <w:rPr>
                                <w:rFonts w:ascii="Verdana Pro Black" w:hAnsi="Verdana Pro Black"/>
                                <w:color w:val="000000" w:themeColor="text1"/>
                                <w:sz w:val="18"/>
                                <w:szCs w:val="18"/>
                              </w:rPr>
                              <w:t>RESUMO</w:t>
                            </w:r>
                          </w:p>
                        </w:tc>
                      </w:tr>
                      <w:tr w:rsidR="00F01DAF" w:rsidRPr="00B948EC" w14:paraId="3A331822" w14:textId="77777777" w:rsidTr="00B948EC">
                        <w:trPr>
                          <w:trHeight w:val="297"/>
                        </w:trPr>
                        <w:tc>
                          <w:tcPr>
                            <w:tcW w:w="2268" w:type="dxa"/>
                            <w:gridSpan w:val="2"/>
                          </w:tcPr>
                          <w:p w14:paraId="4AF17337" w14:textId="77777777" w:rsidR="00F01DAF" w:rsidRPr="00B948EC" w:rsidRDefault="00F01DAF" w:rsidP="00F01DAF">
                            <w:pPr>
                              <w:jc w:val="center"/>
                              <w:rPr>
                                <w:rFonts w:ascii="Verdana Pro Black" w:hAnsi="Verdana Pro Black"/>
                                <w:color w:val="000000" w:themeColor="text1"/>
                                <w:sz w:val="17"/>
                                <w:szCs w:val="17"/>
                              </w:rPr>
                            </w:pPr>
                            <w:r w:rsidRPr="00B948EC">
                              <w:rPr>
                                <w:rFonts w:ascii="Verdana Pro Black" w:hAnsi="Verdana Pro Black"/>
                                <w:color w:val="000000" w:themeColor="text1"/>
                                <w:sz w:val="17"/>
                                <w:szCs w:val="17"/>
                              </w:rPr>
                              <w:t>Gratuidade</w:t>
                            </w:r>
                          </w:p>
                        </w:tc>
                        <w:tc>
                          <w:tcPr>
                            <w:tcW w:w="5812" w:type="dxa"/>
                            <w:vMerge w:val="restart"/>
                          </w:tcPr>
                          <w:p w14:paraId="2BDDE078" w14:textId="1DF9692B" w:rsidR="00F01DAF" w:rsidRPr="00B948EC" w:rsidRDefault="00F01DAF" w:rsidP="00C85062">
                            <w:pPr>
                              <w:spacing w:before="120"/>
                              <w:jc w:val="both"/>
                              <w:rPr>
                                <w:rFonts w:ascii="Verdana" w:hAnsi="Verdana"/>
                                <w:color w:val="000000" w:themeColor="text1"/>
                                <w:sz w:val="17"/>
                                <w:szCs w:val="17"/>
                              </w:rPr>
                            </w:pPr>
                            <w:r w:rsidRPr="00B948EC">
                              <w:rPr>
                                <w:rFonts w:ascii="Verdana" w:hAnsi="Verdana"/>
                                <w:color w:val="000000" w:themeColor="text1"/>
                                <w:sz w:val="17"/>
                                <w:szCs w:val="17"/>
                              </w:rPr>
                              <w:t xml:space="preserve">Trata a presente ação de pedido de concessão de </w:t>
                            </w:r>
                            <w:r w:rsidR="00BA720A">
                              <w:rPr>
                                <w:rFonts w:ascii="Verdana" w:hAnsi="Verdana"/>
                                <w:color w:val="000000" w:themeColor="text1"/>
                                <w:sz w:val="17"/>
                                <w:szCs w:val="17"/>
                              </w:rPr>
                              <w:t xml:space="preserve">Benefício de Prestação Continuada à Pessoa </w:t>
                            </w:r>
                            <w:r w:rsidR="00930271">
                              <w:rPr>
                                <w:rFonts w:ascii="Verdana" w:hAnsi="Verdana"/>
                                <w:color w:val="000000" w:themeColor="text1"/>
                                <w:sz w:val="17"/>
                                <w:szCs w:val="17"/>
                              </w:rPr>
                              <w:t>com Deficiência</w:t>
                            </w:r>
                            <w:r w:rsidR="00BA720A">
                              <w:rPr>
                                <w:rFonts w:ascii="Verdana" w:hAnsi="Verdana"/>
                                <w:color w:val="000000" w:themeColor="text1"/>
                                <w:sz w:val="17"/>
                                <w:szCs w:val="17"/>
                              </w:rPr>
                              <w:t>.</w:t>
                            </w:r>
                          </w:p>
                          <w:p w14:paraId="00720365" w14:textId="74D015BB" w:rsidR="00402B4E" w:rsidRPr="00B948EC" w:rsidRDefault="00F01DAF" w:rsidP="00C85062">
                            <w:pPr>
                              <w:spacing w:before="120"/>
                              <w:jc w:val="both"/>
                              <w:rPr>
                                <w:rFonts w:ascii="Verdana" w:hAnsi="Verdana"/>
                                <w:color w:val="000000" w:themeColor="text1"/>
                                <w:sz w:val="17"/>
                                <w:szCs w:val="17"/>
                              </w:rPr>
                            </w:pPr>
                            <w:r w:rsidRPr="00B948EC">
                              <w:rPr>
                                <w:rFonts w:ascii="Verdana" w:hAnsi="Verdana"/>
                                <w:color w:val="000000" w:themeColor="text1"/>
                                <w:sz w:val="17"/>
                                <w:szCs w:val="17"/>
                              </w:rPr>
                              <w:t>No caso, a parte autora teve seu pedido indeferido por</w:t>
                            </w:r>
                            <w:r w:rsidR="00BA720A">
                              <w:rPr>
                                <w:rFonts w:ascii="Verdana" w:hAnsi="Verdana"/>
                                <w:color w:val="000000" w:themeColor="text1"/>
                                <w:sz w:val="17"/>
                                <w:szCs w:val="17"/>
                              </w:rPr>
                              <w:t xml:space="preserve"> não atender o critério de </w:t>
                            </w:r>
                            <w:r w:rsidR="00BA720A" w:rsidRPr="0001415E">
                              <w:rPr>
                                <w:rFonts w:ascii="Verdana" w:hAnsi="Verdana"/>
                                <w:color w:val="FF0000"/>
                                <w:sz w:val="17"/>
                                <w:szCs w:val="17"/>
                              </w:rPr>
                              <w:t>miserabilidade</w:t>
                            </w:r>
                            <w:r w:rsidRPr="00B948EC">
                              <w:rPr>
                                <w:rFonts w:ascii="Verdana" w:hAnsi="Verdana"/>
                                <w:color w:val="000000" w:themeColor="text1"/>
                                <w:sz w:val="17"/>
                                <w:szCs w:val="17"/>
                              </w:rPr>
                              <w:t>. Todavia, ao contrário do que entendeu a autarquia previdenciária, a parte autora cumpriu com</w:t>
                            </w:r>
                            <w:r w:rsidR="00BA720A">
                              <w:rPr>
                                <w:rFonts w:ascii="Verdana" w:hAnsi="Verdana"/>
                                <w:color w:val="000000" w:themeColor="text1"/>
                                <w:sz w:val="17"/>
                                <w:szCs w:val="17"/>
                              </w:rPr>
                              <w:t xml:space="preserve"> todos</w:t>
                            </w:r>
                            <w:r w:rsidRPr="00B948EC">
                              <w:rPr>
                                <w:rFonts w:ascii="Verdana" w:hAnsi="Verdana"/>
                                <w:color w:val="000000" w:themeColor="text1"/>
                                <w:sz w:val="17"/>
                                <w:szCs w:val="17"/>
                              </w:rPr>
                              <w:t xml:space="preserve"> os requisitos necessários à concessão do benefício pleiteado.</w:t>
                            </w:r>
                          </w:p>
                          <w:p w14:paraId="0B48F205" w14:textId="77777777" w:rsidR="00402B4E" w:rsidRPr="00402B4E" w:rsidRDefault="00402B4E" w:rsidP="00402B4E">
                            <w:pPr>
                              <w:spacing w:before="120"/>
                              <w:ind w:firstLine="1174"/>
                              <w:jc w:val="both"/>
                              <w:rPr>
                                <w:rFonts w:ascii="Arial Black" w:hAnsi="Arial Black"/>
                                <w:b/>
                                <w:bCs/>
                                <w:color w:val="000000" w:themeColor="text1"/>
                                <w:sz w:val="17"/>
                                <w:szCs w:val="17"/>
                              </w:rPr>
                            </w:pPr>
                            <w:r w:rsidRPr="00402B4E">
                              <w:rPr>
                                <w:rFonts w:ascii="Arial Black" w:hAnsi="Arial Black"/>
                                <w:b/>
                                <w:bCs/>
                                <w:color w:val="000000" w:themeColor="text1"/>
                                <w:sz w:val="17"/>
                                <w:szCs w:val="17"/>
                              </w:rPr>
                              <w:t>LOCAL PARA REALIZAÇÃO DA PERÍCIA</w:t>
                            </w:r>
                          </w:p>
                          <w:p w14:paraId="08D332BC" w14:textId="04F51030" w:rsidR="00402B4E" w:rsidRPr="00B948EC" w:rsidRDefault="00402B4E" w:rsidP="00402B4E">
                            <w:pPr>
                              <w:spacing w:before="120"/>
                              <w:ind w:firstLine="1174"/>
                              <w:jc w:val="both"/>
                              <w:rPr>
                                <w:rFonts w:ascii="Verdana" w:hAnsi="Verdana"/>
                                <w:color w:val="000000" w:themeColor="text1"/>
                                <w:sz w:val="17"/>
                                <w:szCs w:val="17"/>
                              </w:rPr>
                            </w:pPr>
                            <w:r w:rsidRPr="00402B4E">
                              <w:rPr>
                                <w:rFonts w:ascii="Segoe UI Symbol" w:hAnsi="Segoe UI Symbol" w:cs="Segoe UI Symbol"/>
                                <w:color w:val="000000" w:themeColor="text1"/>
                                <w:sz w:val="17"/>
                                <w:szCs w:val="17"/>
                              </w:rPr>
                              <w:t>☐</w:t>
                            </w:r>
                            <w:r w:rsidRPr="00402B4E">
                              <w:rPr>
                                <w:rFonts w:ascii="Verdana" w:hAnsi="Verdana"/>
                                <w:color w:val="000000" w:themeColor="text1"/>
                                <w:sz w:val="17"/>
                                <w:szCs w:val="17"/>
                              </w:rPr>
                              <w:t xml:space="preserve"> Palmas/TO</w:t>
                            </w:r>
                            <w:r>
                              <w:rPr>
                                <w:rFonts w:ascii="Verdana" w:hAnsi="Verdana"/>
                                <w:color w:val="000000" w:themeColor="text1"/>
                                <w:sz w:val="17"/>
                                <w:szCs w:val="17"/>
                              </w:rPr>
                              <w:t xml:space="preserve">       </w:t>
                            </w:r>
                            <w:sdt>
                              <w:sdtPr>
                                <w:rPr>
                                  <w:rFonts w:ascii="Verdana" w:hAnsi="Verdana"/>
                                  <w:color w:val="000000" w:themeColor="text1"/>
                                  <w:sz w:val="17"/>
                                  <w:szCs w:val="17"/>
                                </w:rPr>
                                <w:id w:val="-1655745892"/>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7"/>
                                    <w:szCs w:val="17"/>
                                  </w:rPr>
                                  <w:t>☐</w:t>
                                </w:r>
                              </w:sdtContent>
                            </w:sdt>
                            <w:r w:rsidRPr="00402B4E">
                              <w:rPr>
                                <w:rFonts w:ascii="Verdana" w:hAnsi="Verdana"/>
                                <w:color w:val="000000" w:themeColor="text1"/>
                                <w:sz w:val="17"/>
                                <w:szCs w:val="17"/>
                              </w:rPr>
                              <w:t>Araguaína/TO</w:t>
                            </w:r>
                          </w:p>
                          <w:p w14:paraId="4F3B8A3D" w14:textId="77777777" w:rsidR="00F01DAF" w:rsidRPr="00C85062" w:rsidRDefault="00E61D51" w:rsidP="00C85062">
                            <w:pPr>
                              <w:spacing w:before="120"/>
                              <w:jc w:val="both"/>
                              <w:rPr>
                                <w:rFonts w:ascii="Verdana" w:hAnsi="Verdana"/>
                                <w:b/>
                                <w:bCs/>
                                <w:color w:val="000000" w:themeColor="text1"/>
                                <w:sz w:val="17"/>
                                <w:szCs w:val="17"/>
                              </w:rPr>
                            </w:pPr>
                            <w:sdt>
                              <w:sdtPr>
                                <w:rPr>
                                  <w:rFonts w:ascii="Verdana" w:hAnsi="Verdana"/>
                                  <w:color w:val="000000" w:themeColor="text1"/>
                                  <w:sz w:val="17"/>
                                  <w:szCs w:val="17"/>
                                </w:rPr>
                                <w:id w:val="-1383400972"/>
                                <w14:checkbox>
                                  <w14:checked w14:val="0"/>
                                  <w14:checkedState w14:val="2612" w14:font="MS Gothic"/>
                                  <w14:uncheckedState w14:val="2610" w14:font="MS Gothic"/>
                                </w14:checkbox>
                              </w:sdtPr>
                              <w:sdtEndPr/>
                              <w:sdtContent>
                                <w:r w:rsidR="00B948EC" w:rsidRPr="00B948EC">
                                  <w:rPr>
                                    <w:rFonts w:ascii="MS Gothic" w:eastAsia="MS Gothic" w:hAnsi="MS Gothic" w:hint="eastAsia"/>
                                    <w:color w:val="000000" w:themeColor="text1"/>
                                    <w:sz w:val="17"/>
                                    <w:szCs w:val="17"/>
                                  </w:rPr>
                                  <w:t>☐</w:t>
                                </w:r>
                              </w:sdtContent>
                            </w:sdt>
                            <w:r w:rsidR="00B948EC" w:rsidRPr="00B948EC">
                              <w:rPr>
                                <w:rFonts w:ascii="Verdana" w:hAnsi="Verdana"/>
                                <w:color w:val="000000" w:themeColor="text1"/>
                                <w:sz w:val="17"/>
                                <w:szCs w:val="17"/>
                              </w:rPr>
                              <w:t xml:space="preserve"> </w:t>
                            </w:r>
                            <w:r w:rsidR="00F01DAF" w:rsidRPr="00B948EC">
                              <w:rPr>
                                <w:rFonts w:ascii="Verdana" w:hAnsi="Verdana"/>
                                <w:b/>
                                <w:bCs/>
                                <w:color w:val="000000" w:themeColor="text1"/>
                                <w:sz w:val="17"/>
                                <w:szCs w:val="17"/>
                              </w:rPr>
                              <w:t>Pedido de antecipação da tutela por ocasião da sentença</w:t>
                            </w:r>
                          </w:p>
                        </w:tc>
                      </w:tr>
                      <w:tr w:rsidR="00F01DAF" w:rsidRPr="00B948EC" w14:paraId="7DF91906" w14:textId="77777777" w:rsidTr="00B948EC">
                        <w:trPr>
                          <w:trHeight w:val="323"/>
                        </w:trPr>
                        <w:sdt>
                          <w:sdtPr>
                            <w:rPr>
                              <w:rFonts w:ascii="Verdana" w:hAnsi="Verdana"/>
                              <w:color w:val="000000" w:themeColor="text1"/>
                              <w:sz w:val="17"/>
                              <w:szCs w:val="17"/>
                            </w:rPr>
                            <w:id w:val="1299031862"/>
                            <w14:checkbox>
                              <w14:checked w14:val="0"/>
                              <w14:checkedState w14:val="2612" w14:font="MS Gothic"/>
                              <w14:uncheckedState w14:val="2610" w14:font="MS Gothic"/>
                            </w14:checkbox>
                          </w:sdtPr>
                          <w:sdtEndPr/>
                          <w:sdtContent>
                            <w:tc>
                              <w:tcPr>
                                <w:tcW w:w="573" w:type="dxa"/>
                              </w:tcPr>
                              <w:p w14:paraId="55319F40"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6BB73E5A"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Requerida</w:t>
                            </w:r>
                          </w:p>
                        </w:tc>
                        <w:tc>
                          <w:tcPr>
                            <w:tcW w:w="5812" w:type="dxa"/>
                            <w:vMerge/>
                            <w:vAlign w:val="center"/>
                          </w:tcPr>
                          <w:p w14:paraId="6FDFF64F" w14:textId="77777777" w:rsidR="00F01DAF" w:rsidRPr="00B948EC" w:rsidRDefault="00F01DAF" w:rsidP="00977A35">
                            <w:pPr>
                              <w:jc w:val="center"/>
                              <w:rPr>
                                <w:rFonts w:ascii="Verdana" w:hAnsi="Verdana"/>
                                <w:color w:val="000000" w:themeColor="text1"/>
                                <w:sz w:val="17"/>
                                <w:szCs w:val="17"/>
                              </w:rPr>
                            </w:pPr>
                          </w:p>
                        </w:tc>
                      </w:tr>
                      <w:tr w:rsidR="00F01DAF" w:rsidRPr="00B948EC" w14:paraId="454B3544" w14:textId="77777777" w:rsidTr="00B948EC">
                        <w:trPr>
                          <w:trHeight w:val="297"/>
                        </w:trPr>
                        <w:sdt>
                          <w:sdtPr>
                            <w:rPr>
                              <w:rFonts w:ascii="Verdana" w:hAnsi="Verdana"/>
                              <w:color w:val="000000" w:themeColor="text1"/>
                              <w:sz w:val="17"/>
                              <w:szCs w:val="17"/>
                            </w:rPr>
                            <w:id w:val="-2089602098"/>
                            <w14:checkbox>
                              <w14:checked w14:val="0"/>
                              <w14:checkedState w14:val="2612" w14:font="MS Gothic"/>
                              <w14:uncheckedState w14:val="2610" w14:font="MS Gothic"/>
                            </w14:checkbox>
                          </w:sdtPr>
                          <w:sdtEndPr/>
                          <w:sdtContent>
                            <w:tc>
                              <w:tcPr>
                                <w:tcW w:w="573" w:type="dxa"/>
                              </w:tcPr>
                              <w:p w14:paraId="584203C6"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7797A1DC"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Juizado Especial</w:t>
                            </w:r>
                          </w:p>
                        </w:tc>
                        <w:tc>
                          <w:tcPr>
                            <w:tcW w:w="5812" w:type="dxa"/>
                            <w:vMerge/>
                            <w:vAlign w:val="center"/>
                          </w:tcPr>
                          <w:p w14:paraId="0F297A73" w14:textId="77777777" w:rsidR="00F01DAF" w:rsidRPr="00B948EC" w:rsidRDefault="00F01DAF" w:rsidP="00977A35">
                            <w:pPr>
                              <w:jc w:val="center"/>
                              <w:rPr>
                                <w:rFonts w:ascii="Verdana" w:hAnsi="Verdana"/>
                                <w:color w:val="000000" w:themeColor="text1"/>
                                <w:sz w:val="17"/>
                                <w:szCs w:val="17"/>
                              </w:rPr>
                            </w:pPr>
                          </w:p>
                        </w:tc>
                      </w:tr>
                      <w:tr w:rsidR="00F01DAF" w:rsidRPr="00B948EC" w14:paraId="40812981" w14:textId="77777777" w:rsidTr="00B948EC">
                        <w:trPr>
                          <w:trHeight w:val="297"/>
                        </w:trPr>
                        <w:tc>
                          <w:tcPr>
                            <w:tcW w:w="2268" w:type="dxa"/>
                            <w:gridSpan w:val="2"/>
                          </w:tcPr>
                          <w:p w14:paraId="714740F9" w14:textId="77777777" w:rsidR="00F01DAF" w:rsidRPr="00B948EC" w:rsidRDefault="00F01DAF" w:rsidP="00F01DAF">
                            <w:pPr>
                              <w:jc w:val="center"/>
                              <w:rPr>
                                <w:rFonts w:ascii="Verdana Pro Black" w:hAnsi="Verdana Pro Black"/>
                                <w:color w:val="000000" w:themeColor="text1"/>
                                <w:sz w:val="17"/>
                                <w:szCs w:val="17"/>
                              </w:rPr>
                            </w:pPr>
                            <w:r w:rsidRPr="00B948EC">
                              <w:rPr>
                                <w:rFonts w:ascii="Verdana Pro Black" w:hAnsi="Verdana Pro Black"/>
                                <w:color w:val="000000" w:themeColor="text1"/>
                                <w:sz w:val="17"/>
                                <w:szCs w:val="17"/>
                              </w:rPr>
                              <w:t>Prioridade</w:t>
                            </w:r>
                          </w:p>
                        </w:tc>
                        <w:tc>
                          <w:tcPr>
                            <w:tcW w:w="5812" w:type="dxa"/>
                            <w:vMerge/>
                            <w:vAlign w:val="center"/>
                          </w:tcPr>
                          <w:p w14:paraId="55949767" w14:textId="77777777" w:rsidR="00F01DAF" w:rsidRPr="00B948EC" w:rsidRDefault="00F01DAF" w:rsidP="00977A35">
                            <w:pPr>
                              <w:jc w:val="center"/>
                              <w:rPr>
                                <w:rFonts w:ascii="Verdana" w:hAnsi="Verdana"/>
                                <w:color w:val="000000" w:themeColor="text1"/>
                                <w:sz w:val="17"/>
                                <w:szCs w:val="17"/>
                              </w:rPr>
                            </w:pPr>
                          </w:p>
                        </w:tc>
                      </w:tr>
                      <w:tr w:rsidR="00F01DAF" w:rsidRPr="00B948EC" w14:paraId="68945A68" w14:textId="77777777" w:rsidTr="00B948EC">
                        <w:trPr>
                          <w:trHeight w:val="297"/>
                        </w:trPr>
                        <w:sdt>
                          <w:sdtPr>
                            <w:rPr>
                              <w:rFonts w:ascii="Verdana" w:hAnsi="Verdana"/>
                              <w:color w:val="000000" w:themeColor="text1"/>
                              <w:sz w:val="17"/>
                              <w:szCs w:val="17"/>
                            </w:rPr>
                            <w:id w:val="872967360"/>
                            <w14:checkbox>
                              <w14:checked w14:val="0"/>
                              <w14:checkedState w14:val="2612" w14:font="MS Gothic"/>
                              <w14:uncheckedState w14:val="2610" w14:font="MS Gothic"/>
                            </w14:checkbox>
                          </w:sdtPr>
                          <w:sdtEndPr/>
                          <w:sdtContent>
                            <w:tc>
                              <w:tcPr>
                                <w:tcW w:w="573" w:type="dxa"/>
                              </w:tcPr>
                              <w:p w14:paraId="36220099"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517DB30A"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Idoso +60</w:t>
                            </w:r>
                          </w:p>
                        </w:tc>
                        <w:tc>
                          <w:tcPr>
                            <w:tcW w:w="5812" w:type="dxa"/>
                            <w:vMerge/>
                            <w:vAlign w:val="center"/>
                          </w:tcPr>
                          <w:p w14:paraId="5E4A6F15" w14:textId="77777777" w:rsidR="00F01DAF" w:rsidRPr="00B948EC" w:rsidRDefault="00F01DAF" w:rsidP="00977A35">
                            <w:pPr>
                              <w:jc w:val="center"/>
                              <w:rPr>
                                <w:rFonts w:ascii="Verdana" w:hAnsi="Verdana"/>
                                <w:color w:val="000000" w:themeColor="text1"/>
                                <w:sz w:val="17"/>
                                <w:szCs w:val="17"/>
                              </w:rPr>
                            </w:pPr>
                          </w:p>
                        </w:tc>
                      </w:tr>
                      <w:tr w:rsidR="00F01DAF" w:rsidRPr="00B948EC" w14:paraId="383317EE" w14:textId="77777777" w:rsidTr="00B948EC">
                        <w:trPr>
                          <w:trHeight w:val="297"/>
                        </w:trPr>
                        <w:sdt>
                          <w:sdtPr>
                            <w:rPr>
                              <w:rFonts w:ascii="Verdana" w:hAnsi="Verdana"/>
                              <w:color w:val="000000" w:themeColor="text1"/>
                              <w:sz w:val="17"/>
                              <w:szCs w:val="17"/>
                            </w:rPr>
                            <w:id w:val="1395391461"/>
                            <w14:checkbox>
                              <w14:checked w14:val="0"/>
                              <w14:checkedState w14:val="2612" w14:font="MS Gothic"/>
                              <w14:uncheckedState w14:val="2610" w14:font="MS Gothic"/>
                            </w14:checkbox>
                          </w:sdtPr>
                          <w:sdtEndPr/>
                          <w:sdtContent>
                            <w:tc>
                              <w:tcPr>
                                <w:tcW w:w="573" w:type="dxa"/>
                              </w:tcPr>
                              <w:p w14:paraId="1E5D498F"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7BDBBD80"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Idoso +80</w:t>
                            </w:r>
                          </w:p>
                        </w:tc>
                        <w:tc>
                          <w:tcPr>
                            <w:tcW w:w="5812" w:type="dxa"/>
                            <w:vMerge/>
                            <w:vAlign w:val="center"/>
                          </w:tcPr>
                          <w:p w14:paraId="3801CD70" w14:textId="77777777" w:rsidR="00F01DAF" w:rsidRPr="00B948EC" w:rsidRDefault="00F01DAF" w:rsidP="00977A35">
                            <w:pPr>
                              <w:jc w:val="center"/>
                              <w:rPr>
                                <w:rFonts w:ascii="Verdana" w:hAnsi="Verdana"/>
                                <w:color w:val="000000" w:themeColor="text1"/>
                                <w:sz w:val="17"/>
                                <w:szCs w:val="17"/>
                              </w:rPr>
                            </w:pPr>
                          </w:p>
                        </w:tc>
                      </w:tr>
                      <w:tr w:rsidR="00F01DAF" w:rsidRPr="00B948EC" w14:paraId="3058B734" w14:textId="77777777" w:rsidTr="00B948EC">
                        <w:trPr>
                          <w:trHeight w:val="297"/>
                        </w:trPr>
                        <w:sdt>
                          <w:sdtPr>
                            <w:rPr>
                              <w:rFonts w:ascii="Verdana" w:hAnsi="Verdana"/>
                              <w:color w:val="000000" w:themeColor="text1"/>
                              <w:sz w:val="17"/>
                              <w:szCs w:val="17"/>
                            </w:rPr>
                            <w:id w:val="42953617"/>
                            <w14:checkbox>
                              <w14:checked w14:val="0"/>
                              <w14:checkedState w14:val="2612" w14:font="MS Gothic"/>
                              <w14:uncheckedState w14:val="2610" w14:font="MS Gothic"/>
                            </w14:checkbox>
                          </w:sdtPr>
                          <w:sdtEndPr/>
                          <w:sdtContent>
                            <w:tc>
                              <w:tcPr>
                                <w:tcW w:w="573" w:type="dxa"/>
                              </w:tcPr>
                              <w:p w14:paraId="1B29E1ED" w14:textId="77777777" w:rsidR="00F01DAF" w:rsidRPr="00B948EC" w:rsidRDefault="00C85062" w:rsidP="00F01DAF">
                                <w:pPr>
                                  <w:jc w:val="right"/>
                                  <w:rPr>
                                    <w:rFonts w:ascii="Verdana" w:hAnsi="Verdana"/>
                                    <w:color w:val="000000" w:themeColor="text1"/>
                                    <w:sz w:val="17"/>
                                    <w:szCs w:val="17"/>
                                  </w:rPr>
                                </w:pPr>
                                <w:r>
                                  <w:rPr>
                                    <w:rFonts w:ascii="MS Gothic" w:eastAsia="MS Gothic" w:hAnsi="MS Gothic" w:hint="eastAsia"/>
                                    <w:color w:val="000000" w:themeColor="text1"/>
                                    <w:sz w:val="17"/>
                                    <w:szCs w:val="17"/>
                                  </w:rPr>
                                  <w:t>☐</w:t>
                                </w:r>
                              </w:p>
                            </w:tc>
                          </w:sdtContent>
                        </w:sdt>
                        <w:tc>
                          <w:tcPr>
                            <w:tcW w:w="1695" w:type="dxa"/>
                          </w:tcPr>
                          <w:p w14:paraId="30CCFA1F"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Doença Grave</w:t>
                            </w:r>
                          </w:p>
                        </w:tc>
                        <w:tc>
                          <w:tcPr>
                            <w:tcW w:w="5812" w:type="dxa"/>
                            <w:vMerge/>
                            <w:vAlign w:val="center"/>
                          </w:tcPr>
                          <w:p w14:paraId="42A43381" w14:textId="77777777" w:rsidR="00F01DAF" w:rsidRPr="00B948EC" w:rsidRDefault="00F01DAF" w:rsidP="00977A35">
                            <w:pPr>
                              <w:jc w:val="center"/>
                              <w:rPr>
                                <w:rFonts w:ascii="Verdana Pro Black" w:hAnsi="Verdana Pro Black"/>
                                <w:color w:val="000000" w:themeColor="text1"/>
                                <w:sz w:val="17"/>
                                <w:szCs w:val="17"/>
                              </w:rPr>
                            </w:pPr>
                          </w:p>
                        </w:tc>
                      </w:tr>
                      <w:tr w:rsidR="00F01DAF" w:rsidRPr="00B948EC" w14:paraId="3EECE608" w14:textId="77777777" w:rsidTr="00B948EC">
                        <w:trPr>
                          <w:trHeight w:val="297"/>
                        </w:trPr>
                        <w:sdt>
                          <w:sdtPr>
                            <w:rPr>
                              <w:rFonts w:ascii="Verdana" w:hAnsi="Verdana"/>
                              <w:color w:val="000000" w:themeColor="text1"/>
                              <w:sz w:val="17"/>
                              <w:szCs w:val="17"/>
                            </w:rPr>
                            <w:id w:val="-1252810216"/>
                            <w14:checkbox>
                              <w14:checked w14:val="0"/>
                              <w14:checkedState w14:val="2612" w14:font="MS Gothic"/>
                              <w14:uncheckedState w14:val="2610" w14:font="MS Gothic"/>
                            </w14:checkbox>
                          </w:sdtPr>
                          <w:sdtEndPr/>
                          <w:sdtContent>
                            <w:tc>
                              <w:tcPr>
                                <w:tcW w:w="573" w:type="dxa"/>
                              </w:tcPr>
                              <w:p w14:paraId="5679097A"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7C6D6103" w14:textId="77777777" w:rsidR="00F01DAF" w:rsidRPr="00B948EC" w:rsidRDefault="000D0240" w:rsidP="00F01DAF">
                            <w:pPr>
                              <w:rPr>
                                <w:rFonts w:ascii="Verdana" w:hAnsi="Verdana"/>
                                <w:color w:val="000000" w:themeColor="text1"/>
                                <w:sz w:val="17"/>
                                <w:szCs w:val="17"/>
                              </w:rPr>
                            </w:pPr>
                            <w:r>
                              <w:rPr>
                                <w:rFonts w:ascii="Verdana" w:hAnsi="Verdana"/>
                                <w:color w:val="000000" w:themeColor="text1"/>
                                <w:sz w:val="17"/>
                                <w:szCs w:val="17"/>
                              </w:rPr>
                              <w:t>Deficiência</w:t>
                            </w:r>
                          </w:p>
                        </w:tc>
                        <w:tc>
                          <w:tcPr>
                            <w:tcW w:w="5812" w:type="dxa"/>
                            <w:vMerge/>
                            <w:vAlign w:val="center"/>
                          </w:tcPr>
                          <w:p w14:paraId="0B2FAC2D" w14:textId="77777777" w:rsidR="00F01DAF" w:rsidRPr="00B948EC" w:rsidRDefault="00F01DAF" w:rsidP="00977A35">
                            <w:pPr>
                              <w:jc w:val="center"/>
                              <w:rPr>
                                <w:rFonts w:ascii="Verdana" w:hAnsi="Verdana"/>
                                <w:color w:val="000000" w:themeColor="text1"/>
                                <w:sz w:val="17"/>
                                <w:szCs w:val="17"/>
                              </w:rPr>
                            </w:pPr>
                          </w:p>
                        </w:tc>
                      </w:tr>
                    </w:tbl>
                    <w:p w14:paraId="214196C7" w14:textId="77777777" w:rsidR="00977A35" w:rsidRPr="00977A35" w:rsidRDefault="00977A35" w:rsidP="00C85062">
                      <w:pPr>
                        <w:rPr>
                          <w:rFonts w:ascii="Verdana" w:hAnsi="Verdana"/>
                          <w:color w:val="000000" w:themeColor="text1"/>
                          <w:sz w:val="18"/>
                          <w:szCs w:val="18"/>
                        </w:rPr>
                      </w:pPr>
                    </w:p>
                  </w:txbxContent>
                </v:textbox>
                <w10:wrap anchorx="margin"/>
              </v:shape>
            </w:pict>
          </mc:Fallback>
        </mc:AlternateContent>
      </w:r>
    </w:p>
    <w:p w14:paraId="34B3B85C" w14:textId="77777777" w:rsidR="00C85062" w:rsidRDefault="00C85062" w:rsidP="00E25046">
      <w:pPr>
        <w:pStyle w:val="2INFORMAESDOPROCESSO"/>
        <w:spacing w:after="0"/>
        <w:rPr>
          <w:color w:val="000000" w:themeColor="text1"/>
        </w:rPr>
      </w:pPr>
    </w:p>
    <w:p w14:paraId="6DB48274" w14:textId="77777777" w:rsidR="00C85062" w:rsidRDefault="00C85062" w:rsidP="00E25046">
      <w:pPr>
        <w:pStyle w:val="2INFORMAESDOPROCESSO"/>
        <w:spacing w:after="0"/>
        <w:rPr>
          <w:color w:val="000000" w:themeColor="text1"/>
        </w:rPr>
      </w:pPr>
    </w:p>
    <w:p w14:paraId="40FD7E99" w14:textId="77777777" w:rsidR="00C85062" w:rsidRDefault="00C85062" w:rsidP="00E25046">
      <w:pPr>
        <w:pStyle w:val="2INFORMAESDOPROCESSO"/>
        <w:spacing w:after="0"/>
        <w:rPr>
          <w:color w:val="000000" w:themeColor="text1"/>
        </w:rPr>
      </w:pPr>
    </w:p>
    <w:p w14:paraId="57EE8122" w14:textId="77777777" w:rsidR="00C85062" w:rsidRDefault="00C85062" w:rsidP="00E25046">
      <w:pPr>
        <w:pStyle w:val="2INFORMAESDOPROCESSO"/>
        <w:spacing w:after="0"/>
        <w:rPr>
          <w:color w:val="000000" w:themeColor="text1"/>
        </w:rPr>
      </w:pPr>
    </w:p>
    <w:p w14:paraId="73DCCF1D" w14:textId="77777777" w:rsidR="00C85062" w:rsidRDefault="00C85062" w:rsidP="00E25046">
      <w:pPr>
        <w:pStyle w:val="2INFORMAESDOPROCESSO"/>
        <w:spacing w:after="0"/>
        <w:rPr>
          <w:color w:val="000000" w:themeColor="text1"/>
        </w:rPr>
      </w:pPr>
    </w:p>
    <w:p w14:paraId="79027C99" w14:textId="77777777" w:rsidR="00C85062" w:rsidRDefault="00C85062" w:rsidP="00E25046">
      <w:pPr>
        <w:pStyle w:val="2INFORMAESDOPROCESSO"/>
        <w:spacing w:after="0"/>
        <w:rPr>
          <w:color w:val="000000" w:themeColor="text1"/>
        </w:rPr>
      </w:pPr>
    </w:p>
    <w:p w14:paraId="6F72FD87" w14:textId="77777777" w:rsidR="00C85062" w:rsidRDefault="00C85062" w:rsidP="00E25046">
      <w:pPr>
        <w:pStyle w:val="2INFORMAESDOPROCESSO"/>
        <w:spacing w:after="0"/>
        <w:rPr>
          <w:color w:val="000000" w:themeColor="text1"/>
        </w:rPr>
      </w:pPr>
    </w:p>
    <w:p w14:paraId="29751F4D" w14:textId="77777777" w:rsidR="00C85062" w:rsidRDefault="00C85062" w:rsidP="00E25046">
      <w:pPr>
        <w:pStyle w:val="2INFORMAESDOPROCESSO"/>
        <w:spacing w:after="0"/>
        <w:rPr>
          <w:color w:val="000000" w:themeColor="text1"/>
        </w:rPr>
      </w:pPr>
    </w:p>
    <w:p w14:paraId="0D3E9F2C" w14:textId="77777777" w:rsidR="00C85062" w:rsidRDefault="00C85062" w:rsidP="00E25046">
      <w:pPr>
        <w:pStyle w:val="2INFORMAESDOPROCESSO"/>
        <w:spacing w:after="0"/>
        <w:rPr>
          <w:color w:val="000000" w:themeColor="text1"/>
        </w:rPr>
      </w:pPr>
    </w:p>
    <w:p w14:paraId="366D186D" w14:textId="77777777" w:rsidR="00C85062" w:rsidRDefault="00C85062" w:rsidP="00E25046">
      <w:pPr>
        <w:pStyle w:val="2INFORMAESDOPROCESSO"/>
        <w:spacing w:after="0"/>
        <w:rPr>
          <w:color w:val="000000" w:themeColor="text1"/>
        </w:rPr>
      </w:pPr>
    </w:p>
    <w:p w14:paraId="124EE558" w14:textId="77777777" w:rsidR="00C85062" w:rsidRDefault="00C85062" w:rsidP="00E25046">
      <w:pPr>
        <w:pStyle w:val="2INFORMAESDOPROCESSO"/>
        <w:spacing w:after="0"/>
        <w:rPr>
          <w:color w:val="000000" w:themeColor="text1"/>
        </w:rPr>
      </w:pPr>
    </w:p>
    <w:p w14:paraId="77C108FA" w14:textId="77777777" w:rsidR="00977A35" w:rsidRDefault="00977A35" w:rsidP="00E25046">
      <w:pPr>
        <w:pStyle w:val="2INFORMAESDOPROCESSO"/>
        <w:spacing w:after="0"/>
        <w:rPr>
          <w:color w:val="000000" w:themeColor="text1"/>
        </w:rPr>
      </w:pPr>
    </w:p>
    <w:p w14:paraId="43825EDF" w14:textId="77777777" w:rsidR="00977A35" w:rsidRDefault="00977A35" w:rsidP="00E25046">
      <w:pPr>
        <w:pStyle w:val="2INFORMAESDOPROCESSO"/>
        <w:spacing w:after="0"/>
        <w:rPr>
          <w:color w:val="000000" w:themeColor="text1"/>
        </w:rPr>
      </w:pPr>
    </w:p>
    <w:p w14:paraId="7B7E7B2F" w14:textId="77777777" w:rsidR="00977A35" w:rsidRDefault="00977A35" w:rsidP="00E25046">
      <w:pPr>
        <w:pStyle w:val="2INFORMAESDOPROCESSO"/>
        <w:spacing w:after="0"/>
        <w:rPr>
          <w:color w:val="000000" w:themeColor="text1"/>
        </w:rPr>
      </w:pPr>
    </w:p>
    <w:p w14:paraId="3E48A2AD" w14:textId="77777777" w:rsidR="00C85062" w:rsidRDefault="00C85062" w:rsidP="00E25046">
      <w:pPr>
        <w:pStyle w:val="2INFORMAESDOPROCESSO"/>
        <w:spacing w:after="0"/>
        <w:rPr>
          <w:color w:val="000000" w:themeColor="text1"/>
        </w:rPr>
      </w:pPr>
    </w:p>
    <w:p w14:paraId="78CE935B" w14:textId="77777777" w:rsidR="0001415E" w:rsidRDefault="0001415E" w:rsidP="00E25046">
      <w:pPr>
        <w:pStyle w:val="2INFORMAESDOPROCESSO"/>
        <w:spacing w:after="0"/>
        <w:rPr>
          <w:color w:val="000000" w:themeColor="text1"/>
        </w:rPr>
      </w:pPr>
    </w:p>
    <w:p w14:paraId="713003C6" w14:textId="77777777" w:rsidR="0001415E" w:rsidRDefault="0001415E" w:rsidP="00E25046">
      <w:pPr>
        <w:pStyle w:val="2INFORMAESDOPROCESSO"/>
        <w:spacing w:after="0"/>
        <w:rPr>
          <w:color w:val="000000" w:themeColor="text1"/>
        </w:rPr>
      </w:pPr>
    </w:p>
    <w:p w14:paraId="5C6B6807" w14:textId="77777777" w:rsidR="0001415E" w:rsidRDefault="0001415E" w:rsidP="00E25046">
      <w:pPr>
        <w:pStyle w:val="2INFORMAESDOPROCESSO"/>
        <w:spacing w:after="0"/>
        <w:rPr>
          <w:color w:val="000000" w:themeColor="text1"/>
        </w:rPr>
      </w:pPr>
    </w:p>
    <w:p w14:paraId="73AAD44C" w14:textId="77777777" w:rsidR="0001415E" w:rsidRDefault="0001415E" w:rsidP="00E25046">
      <w:pPr>
        <w:pStyle w:val="2INFORMAESDOPROCESSO"/>
        <w:spacing w:after="0"/>
        <w:rPr>
          <w:color w:val="000000" w:themeColor="text1"/>
        </w:rPr>
      </w:pPr>
    </w:p>
    <w:p w14:paraId="682D92F4" w14:textId="77777777" w:rsidR="0001415E" w:rsidRDefault="0001415E" w:rsidP="00E25046">
      <w:pPr>
        <w:pStyle w:val="2INFORMAESDOPROCESSO"/>
        <w:spacing w:after="0"/>
        <w:rPr>
          <w:color w:val="000000" w:themeColor="text1"/>
        </w:rPr>
      </w:pPr>
    </w:p>
    <w:p w14:paraId="3199B643" w14:textId="77777777" w:rsidR="0001415E" w:rsidRDefault="0001415E" w:rsidP="00E25046">
      <w:pPr>
        <w:pStyle w:val="2INFORMAESDOPROCESSO"/>
        <w:spacing w:after="0"/>
        <w:rPr>
          <w:color w:val="000000" w:themeColor="text1"/>
        </w:rPr>
      </w:pPr>
    </w:p>
    <w:p w14:paraId="0B25C01C" w14:textId="77777777" w:rsidR="0001415E" w:rsidRDefault="0001415E" w:rsidP="00E25046">
      <w:pPr>
        <w:pStyle w:val="2INFORMAESDOPROCESSO"/>
        <w:spacing w:after="0"/>
        <w:rPr>
          <w:color w:val="000000" w:themeColor="text1"/>
        </w:rPr>
      </w:pPr>
    </w:p>
    <w:p w14:paraId="4F887B8C" w14:textId="77777777" w:rsidR="0001415E" w:rsidRDefault="0001415E" w:rsidP="00E25046">
      <w:pPr>
        <w:pStyle w:val="2INFORMAESDOPROCESSO"/>
        <w:spacing w:after="0"/>
        <w:rPr>
          <w:color w:val="000000" w:themeColor="text1"/>
        </w:rPr>
      </w:pPr>
    </w:p>
    <w:p w14:paraId="782BA150" w14:textId="77777777" w:rsidR="0001415E" w:rsidRDefault="0001415E" w:rsidP="00E25046">
      <w:pPr>
        <w:pStyle w:val="2INFORMAESDOPROCESSO"/>
        <w:spacing w:after="0"/>
        <w:rPr>
          <w:color w:val="000000" w:themeColor="text1"/>
        </w:rPr>
      </w:pPr>
    </w:p>
    <w:p w14:paraId="2A98682E" w14:textId="77777777" w:rsidR="0001415E" w:rsidRPr="00E25046" w:rsidRDefault="0001415E" w:rsidP="00E25046">
      <w:pPr>
        <w:pStyle w:val="2INFORMAESDOPROCESSO"/>
        <w:spacing w:after="0"/>
        <w:rPr>
          <w:color w:val="000000" w:themeColor="text1"/>
        </w:rPr>
      </w:pPr>
    </w:p>
    <w:p w14:paraId="03959035" w14:textId="77777777" w:rsidR="00662163" w:rsidRDefault="00E61D51" w:rsidP="004A27F3">
      <w:pPr>
        <w:pStyle w:val="2QUALIFICAO"/>
      </w:pPr>
      <w:sdt>
        <w:sdtPr>
          <w:rPr>
            <w:b/>
            <w:bCs/>
          </w:rPr>
          <w:alias w:val="Autor (letras minúsculas)"/>
          <w:tag w:val="Autor (letras minúsculas)"/>
          <w:id w:val="-1692147970"/>
          <w:placeholder>
            <w:docPart w:val="8ABCAE3D316B40929B91BB8429111C09"/>
          </w:placeholder>
          <w:showingPlcHdr/>
        </w:sdtPr>
        <w:sdtEndPr/>
        <w:sdtContent>
          <w:r w:rsidR="00AF3846">
            <w:rPr>
              <w:b/>
              <w:bCs/>
              <w:color w:val="808080" w:themeColor="background1" w:themeShade="80"/>
            </w:rPr>
            <w:t>1. Digite (minúsculo)</w:t>
          </w:r>
        </w:sdtContent>
      </w:sdt>
      <w:r w:rsidR="00662163">
        <w:t xml:space="preserve">, </w:t>
      </w:r>
      <w:sdt>
        <w:sdtPr>
          <w:alias w:val="Nacionalidade"/>
          <w:tag w:val="Nacionalidade"/>
          <w:id w:val="876287260"/>
          <w:placeholder>
            <w:docPart w:val="99D9519346054225A024E46DC8C28178"/>
          </w:placeholder>
          <w:showingPlcHdr/>
          <w:comboBox>
            <w:listItem w:value="Escolher um item."/>
            <w:listItem w:displayText="brasileiro" w:value="brasileiro"/>
            <w:listItem w:displayText="brasileira" w:value="brasileira"/>
          </w:comboBox>
        </w:sdtPr>
        <w:sdtEndPr/>
        <w:sdtContent>
          <w:r w:rsidR="00AF3846">
            <w:rPr>
              <w:rStyle w:val="TextodoEspaoReservado"/>
              <w:b/>
              <w:bCs/>
              <w:color w:val="808080" w:themeColor="background1" w:themeShade="80"/>
            </w:rPr>
            <w:t>2</w:t>
          </w:r>
          <w:r w:rsidR="00686F41">
            <w:rPr>
              <w:rStyle w:val="TextodoEspaoReservado"/>
              <w:b/>
              <w:bCs/>
              <w:color w:val="808080" w:themeColor="background1" w:themeShade="80"/>
            </w:rPr>
            <w:t>. selecione</w:t>
          </w:r>
        </w:sdtContent>
      </w:sdt>
      <w:r w:rsidR="00662163">
        <w:t xml:space="preserve">, </w:t>
      </w:r>
      <w:sdt>
        <w:sdtPr>
          <w:alias w:val="Estado civil"/>
          <w:tag w:val="Estado civil"/>
          <w:id w:val="-1764689629"/>
          <w:placeholder>
            <w:docPart w:val="950975DC061041CF8F3BF157084B22B9"/>
          </w:placeholder>
          <w:showingPlcHdr/>
          <w:comboBox>
            <w:listItem w:value="Escolher um item."/>
            <w:listItem w:displayText="solteiro" w:value="solteiro"/>
            <w:listItem w:displayText="solteira" w:value="solteira"/>
            <w:listItem w:displayText="casado" w:value="casado"/>
            <w:listItem w:displayText="casada" w:value="casada"/>
            <w:listItem w:displayText="viúvo" w:value="viúvo"/>
            <w:listItem w:displayText="viúva" w:value="viúva"/>
            <w:listItem w:displayText="convivente em união estável" w:value="convivente em união estável"/>
          </w:comboBox>
        </w:sdtPr>
        <w:sdtEndPr/>
        <w:sdtContent>
          <w:r w:rsidR="00AF3846">
            <w:rPr>
              <w:rStyle w:val="TextodoEspaoReservado"/>
              <w:b/>
              <w:bCs/>
              <w:color w:val="808080" w:themeColor="background1" w:themeShade="80"/>
            </w:rPr>
            <w:t>3</w:t>
          </w:r>
          <w:r w:rsidR="00686F41">
            <w:rPr>
              <w:rStyle w:val="TextodoEspaoReservado"/>
              <w:b/>
              <w:bCs/>
              <w:color w:val="808080" w:themeColor="background1" w:themeShade="80"/>
            </w:rPr>
            <w:t>. selecione</w:t>
          </w:r>
        </w:sdtContent>
      </w:sdt>
      <w:r w:rsidR="00662163">
        <w:t xml:space="preserve">, </w:t>
      </w:r>
      <w:sdt>
        <w:sdtPr>
          <w:alias w:val="Profissão"/>
          <w:tag w:val="Profissão"/>
          <w:id w:val="-2081593969"/>
          <w:placeholder>
            <w:docPart w:val="1E617690151E4279B4A43481E57697CC"/>
          </w:placeholder>
          <w:showingPlcHdr/>
          <w:comboBox>
            <w:listItem w:value="Escolher um item."/>
            <w:listItem w:displayText="lavrador" w:value="lavrador"/>
            <w:listItem w:displayText="lavradora" w:value="lavradora"/>
            <w:listItem w:displayText="pescador artesanal" w:value="pescador artesanal"/>
            <w:listItem w:displayText="pescadora artesanal" w:value="pescadora artesanal"/>
          </w:comboBox>
        </w:sdtPr>
        <w:sdtEndPr/>
        <w:sdtContent>
          <w:r w:rsidR="00AF3846">
            <w:rPr>
              <w:rStyle w:val="TextodoEspaoReservado"/>
              <w:b/>
              <w:bCs/>
              <w:color w:val="808080" w:themeColor="background1" w:themeShade="80"/>
            </w:rPr>
            <w:t>4. selecione ou digite</w:t>
          </w:r>
        </w:sdtContent>
      </w:sdt>
      <w:r w:rsidR="00662163">
        <w:t xml:space="preserve">, </w:t>
      </w:r>
      <w:r w:rsidR="00AF3846">
        <w:t>RG</w:t>
      </w:r>
      <w:r w:rsidR="00662163">
        <w:t xml:space="preserve"> n</w:t>
      </w:r>
      <w:r w:rsidR="00AF3846">
        <w:t>.</w:t>
      </w:r>
      <w:r w:rsidR="00662163">
        <w:t xml:space="preserve"> </w:t>
      </w:r>
      <w:sdt>
        <w:sdtPr>
          <w:alias w:val="RG + Órgão Expedidor"/>
          <w:tag w:val="RG + Órgão Expedidor"/>
          <w:id w:val="-1810935555"/>
          <w:placeholder>
            <w:docPart w:val="08B09203150A407E9DD6951F85B6B56F"/>
          </w:placeholder>
          <w:showingPlcHdr/>
        </w:sdtPr>
        <w:sdtEndPr/>
        <w:sdtContent>
          <w:r w:rsidR="00AF3846">
            <w:rPr>
              <w:rStyle w:val="TextodoEspaoReservado"/>
              <w:b/>
              <w:bCs/>
              <w:color w:val="808080" w:themeColor="background1" w:themeShade="80"/>
            </w:rPr>
            <w:t>5. digite</w:t>
          </w:r>
        </w:sdtContent>
      </w:sdt>
      <w:r w:rsidR="00AF3846">
        <w:t xml:space="preserve">, </w:t>
      </w:r>
      <w:r w:rsidR="004B65D8">
        <w:t xml:space="preserve">CPF n. </w:t>
      </w:r>
      <w:sdt>
        <w:sdtPr>
          <w:alias w:val="CPF"/>
          <w:tag w:val="CPF"/>
          <w:id w:val="-1922254813"/>
          <w:placeholder>
            <w:docPart w:val="3732E2B21A684948A804E314BB5DC718"/>
          </w:placeholder>
          <w:showingPlcHdr/>
        </w:sdtPr>
        <w:sdtEndPr/>
        <w:sdtContent>
          <w:r w:rsidR="004B65D8">
            <w:rPr>
              <w:b/>
              <w:bCs/>
              <w:color w:val="808080" w:themeColor="background1" w:themeShade="80"/>
            </w:rPr>
            <w:t>6. digite</w:t>
          </w:r>
        </w:sdtContent>
      </w:sdt>
      <w:r w:rsidR="004B65D8">
        <w:t xml:space="preserve">, </w:t>
      </w:r>
      <w:sdt>
        <w:sdtPr>
          <w:id w:val="80342968"/>
          <w:placeholder>
            <w:docPart w:val="C070FB0F05B74F3DA42E2D1ECFF9C63E"/>
          </w:placeholder>
          <w:showingPlcHdr/>
          <w:comboBox>
            <w:listItem w:value="Escolher um item."/>
            <w:listItem w:displayText="nascido" w:value="nascido"/>
            <w:listItem w:displayText="nascida" w:value="nascida"/>
          </w:comboBox>
        </w:sdtPr>
        <w:sdtEndPr/>
        <w:sdtContent>
          <w:r w:rsidR="004B65D8">
            <w:rPr>
              <w:rStyle w:val="TextodoEspaoReservado"/>
              <w:b/>
              <w:bCs/>
              <w:color w:val="808080" w:themeColor="background1" w:themeShade="80"/>
            </w:rPr>
            <w:t>7. selecione</w:t>
          </w:r>
        </w:sdtContent>
      </w:sdt>
      <w:r w:rsidR="004B65D8">
        <w:t xml:space="preserve"> </w:t>
      </w:r>
      <w:r w:rsidR="00662163">
        <w:t>aos</w:t>
      </w:r>
      <w:r w:rsidR="004B65D8">
        <w:t xml:space="preserve"> </w:t>
      </w:r>
      <w:sdt>
        <w:sdtPr>
          <w:alias w:val="Data de nascimento"/>
          <w:tag w:val="Data de nascimento"/>
          <w:id w:val="-1296365053"/>
          <w:placeholder>
            <w:docPart w:val="05A490B721CA4E2F82744FA994F4C60F"/>
          </w:placeholder>
          <w:showingPlcHdr/>
        </w:sdtPr>
        <w:sdtEndPr/>
        <w:sdtContent>
          <w:r w:rsidR="004B65D8">
            <w:rPr>
              <w:rStyle w:val="TextodoEspaoReservado"/>
              <w:b/>
              <w:bCs/>
              <w:color w:val="808080" w:themeColor="background1" w:themeShade="80"/>
            </w:rPr>
            <w:t>8. digite</w:t>
          </w:r>
        </w:sdtContent>
      </w:sdt>
      <w:r w:rsidR="00662163">
        <w:t xml:space="preserve">, </w:t>
      </w:r>
      <w:sdt>
        <w:sdtPr>
          <w:id w:val="866564284"/>
          <w:placeholder>
            <w:docPart w:val="57E3FC57ECE44AE38C0FD74440B7E0CD"/>
          </w:placeholder>
          <w:showingPlcHdr/>
          <w:comboBox>
            <w:listItem w:value="Escolher um item."/>
            <w:listItem w:displayText="filho de" w:value="filho de"/>
            <w:listItem w:displayText="filha de" w:value="filha de"/>
          </w:comboBox>
        </w:sdtPr>
        <w:sdtEndPr/>
        <w:sdtContent>
          <w:r w:rsidR="004B65D8">
            <w:rPr>
              <w:b/>
              <w:bCs/>
              <w:color w:val="808080" w:themeColor="background1" w:themeShade="80"/>
            </w:rPr>
            <w:t>9. selecione</w:t>
          </w:r>
        </w:sdtContent>
      </w:sdt>
      <w:r w:rsidR="00662163">
        <w:t xml:space="preserve"> de</w:t>
      </w:r>
      <w:r w:rsidR="004B65D8">
        <w:t xml:space="preserve"> </w:t>
      </w:r>
      <w:sdt>
        <w:sdtPr>
          <w:alias w:val="Filiação"/>
          <w:tag w:val="Filiação"/>
          <w:id w:val="-247580260"/>
          <w:placeholder>
            <w:docPart w:val="76649F7C44D848A28BB9B022A91615CF"/>
          </w:placeholder>
          <w:showingPlcHdr/>
        </w:sdtPr>
        <w:sdtEndPr/>
        <w:sdtContent>
          <w:r w:rsidR="007C0158">
            <w:rPr>
              <w:rStyle w:val="TextodoEspaoReservado"/>
              <w:b/>
              <w:bCs/>
              <w:color w:val="808080" w:themeColor="background1" w:themeShade="80"/>
            </w:rPr>
            <w:t>10. digite</w:t>
          </w:r>
        </w:sdtContent>
      </w:sdt>
      <w:r w:rsidR="00662163">
        <w:t>, residente</w:t>
      </w:r>
      <w:r w:rsidR="007C0158">
        <w:t xml:space="preserve"> </w:t>
      </w:r>
      <w:sdt>
        <w:sdtPr>
          <w:alias w:val="Endereço completo"/>
          <w:tag w:val="Endereço completo"/>
          <w:id w:val="-1415320181"/>
          <w:placeholder>
            <w:docPart w:val="80A1DD357F294E0EAE5FD5FA665EB6DD"/>
          </w:placeholder>
          <w:showingPlcHdr/>
        </w:sdtPr>
        <w:sdtEndPr/>
        <w:sdtContent>
          <w:r w:rsidR="007C0158">
            <w:rPr>
              <w:b/>
              <w:bCs/>
              <w:color w:val="808080" w:themeColor="background1" w:themeShade="80"/>
            </w:rPr>
            <w:t>11. digite</w:t>
          </w:r>
        </w:sdtContent>
      </w:sdt>
      <w:r w:rsidR="00662163">
        <w:t>, vem, por intermédio de</w:t>
      </w:r>
      <w:r w:rsidR="007C0158">
        <w:t xml:space="preserve"> </w:t>
      </w:r>
      <w:sdt>
        <w:sdtPr>
          <w:id w:val="-153609065"/>
          <w:placeholder>
            <w:docPart w:val="2E9A0710B07D48D18B94A42FF6C6C7D1"/>
          </w:placeholder>
          <w:showingPlcHdr/>
          <w:comboBox>
            <w:listItem w:value="Escolher um item."/>
            <w:listItem w:displayText="seus procuradores infra-assinados, regularmente inscritos na" w:value="seus procuradores infra-assinados, regularmente inscritos na"/>
            <w:listItem w:displayText="seu procurador infra-assinado, regularmente inscrito na" w:value="seu procurador infra-assinado, regularmente inscrito na"/>
            <w:listItem w:displayText="sua procuradora infra-assinada, regularmente inscrita na" w:value="sua procuradora infra-assinada, regularmente inscrita na"/>
          </w:comboBox>
        </w:sdtPr>
        <w:sdtEndPr/>
        <w:sdtContent>
          <w:r w:rsidR="007C0158">
            <w:rPr>
              <w:rStyle w:val="TextodoEspaoReservado"/>
              <w:b/>
              <w:bCs/>
              <w:color w:val="808080" w:themeColor="background1" w:themeShade="80"/>
            </w:rPr>
            <w:t>12. selecione</w:t>
          </w:r>
        </w:sdtContent>
      </w:sdt>
      <w:r w:rsidR="007C0158">
        <w:t xml:space="preserve"> </w:t>
      </w:r>
      <w:r w:rsidR="00662163">
        <w:t xml:space="preserve">na </w:t>
      </w:r>
      <w:sdt>
        <w:sdtPr>
          <w:alias w:val="OAB Ariane"/>
          <w:tag w:val="OAB Ariane"/>
          <w:id w:val="1091274220"/>
          <w:placeholder>
            <w:docPart w:val="BCEE6BBA4C344A70BA4E635CAB240531"/>
          </w:placeholder>
          <w:showingPlcHdr/>
          <w:comboBox>
            <w:listItem w:value="Escolher um item."/>
            <w:listItem w:displayText="OAB/TO 4.130-A" w:value="OAB/TO 4.130-A"/>
            <w:listItem w:displayText="OAB/PA 20.312-A" w:value="OAB/PA 20.312-A"/>
            <w:listItem w:displayText="OAB/SP 247.587" w:value="OAB/SP 247.587"/>
          </w:comboBox>
        </w:sdtPr>
        <w:sdtEndPr/>
        <w:sdtContent>
          <w:r w:rsidR="00CF4C4B">
            <w:rPr>
              <w:rStyle w:val="TextodoEspaoReservado"/>
              <w:b/>
              <w:bCs/>
              <w:color w:val="808080" w:themeColor="background1" w:themeShade="80"/>
            </w:rPr>
            <w:t>13. selecione</w:t>
          </w:r>
        </w:sdtContent>
      </w:sdt>
      <w:r w:rsidR="00CF4C4B">
        <w:t xml:space="preserve"> </w:t>
      </w:r>
      <w:r w:rsidR="00662163">
        <w:t>e</w:t>
      </w:r>
      <w:r w:rsidR="00CF4C4B">
        <w:t xml:space="preserve"> </w:t>
      </w:r>
      <w:sdt>
        <w:sdtPr>
          <w:alias w:val="OAB Felipe"/>
          <w:tag w:val="OAB Felipe"/>
          <w:id w:val="492223585"/>
          <w:placeholder>
            <w:docPart w:val="C23DD542F4F348EF9BE69AB4320C6407"/>
          </w:placeholder>
          <w:showingPlcHdr/>
          <w:comboBox>
            <w:listItem w:value="Escolher um item."/>
            <w:listItem w:displayText="OAB/TO 6.259" w:value="OAB/TO 6.259"/>
            <w:listItem w:displayText="OAB/AP 4.841-A" w:value="OAB/AP 4.841-A"/>
          </w:comboBox>
        </w:sdtPr>
        <w:sdtEndPr/>
        <w:sdtContent>
          <w:r w:rsidR="00CF4C4B">
            <w:rPr>
              <w:rStyle w:val="TextodoEspaoReservado"/>
              <w:b/>
              <w:bCs/>
              <w:color w:val="808080" w:themeColor="background1" w:themeShade="80"/>
            </w:rPr>
            <w:t>14. selecione</w:t>
          </w:r>
        </w:sdtContent>
      </w:sdt>
      <w:r w:rsidR="004A27F3">
        <w:t>,</w:t>
      </w:r>
      <w:r w:rsidR="004A27F3" w:rsidRPr="004A27F3">
        <w:t xml:space="preserve"> com </w:t>
      </w:r>
      <w:r w:rsidR="004A27F3">
        <w:t>endereços profissional e eletrônico relacionados no rodapé desta página</w:t>
      </w:r>
      <w:r w:rsidR="004A27F3" w:rsidRPr="004A27F3">
        <w:t xml:space="preserve">, </w:t>
      </w:r>
      <w:r w:rsidR="004A27F3">
        <w:t>os quais</w:t>
      </w:r>
      <w:r w:rsidR="004A27F3" w:rsidRPr="004A27F3">
        <w:t xml:space="preserve"> indica</w:t>
      </w:r>
      <w:r w:rsidR="004A27F3">
        <w:t>m</w:t>
      </w:r>
      <w:r w:rsidR="004A27F3" w:rsidRPr="004A27F3">
        <w:t xml:space="preserve"> para recebimento das notificações forenses de estilo, </w:t>
      </w:r>
      <w:r w:rsidR="004A27F3">
        <w:t xml:space="preserve">informando, desde já, </w:t>
      </w:r>
      <w:r w:rsidR="004A27F3" w:rsidRPr="004A27F3">
        <w:t>serem desnecessárias quaisquer intimações de caráter pessoal da parte autora,</w:t>
      </w:r>
      <w:r w:rsidR="004A27F3">
        <w:t xml:space="preserve"> propor</w:t>
      </w:r>
    </w:p>
    <w:p w14:paraId="1BC9EE10" w14:textId="77777777" w:rsidR="004A27F3" w:rsidRDefault="004A27F3" w:rsidP="00BA720A">
      <w:pPr>
        <w:pStyle w:val="3TIPODAAO"/>
        <w:spacing w:after="0"/>
      </w:pPr>
      <w:r>
        <w:t xml:space="preserve">ação de concessão de </w:t>
      </w:r>
      <w:r w:rsidR="00BA720A">
        <w:t>benefício de prestação continuada</w:t>
      </w:r>
    </w:p>
    <w:p w14:paraId="2CBEA71E" w14:textId="4CFCBD41" w:rsidR="00BA720A" w:rsidRPr="00BA720A" w:rsidRDefault="00BA720A" w:rsidP="00BA720A">
      <w:pPr>
        <w:pStyle w:val="3TIPODAAO"/>
        <w:spacing w:before="0"/>
        <w:rPr>
          <w:rFonts w:ascii="Verdana Pro Light" w:hAnsi="Verdana Pro Light"/>
        </w:rPr>
      </w:pPr>
      <w:r>
        <w:rPr>
          <w:rFonts w:ascii="Verdana Pro Light" w:hAnsi="Verdana Pro Light"/>
        </w:rPr>
        <w:t xml:space="preserve">à </w:t>
      </w:r>
      <w:r w:rsidRPr="00BA720A">
        <w:rPr>
          <w:rFonts w:ascii="Verdana Pro Light" w:hAnsi="Verdana Pro Light"/>
        </w:rPr>
        <w:t xml:space="preserve">pessoa </w:t>
      </w:r>
      <w:r w:rsidR="00930271">
        <w:rPr>
          <w:rFonts w:ascii="Verdana Pro Light" w:hAnsi="Verdana Pro Light"/>
        </w:rPr>
        <w:t>COM DEFICIÊNCIA</w:t>
      </w:r>
    </w:p>
    <w:p w14:paraId="1440AA87" w14:textId="6B364073" w:rsidR="00662163" w:rsidRDefault="004A27F3" w:rsidP="004A27F3">
      <w:pPr>
        <w:pStyle w:val="2QUALIFICAO"/>
      </w:pPr>
      <w:r>
        <w:t xml:space="preserve">Em face do </w:t>
      </w:r>
      <w:r>
        <w:rPr>
          <w:b/>
          <w:bCs/>
        </w:rPr>
        <w:t>Instituto Nacional do Seguro Social-INSS</w:t>
      </w:r>
      <w:r>
        <w:t xml:space="preserve">, </w:t>
      </w:r>
      <w:r w:rsidRPr="004A27F3">
        <w:t>pessoa jurídica de direito público, com</w:t>
      </w:r>
      <w:r w:rsidR="00796D13">
        <w:t xml:space="preserve"> sede</w:t>
      </w:r>
      <w:r w:rsidR="00CF4C4B">
        <w:t xml:space="preserve"> </w:t>
      </w:r>
      <w:sdt>
        <w:sdtPr>
          <w:alias w:val="Endereço INSS"/>
          <w:tag w:val="Endereço INSS"/>
          <w:id w:val="953596019"/>
          <w:placeholder>
            <w:docPart w:val="97F4B4F0D91044E5B60A1AF703E36B7D"/>
          </w:placeholder>
          <w:comboBox>
            <w:listItem w:value="Escolher um item."/>
            <w:listItem w:displayText="na ACSI SO 20, Conj. 2, Lote 05, Plano Diretor Sul, Palmas/TO, CEP 77015-202" w:value="na ACSI SO 20, Conj. 2, Lote 05, Plano Diretor Sul, Palmas/TO, CEP 77015-202"/>
            <w:listItem w:displayText="na Rua Leopoldo Machado, n. 2529, Centro, Macapá/AP, CEP 68900-067" w:value="na Rua Leopoldo Machado, n. 2529, Centro, Macapá/AP, CEP 68900-067"/>
            <w:listItem w:displayText="na Av. Nª Sra. de Nazaré, n. 133, Centro, Belém/PA, CEP 66040-145" w:value="na Av. Nª Sra. de Nazaré, n. 133, Centro, Belém/PA, CEP 66040-145"/>
          </w:comboBox>
        </w:sdtPr>
        <w:sdtEndPr/>
        <w:sdtContent>
          <w:r w:rsidR="0001415E">
            <w:t>na ACSI SO 20, Conj. 2, Lote 05, Plano Diretor Sul, Palmas/TO, CEP 77015-202</w:t>
          </w:r>
        </w:sdtContent>
      </w:sdt>
      <w:r w:rsidR="00CF4C4B">
        <w:t xml:space="preserve">, </w:t>
      </w:r>
      <w:r>
        <w:t>pelas razões de fato e fundamento a seguir expostas.</w:t>
      </w:r>
    </w:p>
    <w:p w14:paraId="0FDAC5BA" w14:textId="77777777" w:rsidR="00662163" w:rsidRDefault="00384289" w:rsidP="00384289">
      <w:pPr>
        <w:pStyle w:val="4TTULO"/>
      </w:pPr>
      <w:r>
        <w:lastRenderedPageBreak/>
        <w:t>DA GRATUIDADE DA JUSTIÇA</w:t>
      </w:r>
    </w:p>
    <w:p w14:paraId="56E02B63" w14:textId="77777777" w:rsidR="00384289" w:rsidRDefault="00384289" w:rsidP="00384289">
      <w:pPr>
        <w:pStyle w:val="6CORPODOTEXTO"/>
        <w:spacing w:before="360"/>
      </w:pPr>
      <w:r w:rsidRPr="00384289">
        <w:t>A parte autora não possui condições financeiras suficientes para arcar com as custas e despesas processuais sem prejuízo do seu próprio sustento e de sua família, conforme consta da declaração de hipossuficiência em anexo</w:t>
      </w:r>
      <w:r>
        <w:t>, de modo que requer, desde já, a concessão da gratuidade da justiça, nos termos do art. 98 e seguintes.</w:t>
      </w:r>
    </w:p>
    <w:p w14:paraId="70ED655B" w14:textId="77777777" w:rsidR="00384289" w:rsidRDefault="00384289" w:rsidP="00384289">
      <w:pPr>
        <w:pStyle w:val="6CORPODOTEXTO"/>
        <w:spacing w:after="480"/>
      </w:pPr>
      <w:r w:rsidRPr="00384289">
        <w:t xml:space="preserve">Ademais, nos termos do artigo 99, §3º, do Código de Processo Civil, milita em seu favor a presunção de veracidade da declaração de hipossuficiência por ela firmada, fazendo jus </w:t>
      </w:r>
      <w:r>
        <w:t>a benesse ora requerida.</w:t>
      </w:r>
    </w:p>
    <w:p w14:paraId="5E563F94" w14:textId="77777777" w:rsidR="00D61CD8" w:rsidRDefault="00384289" w:rsidP="00384289">
      <w:pPr>
        <w:pStyle w:val="4TTULO"/>
      </w:pPr>
      <w:r>
        <w:t>da prioridade de tramitação</w:t>
      </w:r>
    </w:p>
    <w:p w14:paraId="2DD203C8" w14:textId="77777777" w:rsidR="00662163" w:rsidRDefault="00D61CD8" w:rsidP="000D0240">
      <w:pPr>
        <w:pStyle w:val="6CORPODOTEXTO"/>
        <w:spacing w:before="360"/>
      </w:pPr>
      <w:r>
        <w:t>A legislação brasileira confere prioridade de tr</w:t>
      </w:r>
      <w:r w:rsidR="005E0931">
        <w:t>a</w:t>
      </w:r>
      <w:r>
        <w:t>mitação processual para os processos em que figure como parte, entre outros, a pessoa:</w:t>
      </w:r>
    </w:p>
    <w:p w14:paraId="3B7E6B8C" w14:textId="77777777" w:rsidR="00930271" w:rsidRDefault="00930271" w:rsidP="00930271">
      <w:pPr>
        <w:pStyle w:val="6CORPODOTEXTO"/>
        <w:numPr>
          <w:ilvl w:val="0"/>
          <w:numId w:val="5"/>
        </w:numPr>
        <w:spacing w:before="0" w:after="0"/>
      </w:pPr>
      <w:r>
        <w:t xml:space="preserve">Portadora de doença grave (art. 1.048, I, segunda parte, do CPC c/c art. 6º, </w:t>
      </w:r>
      <w:r w:rsidRPr="000D0240">
        <w:t>XIV, da Lei n</w:t>
      </w:r>
      <w:r>
        <w:t>.</w:t>
      </w:r>
      <w:r w:rsidRPr="000D0240">
        <w:t xml:space="preserve"> 7.713</w:t>
      </w:r>
      <w:r>
        <w:t>/</w:t>
      </w:r>
      <w:r w:rsidRPr="000D0240">
        <w:t xml:space="preserve"> 1988</w:t>
      </w:r>
      <w:r>
        <w:t>);</w:t>
      </w:r>
    </w:p>
    <w:p w14:paraId="7BF0A9BB" w14:textId="77777777" w:rsidR="00930271" w:rsidRDefault="00930271" w:rsidP="00930271">
      <w:pPr>
        <w:pStyle w:val="6CORPODOTEXTO"/>
        <w:numPr>
          <w:ilvl w:val="0"/>
          <w:numId w:val="5"/>
        </w:numPr>
        <w:spacing w:before="0" w:after="240"/>
      </w:pPr>
      <w:r>
        <w:t xml:space="preserve">Portadora de deficiência (art. 9º, VII, </w:t>
      </w:r>
      <w:r w:rsidRPr="000D0240">
        <w:t>Estatuto da Pessoa com Deficiência</w:t>
      </w:r>
      <w:r>
        <w:t>).</w:t>
      </w:r>
    </w:p>
    <w:p w14:paraId="307A2CD5" w14:textId="08F4DEB0" w:rsidR="00662163" w:rsidRDefault="000D0240" w:rsidP="005E0931">
      <w:pPr>
        <w:pStyle w:val="6CORPODOTEXTO"/>
        <w:spacing w:after="480"/>
      </w:pPr>
      <w:r>
        <w:t xml:space="preserve">No caso, </w:t>
      </w:r>
      <w:r w:rsidR="005E0931">
        <w:t>conforme comprovam os documentos acostados, a parte autora</w:t>
      </w:r>
      <w:r w:rsidR="00BA720A">
        <w:t xml:space="preserve"> </w:t>
      </w:r>
      <w:r w:rsidR="00930271">
        <w:t xml:space="preserve">é portadora de </w:t>
      </w:r>
      <w:sdt>
        <w:sdtPr>
          <w:id w:val="964775379"/>
          <w:placeholder>
            <w:docPart w:val="10704DB3CFAD456294A82388724F0E2A"/>
          </w:placeholder>
          <w:showingPlcHdr/>
          <w:comboBox>
            <w:listItem w:value="Escolher um item."/>
            <w:listItem w:displayText="deficiência" w:value="deficiência"/>
            <w:listItem w:displayText="doença grave" w:value="doença grave"/>
          </w:comboBox>
        </w:sdtPr>
        <w:sdtEndPr/>
        <w:sdtContent>
          <w:r w:rsidR="00930271" w:rsidRPr="0001415E">
            <w:rPr>
              <w:rStyle w:val="TextodoEspaoReservado"/>
              <w:color w:val="FF0000"/>
            </w:rPr>
            <w:t>1. digite.</w:t>
          </w:r>
        </w:sdtContent>
      </w:sdt>
      <w:r w:rsidR="00BA720A">
        <w:t>,</w:t>
      </w:r>
      <w:r w:rsidR="005E0931">
        <w:t xml:space="preserve"> fazendo, jus, portanto, à prioridade de tramitação do feito</w:t>
      </w:r>
      <w:r w:rsidR="00BA720A">
        <w:t>, especialmente diante da natureza do benefício ora pleiteado.</w:t>
      </w:r>
    </w:p>
    <w:p w14:paraId="5A16C018" w14:textId="77777777" w:rsidR="006709BB" w:rsidRDefault="006709BB" w:rsidP="00BA720A">
      <w:pPr>
        <w:pStyle w:val="4TTULO"/>
      </w:pPr>
      <w:r>
        <w:t>da ausência de interesse em audiência de conciliação</w:t>
      </w:r>
    </w:p>
    <w:p w14:paraId="35D434F5" w14:textId="77777777" w:rsidR="006709BB" w:rsidRDefault="006709BB" w:rsidP="006709BB">
      <w:pPr>
        <w:pStyle w:val="6CORPODOTEXTO"/>
        <w:spacing w:before="360"/>
      </w:pPr>
      <w:r>
        <w:t xml:space="preserve">Versa a presente demanda a respeito de pedido de concessão de benefício previdenciário, direito que permite transação. </w:t>
      </w:r>
    </w:p>
    <w:p w14:paraId="2900657C" w14:textId="77777777" w:rsidR="006709BB" w:rsidRDefault="006709BB" w:rsidP="006709BB">
      <w:pPr>
        <w:pStyle w:val="6CORPODOTEXTO"/>
      </w:pPr>
      <w:r>
        <w:t xml:space="preserve">Todavia, a prática processual dos últimos anos tem demonstrado o não comparecimento do INSS às audiências de conciliação dos processos em tramitação na Justiça Estadual. </w:t>
      </w:r>
    </w:p>
    <w:p w14:paraId="0F420EA8" w14:textId="77777777" w:rsidR="006709BB" w:rsidRDefault="006709BB" w:rsidP="006709BB">
      <w:pPr>
        <w:pStyle w:val="6CORPODOTEXTO"/>
      </w:pPr>
      <w:r>
        <w:t>Desta forma, a designação de audiência de conciliação ocasionaria deseconomia processual, com a necessidade de comparecimeno da parte autora à audiência que restaria infrutífera.</w:t>
      </w:r>
    </w:p>
    <w:p w14:paraId="7E2A3D73" w14:textId="67477D5A" w:rsidR="00930271" w:rsidRDefault="006709BB" w:rsidP="0001415E">
      <w:pPr>
        <w:pStyle w:val="6CORPODOTEXTO"/>
        <w:spacing w:after="480"/>
      </w:pPr>
      <w:r>
        <w:t>Assim, a parte autora vem manifestar</w:t>
      </w:r>
      <w:r w:rsidR="002F5974">
        <w:t xml:space="preserve"> </w:t>
      </w:r>
      <w:r>
        <w:t xml:space="preserve">que não possui interesse na realização de audiência de conciliação ou mediação, haja vista a iminente ineficácia do procedimento </w:t>
      </w:r>
      <w:r w:rsidR="002F5974">
        <w:t>(</w:t>
      </w:r>
      <w:r>
        <w:t>art</w:t>
      </w:r>
      <w:r w:rsidR="002F5974">
        <w:t>s</w:t>
      </w:r>
      <w:r>
        <w:t>.</w:t>
      </w:r>
      <w:r w:rsidR="002F5974">
        <w:t xml:space="preserve"> 319, VII e</w:t>
      </w:r>
      <w:r>
        <w:t xml:space="preserve"> 334, §4º, I, do CPC</w:t>
      </w:r>
      <w:r w:rsidR="002F5974">
        <w:t>).</w:t>
      </w:r>
      <w:r w:rsidR="000F67D1">
        <w:t xml:space="preserve"> </w:t>
      </w:r>
      <w:r w:rsidR="000F67D1" w:rsidRPr="000F67D1">
        <w:rPr>
          <w:highlight w:val="yellow"/>
        </w:rPr>
        <w:t>(SE FOR JUIZADO ESPECIAL RETIRAR)</w:t>
      </w:r>
    </w:p>
    <w:p w14:paraId="71860D05" w14:textId="77777777" w:rsidR="00662163" w:rsidRDefault="005E0931" w:rsidP="005E0931">
      <w:pPr>
        <w:pStyle w:val="4TTULO"/>
      </w:pPr>
      <w:r>
        <w:t>dos fatos e fundamentos</w:t>
      </w:r>
    </w:p>
    <w:p w14:paraId="3EAE7B91" w14:textId="77777777" w:rsidR="00662163" w:rsidRDefault="005E0931" w:rsidP="005E0931">
      <w:pPr>
        <w:pStyle w:val="5SUBTTULO"/>
        <w:spacing w:before="0"/>
      </w:pPr>
      <w:r>
        <w:t>Do requerimento administrativo</w:t>
      </w:r>
    </w:p>
    <w:tbl>
      <w:tblPr>
        <w:tblStyle w:val="Tabelacomgrade"/>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222"/>
        <w:gridCol w:w="1558"/>
        <w:gridCol w:w="223"/>
        <w:gridCol w:w="1561"/>
        <w:gridCol w:w="230"/>
        <w:gridCol w:w="1561"/>
        <w:gridCol w:w="230"/>
        <w:gridCol w:w="1557"/>
      </w:tblGrid>
      <w:tr w:rsidR="00FF54F7" w:rsidRPr="00232A20" w14:paraId="7C5922F0" w14:textId="77777777" w:rsidTr="00FF54F7">
        <w:trPr>
          <w:trHeight w:val="541"/>
          <w:jc w:val="center"/>
        </w:trPr>
        <w:tc>
          <w:tcPr>
            <w:tcW w:w="896" w:type="pct"/>
            <w:shd w:val="clear" w:color="auto" w:fill="71862B" w:themeFill="accent4" w:themeFillShade="80"/>
            <w:vAlign w:val="center"/>
          </w:tcPr>
          <w:p w14:paraId="46C7422A" w14:textId="77777777" w:rsidR="00232A20" w:rsidRPr="001F249A" w:rsidRDefault="00232A20" w:rsidP="00FF54F7">
            <w:pPr>
              <w:pStyle w:val="6CORPODOTEXTO"/>
              <w:spacing w:before="0" w:after="0"/>
              <w:ind w:firstLine="0"/>
              <w:jc w:val="center"/>
              <w:rPr>
                <w:b/>
                <w:bCs/>
                <w:smallCaps/>
                <w:color w:val="FFFFFF" w:themeColor="background1"/>
                <w:sz w:val="17"/>
                <w:szCs w:val="17"/>
              </w:rPr>
            </w:pPr>
            <w:r w:rsidRPr="001F249A">
              <w:rPr>
                <w:b/>
                <w:bCs/>
                <w:smallCaps/>
                <w:color w:val="FFFFFF" w:themeColor="background1"/>
                <w:sz w:val="17"/>
                <w:szCs w:val="17"/>
              </w:rPr>
              <w:t>benefício</w:t>
            </w:r>
          </w:p>
        </w:tc>
        <w:tc>
          <w:tcPr>
            <w:tcW w:w="128" w:type="pct"/>
            <w:vAlign w:val="center"/>
          </w:tcPr>
          <w:p w14:paraId="654232F3" w14:textId="77777777" w:rsidR="00232A20" w:rsidRPr="001F249A" w:rsidRDefault="00232A20" w:rsidP="00FF54F7">
            <w:pPr>
              <w:pStyle w:val="6CORPODOTEXTO"/>
              <w:spacing w:before="0" w:after="0"/>
              <w:ind w:firstLine="0"/>
              <w:jc w:val="center"/>
              <w:rPr>
                <w:b/>
                <w:bCs/>
                <w:smallCaps/>
                <w:color w:val="FFFFFF" w:themeColor="background1"/>
                <w:sz w:val="17"/>
                <w:szCs w:val="17"/>
              </w:rPr>
            </w:pPr>
          </w:p>
        </w:tc>
        <w:tc>
          <w:tcPr>
            <w:tcW w:w="896" w:type="pct"/>
            <w:shd w:val="clear" w:color="auto" w:fill="71862B" w:themeFill="accent4" w:themeFillShade="80"/>
            <w:vAlign w:val="center"/>
          </w:tcPr>
          <w:p w14:paraId="37A9917C" w14:textId="77777777" w:rsidR="00232A20" w:rsidRPr="001F249A" w:rsidRDefault="00BA720A" w:rsidP="00FF54F7">
            <w:pPr>
              <w:pStyle w:val="6CORPODOTEXTO"/>
              <w:spacing w:before="0" w:after="0"/>
              <w:ind w:firstLine="0"/>
              <w:jc w:val="center"/>
              <w:rPr>
                <w:b/>
                <w:bCs/>
                <w:smallCaps/>
                <w:color w:val="FFFFFF" w:themeColor="background1"/>
                <w:sz w:val="17"/>
                <w:szCs w:val="17"/>
              </w:rPr>
            </w:pPr>
            <w:r>
              <w:rPr>
                <w:b/>
                <w:bCs/>
                <w:smallCaps/>
                <w:color w:val="FFFFFF" w:themeColor="background1"/>
                <w:sz w:val="17"/>
                <w:szCs w:val="17"/>
              </w:rPr>
              <w:t>tipo</w:t>
            </w:r>
          </w:p>
        </w:tc>
        <w:tc>
          <w:tcPr>
            <w:tcW w:w="128" w:type="pct"/>
            <w:vAlign w:val="center"/>
          </w:tcPr>
          <w:p w14:paraId="7F3F0986" w14:textId="77777777" w:rsidR="00232A20" w:rsidRPr="001F249A" w:rsidRDefault="00232A20" w:rsidP="00FF54F7">
            <w:pPr>
              <w:pStyle w:val="6CORPODOTEXTO"/>
              <w:spacing w:before="0" w:after="0"/>
              <w:ind w:firstLine="0"/>
              <w:jc w:val="center"/>
              <w:rPr>
                <w:b/>
                <w:bCs/>
                <w:smallCaps/>
                <w:color w:val="FFFFFF" w:themeColor="background1"/>
                <w:sz w:val="17"/>
                <w:szCs w:val="17"/>
              </w:rPr>
            </w:pPr>
          </w:p>
        </w:tc>
        <w:tc>
          <w:tcPr>
            <w:tcW w:w="897" w:type="pct"/>
            <w:shd w:val="clear" w:color="auto" w:fill="71862B" w:themeFill="accent4" w:themeFillShade="80"/>
            <w:vAlign w:val="center"/>
          </w:tcPr>
          <w:p w14:paraId="305D64D3" w14:textId="77777777" w:rsidR="00232A20" w:rsidRPr="001F249A" w:rsidRDefault="00232A20" w:rsidP="00FF54F7">
            <w:pPr>
              <w:pStyle w:val="6CORPODOTEXTO"/>
              <w:spacing w:before="0" w:after="0"/>
              <w:ind w:firstLine="0"/>
              <w:jc w:val="center"/>
              <w:rPr>
                <w:b/>
                <w:bCs/>
                <w:smallCaps/>
                <w:color w:val="FFFFFF" w:themeColor="background1"/>
                <w:sz w:val="17"/>
                <w:szCs w:val="17"/>
              </w:rPr>
            </w:pPr>
            <w:r w:rsidRPr="001F249A">
              <w:rPr>
                <w:b/>
                <w:bCs/>
                <w:smallCaps/>
                <w:color w:val="FFFFFF" w:themeColor="background1"/>
                <w:sz w:val="17"/>
                <w:szCs w:val="17"/>
              </w:rPr>
              <w:t>der</w:t>
            </w:r>
          </w:p>
        </w:tc>
        <w:tc>
          <w:tcPr>
            <w:tcW w:w="132" w:type="pct"/>
            <w:vAlign w:val="center"/>
          </w:tcPr>
          <w:p w14:paraId="09F1B1F8" w14:textId="77777777" w:rsidR="00232A20" w:rsidRPr="001F249A" w:rsidRDefault="00232A20" w:rsidP="00FF54F7">
            <w:pPr>
              <w:pStyle w:val="6CORPODOTEXTO"/>
              <w:spacing w:before="0" w:after="0"/>
              <w:ind w:firstLine="0"/>
              <w:jc w:val="center"/>
              <w:rPr>
                <w:b/>
                <w:bCs/>
                <w:smallCaps/>
                <w:color w:val="FFFFFF" w:themeColor="background1"/>
                <w:sz w:val="17"/>
                <w:szCs w:val="17"/>
              </w:rPr>
            </w:pPr>
          </w:p>
        </w:tc>
        <w:tc>
          <w:tcPr>
            <w:tcW w:w="897" w:type="pct"/>
            <w:shd w:val="clear" w:color="auto" w:fill="71862B" w:themeFill="accent4" w:themeFillShade="80"/>
            <w:vAlign w:val="center"/>
          </w:tcPr>
          <w:p w14:paraId="18453D3B" w14:textId="77777777" w:rsidR="00232A20" w:rsidRPr="001F249A" w:rsidRDefault="00232A20" w:rsidP="00FF54F7">
            <w:pPr>
              <w:pStyle w:val="6CORPODOTEXTO"/>
              <w:spacing w:before="0" w:after="0"/>
              <w:ind w:firstLine="0"/>
              <w:jc w:val="center"/>
              <w:rPr>
                <w:b/>
                <w:bCs/>
                <w:smallCaps/>
                <w:color w:val="FFFFFF" w:themeColor="background1"/>
                <w:sz w:val="17"/>
                <w:szCs w:val="17"/>
              </w:rPr>
            </w:pPr>
            <w:r w:rsidRPr="001F249A">
              <w:rPr>
                <w:b/>
                <w:bCs/>
                <w:smallCaps/>
                <w:color w:val="FFFFFF" w:themeColor="background1"/>
                <w:sz w:val="17"/>
                <w:szCs w:val="17"/>
              </w:rPr>
              <w:t>nb</w:t>
            </w:r>
          </w:p>
        </w:tc>
        <w:tc>
          <w:tcPr>
            <w:tcW w:w="132" w:type="pct"/>
            <w:vAlign w:val="center"/>
          </w:tcPr>
          <w:p w14:paraId="334AB483" w14:textId="77777777" w:rsidR="00232A20" w:rsidRPr="001F249A" w:rsidRDefault="00232A20" w:rsidP="00FF54F7">
            <w:pPr>
              <w:pStyle w:val="6CORPODOTEXTO"/>
              <w:spacing w:before="0" w:after="0"/>
              <w:ind w:firstLine="0"/>
              <w:jc w:val="center"/>
              <w:rPr>
                <w:b/>
                <w:bCs/>
                <w:smallCaps/>
                <w:color w:val="FFFFFF" w:themeColor="background1"/>
                <w:sz w:val="17"/>
                <w:szCs w:val="17"/>
              </w:rPr>
            </w:pPr>
          </w:p>
        </w:tc>
        <w:tc>
          <w:tcPr>
            <w:tcW w:w="895" w:type="pct"/>
            <w:shd w:val="clear" w:color="auto" w:fill="71862B" w:themeFill="accent4" w:themeFillShade="80"/>
            <w:vAlign w:val="center"/>
          </w:tcPr>
          <w:p w14:paraId="53FBC248" w14:textId="77777777" w:rsidR="00232A20" w:rsidRPr="001F249A" w:rsidRDefault="00232A20" w:rsidP="00FF54F7">
            <w:pPr>
              <w:pStyle w:val="6CORPODOTEXTO"/>
              <w:spacing w:before="0" w:after="0"/>
              <w:ind w:firstLine="0"/>
              <w:jc w:val="center"/>
              <w:rPr>
                <w:b/>
                <w:bCs/>
                <w:smallCaps/>
                <w:color w:val="FFFFFF" w:themeColor="background1"/>
                <w:sz w:val="17"/>
                <w:szCs w:val="17"/>
              </w:rPr>
            </w:pPr>
            <w:r w:rsidRPr="001F249A">
              <w:rPr>
                <w:b/>
                <w:bCs/>
                <w:smallCaps/>
                <w:color w:val="FFFFFF" w:themeColor="background1"/>
                <w:sz w:val="17"/>
                <w:szCs w:val="17"/>
              </w:rPr>
              <w:t>motivo do indeferimento</w:t>
            </w:r>
          </w:p>
        </w:tc>
      </w:tr>
      <w:tr w:rsidR="00FF54F7" w:rsidRPr="00232A20" w14:paraId="30777124" w14:textId="77777777" w:rsidTr="00FF54F7">
        <w:trPr>
          <w:trHeight w:val="705"/>
          <w:jc w:val="center"/>
        </w:trPr>
        <w:tc>
          <w:tcPr>
            <w:tcW w:w="896" w:type="pct"/>
            <w:shd w:val="clear" w:color="auto" w:fill="C7D989" w:themeFill="accent4"/>
            <w:vAlign w:val="center"/>
          </w:tcPr>
          <w:p w14:paraId="029E48C7" w14:textId="77777777" w:rsidR="00232A20" w:rsidRPr="00232A20" w:rsidRDefault="00BA720A" w:rsidP="00FF54F7">
            <w:pPr>
              <w:pStyle w:val="6CORPODOTEXTO"/>
              <w:spacing w:before="0" w:after="0"/>
              <w:ind w:firstLine="0"/>
              <w:jc w:val="center"/>
              <w:rPr>
                <w:sz w:val="17"/>
                <w:szCs w:val="17"/>
              </w:rPr>
            </w:pPr>
            <w:r>
              <w:rPr>
                <w:sz w:val="17"/>
                <w:szCs w:val="17"/>
              </w:rPr>
              <w:lastRenderedPageBreak/>
              <w:t>Benefício de Prestação Continuada</w:t>
            </w:r>
          </w:p>
        </w:tc>
        <w:tc>
          <w:tcPr>
            <w:tcW w:w="128" w:type="pct"/>
            <w:vAlign w:val="center"/>
          </w:tcPr>
          <w:p w14:paraId="0D5AA9E0" w14:textId="77777777" w:rsidR="00232A20" w:rsidRPr="00232A20" w:rsidRDefault="00232A20" w:rsidP="00FF54F7">
            <w:pPr>
              <w:pStyle w:val="6CORPODOTEXTO"/>
              <w:spacing w:before="0" w:after="0"/>
              <w:ind w:firstLine="0"/>
              <w:jc w:val="center"/>
              <w:rPr>
                <w:sz w:val="17"/>
                <w:szCs w:val="17"/>
              </w:rPr>
            </w:pPr>
          </w:p>
        </w:tc>
        <w:tc>
          <w:tcPr>
            <w:tcW w:w="896" w:type="pct"/>
            <w:shd w:val="clear" w:color="auto" w:fill="C7D989" w:themeFill="accent4"/>
            <w:vAlign w:val="center"/>
          </w:tcPr>
          <w:p w14:paraId="6A33B6F7" w14:textId="6940113B" w:rsidR="00232A20" w:rsidRPr="00232A20" w:rsidRDefault="00BA720A" w:rsidP="00FF54F7">
            <w:pPr>
              <w:pStyle w:val="6CORPODOTEXTO"/>
              <w:spacing w:before="0" w:after="0"/>
              <w:ind w:firstLine="0"/>
              <w:jc w:val="center"/>
              <w:rPr>
                <w:sz w:val="17"/>
                <w:szCs w:val="17"/>
              </w:rPr>
            </w:pPr>
            <w:r>
              <w:rPr>
                <w:sz w:val="17"/>
                <w:szCs w:val="17"/>
              </w:rPr>
              <w:t xml:space="preserve">Pessoa </w:t>
            </w:r>
            <w:r w:rsidR="00930271">
              <w:rPr>
                <w:sz w:val="17"/>
                <w:szCs w:val="17"/>
              </w:rPr>
              <w:t>com Deficiên</w:t>
            </w:r>
            <w:r w:rsidR="0001415E">
              <w:rPr>
                <w:sz w:val="17"/>
                <w:szCs w:val="17"/>
              </w:rPr>
              <w:t>cia</w:t>
            </w:r>
          </w:p>
        </w:tc>
        <w:tc>
          <w:tcPr>
            <w:tcW w:w="128" w:type="pct"/>
            <w:vAlign w:val="center"/>
          </w:tcPr>
          <w:p w14:paraId="5CFF023D" w14:textId="77777777" w:rsidR="00232A20" w:rsidRPr="00232A20" w:rsidRDefault="00232A20" w:rsidP="00FF54F7">
            <w:pPr>
              <w:pStyle w:val="6CORPODOTEXTO"/>
              <w:spacing w:before="0" w:after="0"/>
              <w:ind w:firstLine="0"/>
              <w:jc w:val="center"/>
              <w:rPr>
                <w:sz w:val="17"/>
                <w:szCs w:val="17"/>
              </w:rPr>
            </w:pPr>
          </w:p>
        </w:tc>
        <w:sdt>
          <w:sdtPr>
            <w:rPr>
              <w:sz w:val="17"/>
              <w:szCs w:val="17"/>
            </w:rPr>
            <w:id w:val="1353003372"/>
            <w:placeholder>
              <w:docPart w:val="D1C3BFD2E09240D4BED81C62B76C8BC9"/>
            </w:placeholder>
            <w:showingPlcHdr/>
          </w:sdtPr>
          <w:sdtEndPr/>
          <w:sdtContent>
            <w:tc>
              <w:tcPr>
                <w:tcW w:w="897" w:type="pct"/>
                <w:shd w:val="clear" w:color="auto" w:fill="C7D989" w:themeFill="accent4"/>
                <w:vAlign w:val="center"/>
              </w:tcPr>
              <w:p w14:paraId="3E05B634" w14:textId="77777777" w:rsidR="00232A20" w:rsidRPr="00232A20" w:rsidRDefault="00FF54F7" w:rsidP="00FF54F7">
                <w:pPr>
                  <w:pStyle w:val="6CORPODOTEXTO"/>
                  <w:spacing w:before="0" w:after="0"/>
                  <w:ind w:firstLine="0"/>
                  <w:jc w:val="center"/>
                  <w:rPr>
                    <w:sz w:val="17"/>
                    <w:szCs w:val="17"/>
                  </w:rPr>
                </w:pPr>
                <w:r w:rsidRPr="00232A20">
                  <w:rPr>
                    <w:b/>
                    <w:bCs/>
                    <w:color w:val="808080"/>
                    <w:sz w:val="17"/>
                    <w:szCs w:val="17"/>
                  </w:rPr>
                  <w:t xml:space="preserve">1. </w:t>
                </w:r>
                <w:r w:rsidRPr="00232A20">
                  <w:rPr>
                    <w:rStyle w:val="TextodoEspaoReservado"/>
                    <w:b/>
                    <w:bCs/>
                    <w:sz w:val="17"/>
                    <w:szCs w:val="17"/>
                  </w:rPr>
                  <w:t>digite</w:t>
                </w:r>
              </w:p>
            </w:tc>
          </w:sdtContent>
        </w:sdt>
        <w:tc>
          <w:tcPr>
            <w:tcW w:w="132" w:type="pct"/>
            <w:shd w:val="clear" w:color="auto" w:fill="auto"/>
            <w:vAlign w:val="center"/>
          </w:tcPr>
          <w:p w14:paraId="7C2BACC6" w14:textId="77777777" w:rsidR="00232A20" w:rsidRPr="00232A20" w:rsidRDefault="00232A20" w:rsidP="00FF54F7">
            <w:pPr>
              <w:pStyle w:val="6CORPODOTEXTO"/>
              <w:spacing w:before="0" w:after="0"/>
              <w:ind w:firstLine="0"/>
              <w:jc w:val="center"/>
              <w:rPr>
                <w:sz w:val="17"/>
                <w:szCs w:val="17"/>
              </w:rPr>
            </w:pPr>
          </w:p>
        </w:tc>
        <w:sdt>
          <w:sdtPr>
            <w:rPr>
              <w:sz w:val="17"/>
              <w:szCs w:val="17"/>
            </w:rPr>
            <w:id w:val="-690993138"/>
            <w:placeholder>
              <w:docPart w:val="80B790F5274B4591A2D9135398B659AD"/>
            </w:placeholder>
            <w:showingPlcHdr/>
          </w:sdtPr>
          <w:sdtEndPr/>
          <w:sdtContent>
            <w:tc>
              <w:tcPr>
                <w:tcW w:w="897" w:type="pct"/>
                <w:shd w:val="clear" w:color="auto" w:fill="C7D989" w:themeFill="accent4"/>
                <w:vAlign w:val="center"/>
              </w:tcPr>
              <w:p w14:paraId="32901780" w14:textId="77777777" w:rsidR="00232A20" w:rsidRPr="00232A20" w:rsidRDefault="00FF54F7" w:rsidP="00FF54F7">
                <w:pPr>
                  <w:pStyle w:val="6CORPODOTEXTO"/>
                  <w:spacing w:before="0" w:after="0"/>
                  <w:ind w:firstLine="0"/>
                  <w:jc w:val="center"/>
                  <w:rPr>
                    <w:sz w:val="17"/>
                    <w:szCs w:val="17"/>
                  </w:rPr>
                </w:pPr>
                <w:r>
                  <w:rPr>
                    <w:b/>
                    <w:bCs/>
                    <w:color w:val="808080"/>
                    <w:sz w:val="17"/>
                    <w:szCs w:val="17"/>
                  </w:rPr>
                  <w:t>2</w:t>
                </w:r>
                <w:r w:rsidRPr="00232A20">
                  <w:rPr>
                    <w:b/>
                    <w:bCs/>
                    <w:color w:val="808080"/>
                    <w:sz w:val="17"/>
                    <w:szCs w:val="17"/>
                  </w:rPr>
                  <w:t xml:space="preserve">. </w:t>
                </w:r>
                <w:r w:rsidRPr="00232A20">
                  <w:rPr>
                    <w:rStyle w:val="TextodoEspaoReservado"/>
                    <w:b/>
                    <w:bCs/>
                    <w:sz w:val="17"/>
                    <w:szCs w:val="17"/>
                  </w:rPr>
                  <w:t>digite</w:t>
                </w:r>
              </w:p>
            </w:tc>
          </w:sdtContent>
        </w:sdt>
        <w:tc>
          <w:tcPr>
            <w:tcW w:w="132" w:type="pct"/>
            <w:shd w:val="clear" w:color="auto" w:fill="auto"/>
            <w:vAlign w:val="center"/>
          </w:tcPr>
          <w:p w14:paraId="5CE24ECF" w14:textId="77777777" w:rsidR="00232A20" w:rsidRPr="00232A20" w:rsidRDefault="00232A20" w:rsidP="00FF54F7">
            <w:pPr>
              <w:pStyle w:val="6CORPODOTEXTO"/>
              <w:spacing w:before="0" w:after="0"/>
              <w:ind w:firstLine="0"/>
              <w:jc w:val="center"/>
              <w:rPr>
                <w:sz w:val="17"/>
                <w:szCs w:val="17"/>
              </w:rPr>
            </w:pPr>
          </w:p>
        </w:tc>
        <w:sdt>
          <w:sdtPr>
            <w:rPr>
              <w:sz w:val="17"/>
              <w:szCs w:val="17"/>
            </w:rPr>
            <w:alias w:val="Motivo"/>
            <w:tag w:val="Motivo"/>
            <w:id w:val="12352234"/>
            <w:placeholder>
              <w:docPart w:val="DA816F2EA09841C2A4A1D563E75223BD"/>
            </w:placeholder>
            <w:showingPlcHdr/>
            <w:comboBox>
              <w:listItem w:value="Escolher um item."/>
              <w:listItem w:displayText="Não atende o critério de miserabilidade econômica" w:value="Não atende o critério de miserabilidade econômica"/>
              <w:listItem w:displayText="Não atende o critério de deficiência" w:value="Não atende o critério de deficiência"/>
              <w:listItem w:displayText="Não cumpre com os requisitos" w:value="Não cumpre com os requisitos"/>
            </w:comboBox>
          </w:sdtPr>
          <w:sdtEndPr/>
          <w:sdtContent>
            <w:tc>
              <w:tcPr>
                <w:tcW w:w="895" w:type="pct"/>
                <w:shd w:val="clear" w:color="auto" w:fill="C7D989" w:themeFill="accent4"/>
                <w:vAlign w:val="center"/>
              </w:tcPr>
              <w:p w14:paraId="70F635B6" w14:textId="129E79DB" w:rsidR="00232A20" w:rsidRPr="00232A20" w:rsidRDefault="00930271" w:rsidP="00FF54F7">
                <w:pPr>
                  <w:pStyle w:val="6CORPODOTEXTO"/>
                  <w:spacing w:before="0" w:after="0"/>
                  <w:ind w:firstLine="0"/>
                  <w:jc w:val="center"/>
                  <w:rPr>
                    <w:sz w:val="17"/>
                    <w:szCs w:val="17"/>
                  </w:rPr>
                </w:pPr>
                <w:r>
                  <w:rPr>
                    <w:rStyle w:val="TextodoEspaoReservado"/>
                  </w:rPr>
                  <w:t>3. selecione</w:t>
                </w:r>
              </w:p>
            </w:tc>
          </w:sdtContent>
        </w:sdt>
      </w:tr>
    </w:tbl>
    <w:p w14:paraId="713C4CD0" w14:textId="77777777" w:rsidR="001F249A" w:rsidRDefault="001F249A" w:rsidP="002F5974">
      <w:pPr>
        <w:pStyle w:val="6CORPODOTEXTO"/>
        <w:spacing w:before="360"/>
      </w:pPr>
      <w:r>
        <w:t xml:space="preserve">Ao contrário do que restou decidido pela autarquia previdenciária, a parte autora cumpriu com todos os requisitos legalmente exigidos à concessão do benefício requerido, razão pela qual entende por injusta a decisão administrativa proferida, </w:t>
      </w:r>
      <w:r w:rsidR="000A038D">
        <w:t>buscando judicialmente o reconhecimento de seu direito.</w:t>
      </w:r>
    </w:p>
    <w:p w14:paraId="315BC67E" w14:textId="77777777" w:rsidR="00662163" w:rsidRDefault="00462320" w:rsidP="000A038D">
      <w:pPr>
        <w:pStyle w:val="5SUBTTULO"/>
      </w:pPr>
      <w:r>
        <w:t>Dos requisitos legais</w:t>
      </w:r>
    </w:p>
    <w:p w14:paraId="28DA9E3A" w14:textId="77777777" w:rsidR="00662163" w:rsidRDefault="00462320" w:rsidP="00462320">
      <w:pPr>
        <w:pStyle w:val="6CORPODOTEXTO"/>
      </w:pPr>
      <w:r w:rsidRPr="00462320">
        <w:t xml:space="preserve">O </w:t>
      </w:r>
      <w:r>
        <w:t xml:space="preserve">direito de </w:t>
      </w:r>
      <w:r w:rsidR="00BA720A">
        <w:t>Benefício Assistencial de Prestação Continuada</w:t>
      </w:r>
      <w:r>
        <w:t xml:space="preserve"> </w:t>
      </w:r>
      <w:r w:rsidR="001A1B42">
        <w:t xml:space="preserve">possui </w:t>
      </w:r>
      <w:r w:rsidRPr="00462320">
        <w:t>caráter Constitucional, previsto no</w:t>
      </w:r>
      <w:r w:rsidR="00BA720A">
        <w:t xml:space="preserve"> art. 203, V</w:t>
      </w:r>
      <w:r w:rsidRPr="00462320">
        <w:t xml:space="preserve">, da </w:t>
      </w:r>
      <w:r>
        <w:t>CRFB</w:t>
      </w:r>
      <w:r w:rsidR="001A1B42">
        <w:t>.</w:t>
      </w:r>
    </w:p>
    <w:p w14:paraId="65F4D15D" w14:textId="77777777" w:rsidR="001A1B42" w:rsidRDefault="001A1B42" w:rsidP="002F5974">
      <w:pPr>
        <w:pStyle w:val="6CORPODOTEXTO"/>
        <w:spacing w:after="360"/>
      </w:pPr>
      <w:r>
        <w:t xml:space="preserve">Para a concessão do aludido benefício, por sua vez, faz-se necessário o preenchimento dos seguintes requisitos, conforme elencado </w:t>
      </w:r>
      <w:r w:rsidR="00BA720A">
        <w:t>no art. 20 da Lei n. 8.472/93</w:t>
      </w:r>
      <w: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224"/>
      </w:tblGrid>
      <w:tr w:rsidR="00BA720A" w:rsidRPr="00E56D96" w14:paraId="3FB712C9" w14:textId="77777777" w:rsidTr="00930271">
        <w:trPr>
          <w:trHeight w:val="574"/>
          <w:jc w:val="center"/>
        </w:trPr>
        <w:tc>
          <w:tcPr>
            <w:tcW w:w="3864" w:type="dxa"/>
            <w:tcBorders>
              <w:right w:val="single" w:sz="12" w:space="0" w:color="FFFFFF" w:themeColor="background1"/>
            </w:tcBorders>
            <w:shd w:val="clear" w:color="auto" w:fill="71862B" w:themeFill="accent4" w:themeFillShade="80"/>
            <w:vAlign w:val="center"/>
          </w:tcPr>
          <w:p w14:paraId="7C10C2C2" w14:textId="1A0706E8" w:rsidR="00BA720A" w:rsidRPr="001F249A" w:rsidRDefault="00930271" w:rsidP="00E56D96">
            <w:pPr>
              <w:pStyle w:val="6CORPODOTEXTO"/>
              <w:spacing w:before="0" w:after="0"/>
              <w:ind w:firstLine="0"/>
              <w:jc w:val="center"/>
              <w:rPr>
                <w:b/>
                <w:bCs/>
                <w:smallCaps/>
                <w:color w:val="FFFFFF" w:themeColor="background1"/>
                <w:sz w:val="17"/>
                <w:szCs w:val="17"/>
              </w:rPr>
            </w:pPr>
            <w:r>
              <w:rPr>
                <w:b/>
                <w:bCs/>
                <w:smallCaps/>
                <w:color w:val="FFFFFF" w:themeColor="background1"/>
                <w:sz w:val="17"/>
                <w:szCs w:val="17"/>
              </w:rPr>
              <w:t>deficiência</w:t>
            </w:r>
          </w:p>
        </w:tc>
        <w:tc>
          <w:tcPr>
            <w:tcW w:w="3224" w:type="dxa"/>
            <w:tcBorders>
              <w:left w:val="single" w:sz="12" w:space="0" w:color="FFFFFF" w:themeColor="background1"/>
            </w:tcBorders>
            <w:shd w:val="clear" w:color="auto" w:fill="71862B" w:themeFill="accent4" w:themeFillShade="80"/>
            <w:vAlign w:val="center"/>
          </w:tcPr>
          <w:p w14:paraId="2A0C94D9" w14:textId="77777777" w:rsidR="00BA720A" w:rsidRPr="001F249A" w:rsidRDefault="00BA720A" w:rsidP="00E56D96">
            <w:pPr>
              <w:pStyle w:val="6CORPODOTEXTO"/>
              <w:spacing w:before="0" w:after="0"/>
              <w:ind w:firstLine="0"/>
              <w:jc w:val="center"/>
              <w:rPr>
                <w:b/>
                <w:bCs/>
                <w:smallCaps/>
                <w:color w:val="FFFFFF" w:themeColor="background1"/>
                <w:sz w:val="17"/>
                <w:szCs w:val="17"/>
              </w:rPr>
            </w:pPr>
            <w:r>
              <w:rPr>
                <w:b/>
                <w:bCs/>
                <w:smallCaps/>
                <w:color w:val="FFFFFF" w:themeColor="background1"/>
                <w:sz w:val="17"/>
                <w:szCs w:val="17"/>
              </w:rPr>
              <w:t>vulnerabilidade econômica</w:t>
            </w:r>
          </w:p>
        </w:tc>
      </w:tr>
      <w:tr w:rsidR="00BA720A" w:rsidRPr="00E56D96" w14:paraId="1068DE0D" w14:textId="77777777" w:rsidTr="00930271">
        <w:trPr>
          <w:trHeight w:val="1382"/>
          <w:jc w:val="center"/>
        </w:trPr>
        <w:tc>
          <w:tcPr>
            <w:tcW w:w="3864" w:type="dxa"/>
            <w:tcBorders>
              <w:right w:val="single" w:sz="12" w:space="0" w:color="FFFFFF" w:themeColor="background1"/>
            </w:tcBorders>
            <w:shd w:val="clear" w:color="auto" w:fill="C7D989" w:themeFill="accent4"/>
            <w:vAlign w:val="center"/>
          </w:tcPr>
          <w:p w14:paraId="6D588D92" w14:textId="06A051FC" w:rsidR="00BA720A" w:rsidRPr="00930271" w:rsidRDefault="00930271" w:rsidP="00BA720A">
            <w:pPr>
              <w:pStyle w:val="6CORPODOTEXTO"/>
              <w:spacing w:before="0" w:after="0"/>
              <w:ind w:firstLine="0"/>
              <w:jc w:val="center"/>
              <w:rPr>
                <w:sz w:val="17"/>
                <w:szCs w:val="17"/>
              </w:rPr>
            </w:pPr>
            <w:r>
              <w:rPr>
                <w:sz w:val="17"/>
                <w:szCs w:val="17"/>
              </w:rPr>
              <w:t>I</w:t>
            </w:r>
            <w:r w:rsidRPr="00930271">
              <w:rPr>
                <w:sz w:val="17"/>
                <w:szCs w:val="17"/>
              </w:rPr>
              <w:t>mpedimento de longo prazo de natureza física, mental, intelectual ou sensorial, o qual, em interação com uma ou mais barreiras, pode obstruir sua participação plena e efetiva na sociedade em igualdade de condições com as demais pessoas.</w:t>
            </w:r>
          </w:p>
        </w:tc>
        <w:tc>
          <w:tcPr>
            <w:tcW w:w="3224" w:type="dxa"/>
            <w:tcBorders>
              <w:left w:val="single" w:sz="12" w:space="0" w:color="FFFFFF" w:themeColor="background1"/>
            </w:tcBorders>
            <w:shd w:val="clear" w:color="auto" w:fill="C7D989" w:themeFill="accent4"/>
            <w:vAlign w:val="center"/>
          </w:tcPr>
          <w:p w14:paraId="793C1119" w14:textId="77777777" w:rsidR="00BA720A" w:rsidRPr="007023DA" w:rsidRDefault="007023DA" w:rsidP="00E56D96">
            <w:pPr>
              <w:pStyle w:val="6CORPODOTEXTO"/>
              <w:spacing w:before="0" w:after="0"/>
              <w:ind w:firstLine="0"/>
              <w:jc w:val="center"/>
              <w:rPr>
                <w:sz w:val="17"/>
                <w:szCs w:val="17"/>
              </w:rPr>
            </w:pPr>
            <w:r>
              <w:rPr>
                <w:sz w:val="17"/>
                <w:szCs w:val="17"/>
              </w:rPr>
              <w:t>Impossibilidade de prover a própria manutenção ou de tê-la provida por sua família</w:t>
            </w:r>
          </w:p>
        </w:tc>
      </w:tr>
    </w:tbl>
    <w:p w14:paraId="221B56D7" w14:textId="77777777" w:rsidR="007023DA" w:rsidRDefault="007023DA" w:rsidP="0029077B">
      <w:pPr>
        <w:pStyle w:val="6CORPODOTEXTO"/>
        <w:spacing w:before="240" w:after="240"/>
      </w:pPr>
      <w:r>
        <w:t>Considera-se família, por sua vez, para efeitos de concessão do benefício:</w:t>
      </w:r>
    </w:p>
    <w:tbl>
      <w:tblPr>
        <w:tblStyle w:val="Tabelacomgrade"/>
        <w:tblW w:w="6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83"/>
        <w:gridCol w:w="236"/>
        <w:gridCol w:w="2122"/>
      </w:tblGrid>
      <w:tr w:rsidR="007023DA" w14:paraId="34F03380" w14:textId="77777777" w:rsidTr="007023DA">
        <w:trPr>
          <w:trHeight w:val="795"/>
          <w:jc w:val="center"/>
        </w:trPr>
        <w:tc>
          <w:tcPr>
            <w:tcW w:w="4111" w:type="dxa"/>
            <w:vMerge w:val="restart"/>
            <w:vAlign w:val="center"/>
          </w:tcPr>
          <w:p w14:paraId="0DDF3FD7" w14:textId="77777777" w:rsidR="007023DA" w:rsidRDefault="007023DA" w:rsidP="007023DA">
            <w:pPr>
              <w:pStyle w:val="9LISTAS"/>
              <w:jc w:val="left"/>
            </w:pPr>
            <w:r>
              <w:t>Requerente;</w:t>
            </w:r>
          </w:p>
          <w:p w14:paraId="48A0C464" w14:textId="77777777" w:rsidR="007023DA" w:rsidRDefault="007023DA" w:rsidP="007023DA">
            <w:pPr>
              <w:pStyle w:val="9LISTAS"/>
              <w:jc w:val="left"/>
            </w:pPr>
            <w:r>
              <w:t>Cônjuge ou companheiro;</w:t>
            </w:r>
          </w:p>
          <w:p w14:paraId="5A9B0D63" w14:textId="77777777" w:rsidR="007023DA" w:rsidRDefault="007023DA" w:rsidP="007023DA">
            <w:pPr>
              <w:pStyle w:val="9LISTAS"/>
              <w:jc w:val="left"/>
            </w:pPr>
            <w:r>
              <w:t>Pais, madrasta e/ou padrasto;</w:t>
            </w:r>
          </w:p>
          <w:p w14:paraId="095D7FBC" w14:textId="77777777" w:rsidR="007023DA" w:rsidRDefault="007023DA" w:rsidP="007023DA">
            <w:pPr>
              <w:pStyle w:val="9LISTAS"/>
              <w:jc w:val="left"/>
            </w:pPr>
            <w:r>
              <w:t>Irmãos solteiros;</w:t>
            </w:r>
          </w:p>
          <w:p w14:paraId="62FA10EF" w14:textId="77777777" w:rsidR="007023DA" w:rsidRDefault="007023DA" w:rsidP="007023DA">
            <w:pPr>
              <w:pStyle w:val="9LISTAS"/>
              <w:jc w:val="left"/>
            </w:pPr>
            <w:r>
              <w:t>Filhos e/ou enteados solteiros;</w:t>
            </w:r>
          </w:p>
          <w:p w14:paraId="2E687F29" w14:textId="77777777" w:rsidR="007023DA" w:rsidRDefault="007023DA" w:rsidP="007023DA">
            <w:pPr>
              <w:pStyle w:val="9LISTAS"/>
              <w:jc w:val="left"/>
            </w:pPr>
            <w:r>
              <w:t>Menores tutelados</w:t>
            </w:r>
          </w:p>
        </w:tc>
        <w:tc>
          <w:tcPr>
            <w:tcW w:w="283" w:type="dxa"/>
            <w:vMerge w:val="restart"/>
            <w:tcBorders>
              <w:top w:val="single" w:sz="12" w:space="0" w:color="5F1016" w:themeColor="accent1" w:themeShade="80"/>
              <w:right w:val="single" w:sz="12" w:space="0" w:color="5F1016" w:themeColor="accent1" w:themeShade="80"/>
            </w:tcBorders>
          </w:tcPr>
          <w:p w14:paraId="79E315AB" w14:textId="77777777" w:rsidR="007023DA" w:rsidRDefault="007023DA" w:rsidP="007023DA">
            <w:pPr>
              <w:pStyle w:val="6CORPODOTEXTO"/>
              <w:spacing w:before="240"/>
              <w:ind w:firstLine="0"/>
            </w:pPr>
          </w:p>
        </w:tc>
        <w:tc>
          <w:tcPr>
            <w:tcW w:w="236" w:type="dxa"/>
            <w:tcBorders>
              <w:left w:val="single" w:sz="12" w:space="0" w:color="5F1016" w:themeColor="accent1" w:themeShade="80"/>
              <w:bottom w:val="single" w:sz="12" w:space="0" w:color="5F1016" w:themeColor="accent1" w:themeShade="80"/>
            </w:tcBorders>
          </w:tcPr>
          <w:p w14:paraId="17C32FCB" w14:textId="77777777" w:rsidR="007023DA" w:rsidRDefault="007023DA" w:rsidP="007023DA">
            <w:pPr>
              <w:pStyle w:val="6CORPODOTEXTO"/>
              <w:spacing w:before="240"/>
              <w:ind w:firstLine="0"/>
            </w:pPr>
          </w:p>
        </w:tc>
        <w:tc>
          <w:tcPr>
            <w:tcW w:w="2122" w:type="dxa"/>
            <w:vMerge w:val="restart"/>
            <w:vAlign w:val="center"/>
          </w:tcPr>
          <w:p w14:paraId="360D3D2A" w14:textId="77777777" w:rsidR="007023DA" w:rsidRPr="007023DA" w:rsidRDefault="007023DA" w:rsidP="007023DA">
            <w:pPr>
              <w:pStyle w:val="6CORPODOTEXTO"/>
              <w:spacing w:before="0" w:after="100" w:afterAutospacing="1"/>
              <w:ind w:firstLine="0"/>
              <w:jc w:val="center"/>
              <w:rPr>
                <w:b/>
                <w:bCs/>
                <w:smallCaps/>
              </w:rPr>
            </w:pPr>
            <w:r>
              <w:rPr>
                <w:b/>
                <w:bCs/>
                <w:smallCaps/>
              </w:rPr>
              <w:t>sob o mesmo teto</w:t>
            </w:r>
          </w:p>
        </w:tc>
      </w:tr>
      <w:tr w:rsidR="007023DA" w14:paraId="3DEAAA25" w14:textId="77777777" w:rsidTr="007023DA">
        <w:trPr>
          <w:trHeight w:val="795"/>
          <w:jc w:val="center"/>
        </w:trPr>
        <w:tc>
          <w:tcPr>
            <w:tcW w:w="4111" w:type="dxa"/>
            <w:vMerge/>
          </w:tcPr>
          <w:p w14:paraId="7DF474A9" w14:textId="77777777" w:rsidR="007023DA" w:rsidRDefault="007023DA" w:rsidP="007023DA">
            <w:pPr>
              <w:pStyle w:val="9LISTAS"/>
              <w:jc w:val="left"/>
            </w:pPr>
          </w:p>
        </w:tc>
        <w:tc>
          <w:tcPr>
            <w:tcW w:w="283" w:type="dxa"/>
            <w:vMerge/>
            <w:tcBorders>
              <w:bottom w:val="single" w:sz="12" w:space="0" w:color="5F1016" w:themeColor="accent1" w:themeShade="80"/>
              <w:right w:val="single" w:sz="12" w:space="0" w:color="5F1016" w:themeColor="accent1" w:themeShade="80"/>
            </w:tcBorders>
          </w:tcPr>
          <w:p w14:paraId="262C7C52" w14:textId="77777777" w:rsidR="007023DA" w:rsidRDefault="007023DA" w:rsidP="007023DA">
            <w:pPr>
              <w:pStyle w:val="6CORPODOTEXTO"/>
              <w:spacing w:before="240"/>
              <w:ind w:firstLine="0"/>
            </w:pPr>
          </w:p>
        </w:tc>
        <w:tc>
          <w:tcPr>
            <w:tcW w:w="236" w:type="dxa"/>
            <w:tcBorders>
              <w:top w:val="single" w:sz="12" w:space="0" w:color="5F1016" w:themeColor="accent1" w:themeShade="80"/>
              <w:left w:val="single" w:sz="12" w:space="0" w:color="5F1016" w:themeColor="accent1" w:themeShade="80"/>
            </w:tcBorders>
          </w:tcPr>
          <w:p w14:paraId="13AA1242" w14:textId="77777777" w:rsidR="007023DA" w:rsidRDefault="007023DA" w:rsidP="007023DA">
            <w:pPr>
              <w:pStyle w:val="6CORPODOTEXTO"/>
              <w:spacing w:before="240"/>
              <w:ind w:firstLine="0"/>
            </w:pPr>
          </w:p>
        </w:tc>
        <w:tc>
          <w:tcPr>
            <w:tcW w:w="2122" w:type="dxa"/>
            <w:vMerge/>
          </w:tcPr>
          <w:p w14:paraId="7E8B37DA" w14:textId="77777777" w:rsidR="007023DA" w:rsidRDefault="007023DA" w:rsidP="007023DA">
            <w:pPr>
              <w:pStyle w:val="6CORPODOTEXTO"/>
              <w:spacing w:before="240"/>
              <w:ind w:firstLine="0"/>
            </w:pPr>
          </w:p>
        </w:tc>
      </w:tr>
    </w:tbl>
    <w:p w14:paraId="6E8E2255" w14:textId="0BE0DCAE" w:rsidR="00662163" w:rsidRDefault="00E90203" w:rsidP="00E90203">
      <w:pPr>
        <w:pStyle w:val="5SUBTTULO"/>
      </w:pPr>
      <w:r>
        <w:t xml:space="preserve">Da </w:t>
      </w:r>
      <w:r w:rsidR="00930271">
        <w:t>deficiência</w:t>
      </w:r>
    </w:p>
    <w:p w14:paraId="328E87A3" w14:textId="0F28C0BA" w:rsidR="00930271" w:rsidRDefault="00930271" w:rsidP="00E90203">
      <w:pPr>
        <w:pStyle w:val="6CORPODOTEXTO"/>
      </w:pPr>
      <w:r>
        <w:t xml:space="preserve">Conforme demonstram os documentos médicos acostados, a parte autora é portadora de </w:t>
      </w:r>
      <w:sdt>
        <w:sdtPr>
          <w:alias w:val="Deficiência"/>
          <w:tag w:val="Deficiência"/>
          <w:id w:val="1598059645"/>
          <w:placeholder>
            <w:docPart w:val="361A8C50F44343A2ABDF9F1BEB2B2DA6"/>
          </w:placeholder>
          <w:showingPlcHdr/>
        </w:sdtPr>
        <w:sdtEndPr/>
        <w:sdtContent>
          <w:r>
            <w:rPr>
              <w:rStyle w:val="TextodoEspaoReservado"/>
            </w:rPr>
            <w:t>1. digite</w:t>
          </w:r>
        </w:sdtContent>
      </w:sdt>
      <w:r>
        <w:t xml:space="preserve"> (CID 10 – </w:t>
      </w:r>
      <w:sdt>
        <w:sdtPr>
          <w:id w:val="-1617132354"/>
          <w:placeholder>
            <w:docPart w:val="DA51B11BACC84F2DA1C0ED3757C6D8F8"/>
          </w:placeholder>
          <w:showingPlcHdr/>
        </w:sdtPr>
        <w:sdtEndPr/>
        <w:sdtContent>
          <w:r w:rsidR="000F67D1">
            <w:rPr>
              <w:rStyle w:val="TextodoEspaoReservado"/>
            </w:rPr>
            <w:t>2. digite</w:t>
          </w:r>
        </w:sdtContent>
      </w:sdt>
      <w:r>
        <w:t>).</w:t>
      </w:r>
    </w:p>
    <w:p w14:paraId="3E50F7AE" w14:textId="5602E9E1" w:rsidR="00930271" w:rsidRDefault="00930271" w:rsidP="00E90203">
      <w:pPr>
        <w:pStyle w:val="6CORPODOTEXTO"/>
      </w:pPr>
      <w:r>
        <w:t>Os principais sintomas relacionados à patologia são:</w:t>
      </w:r>
    </w:p>
    <w:p w14:paraId="2497162F" w14:textId="547CBF92" w:rsidR="00930271" w:rsidRDefault="00E61D51" w:rsidP="00930271">
      <w:pPr>
        <w:pStyle w:val="9LISTAS"/>
      </w:pPr>
      <w:sdt>
        <w:sdtPr>
          <w:id w:val="1867175402"/>
          <w:placeholder>
            <w:docPart w:val="2D0DEED1488141C68E8E8BF14AA01C97"/>
          </w:placeholder>
          <w:showingPlcHdr/>
        </w:sdtPr>
        <w:sdtEndPr/>
        <w:sdtContent>
          <w:r w:rsidR="00930271">
            <w:rPr>
              <w:rStyle w:val="TextodoEspaoReservado"/>
            </w:rPr>
            <w:t>digite</w:t>
          </w:r>
        </w:sdtContent>
      </w:sdt>
      <w:r w:rsidR="00930271">
        <w:t>;</w:t>
      </w:r>
    </w:p>
    <w:p w14:paraId="6C5796C7" w14:textId="77777777" w:rsidR="00930271" w:rsidRDefault="00E61D51" w:rsidP="00930271">
      <w:pPr>
        <w:pStyle w:val="9LISTAS"/>
      </w:pPr>
      <w:sdt>
        <w:sdtPr>
          <w:id w:val="1273829862"/>
          <w:placeholder>
            <w:docPart w:val="E4F563003775464B96B9E3C48856660A"/>
          </w:placeholder>
          <w:showingPlcHdr/>
        </w:sdtPr>
        <w:sdtEndPr/>
        <w:sdtContent>
          <w:r w:rsidR="00930271">
            <w:rPr>
              <w:rStyle w:val="TextodoEspaoReservado"/>
            </w:rPr>
            <w:t>digite</w:t>
          </w:r>
        </w:sdtContent>
      </w:sdt>
      <w:r w:rsidR="00930271">
        <w:t>;</w:t>
      </w:r>
    </w:p>
    <w:p w14:paraId="2FA24E4E" w14:textId="77777777" w:rsidR="00930271" w:rsidRDefault="00E61D51" w:rsidP="00930271">
      <w:pPr>
        <w:pStyle w:val="9LISTAS"/>
      </w:pPr>
      <w:sdt>
        <w:sdtPr>
          <w:id w:val="-420570410"/>
          <w:placeholder>
            <w:docPart w:val="F2494030066D4CBDA59AA8BEBC197F4C"/>
          </w:placeholder>
          <w:showingPlcHdr/>
        </w:sdtPr>
        <w:sdtEndPr/>
        <w:sdtContent>
          <w:r w:rsidR="00930271">
            <w:rPr>
              <w:rStyle w:val="TextodoEspaoReservado"/>
            </w:rPr>
            <w:t>digite</w:t>
          </w:r>
        </w:sdtContent>
      </w:sdt>
      <w:r w:rsidR="00930271">
        <w:t>;</w:t>
      </w:r>
    </w:p>
    <w:p w14:paraId="0054BF03" w14:textId="77777777" w:rsidR="00930271" w:rsidRDefault="00E61D51" w:rsidP="00930271">
      <w:pPr>
        <w:pStyle w:val="9LISTAS"/>
      </w:pPr>
      <w:sdt>
        <w:sdtPr>
          <w:id w:val="-1797597524"/>
          <w:placeholder>
            <w:docPart w:val="24C7780B1D9C40589CC6DD7165981F2E"/>
          </w:placeholder>
          <w:showingPlcHdr/>
        </w:sdtPr>
        <w:sdtEndPr/>
        <w:sdtContent>
          <w:r w:rsidR="00930271">
            <w:rPr>
              <w:rStyle w:val="TextodoEspaoReservado"/>
            </w:rPr>
            <w:t>digite</w:t>
          </w:r>
        </w:sdtContent>
      </w:sdt>
      <w:r w:rsidR="00930271">
        <w:t>;</w:t>
      </w:r>
    </w:p>
    <w:p w14:paraId="50CE2CDD" w14:textId="2B5F4930" w:rsidR="00930271" w:rsidRDefault="00E61D51" w:rsidP="00930271">
      <w:pPr>
        <w:pStyle w:val="9LISTAS"/>
      </w:pPr>
      <w:sdt>
        <w:sdtPr>
          <w:id w:val="-1276861587"/>
          <w:placeholder>
            <w:docPart w:val="397501CD53FC4555B9836A4071AC867E"/>
          </w:placeholder>
          <w:showingPlcHdr/>
        </w:sdtPr>
        <w:sdtEndPr/>
        <w:sdtContent>
          <w:r w:rsidR="00930271">
            <w:rPr>
              <w:rStyle w:val="TextodoEspaoReservado"/>
            </w:rPr>
            <w:t>digite</w:t>
          </w:r>
        </w:sdtContent>
      </w:sdt>
      <w:r w:rsidR="00930271">
        <w:t>.</w:t>
      </w:r>
    </w:p>
    <w:p w14:paraId="018778E7" w14:textId="10667992" w:rsidR="00930271" w:rsidRDefault="00E61D51" w:rsidP="00930271">
      <w:pPr>
        <w:pStyle w:val="6CORPODOTEXTO"/>
      </w:pPr>
      <w:sdt>
        <w:sdtPr>
          <w:id w:val="-2089600931"/>
          <w:placeholder>
            <w:docPart w:val="2CCEFD05E8B048B599D97938ACB94386"/>
          </w:placeholder>
          <w:showingPlcHdr/>
        </w:sdtPr>
        <w:sdtEndPr/>
        <w:sdtContent>
          <w:r w:rsidR="00547371">
            <w:rPr>
              <w:rStyle w:val="TextodoEspaoReservado"/>
            </w:rPr>
            <w:t>1. Inserir informações relevantes (cirurgias, tratamentos, medicamentos, laudos médicos, etc.), bem como as dificuldades encontradas no dia-a-dia</w:t>
          </w:r>
          <w:r w:rsidR="00547371" w:rsidRPr="00B031CE">
            <w:rPr>
              <w:rStyle w:val="TextodoEspaoReservado"/>
            </w:rPr>
            <w:t>.</w:t>
          </w:r>
        </w:sdtContent>
      </w:sdt>
      <w:r w:rsidR="00547371">
        <w:t>.</w:t>
      </w:r>
    </w:p>
    <w:p w14:paraId="105A53A5" w14:textId="50611C46" w:rsidR="00930271" w:rsidRDefault="00547371" w:rsidP="00E90203">
      <w:pPr>
        <w:pStyle w:val="6CORPODOTEXTO"/>
      </w:pPr>
      <w:r>
        <w:t>É evidente, portanto, que se trata de impedimento de longo prazo, posto que superior a 2 anos (§ 10), de natureza</w:t>
      </w:r>
      <w:r w:rsidRPr="00547371">
        <w:t xml:space="preserve"> </w:t>
      </w:r>
      <w:sdt>
        <w:sdtPr>
          <w:id w:val="-846633970"/>
          <w:placeholder>
            <w:docPart w:val="3D85C9D80BDC4ACE9BF00CC22BC06466"/>
          </w:placeholder>
          <w:showingPlcHdr/>
          <w:comboBox>
            <w:listItem w:value="Escolher um item."/>
            <w:listItem w:displayText="física" w:value="física"/>
            <w:listItem w:displayText="mental" w:value="mental"/>
            <w:listItem w:displayText="sensorial" w:value="sensorial"/>
            <w:listItem w:displayText="intelectual" w:value="intelectual"/>
          </w:comboBox>
        </w:sdtPr>
        <w:sdtEndPr/>
        <w:sdtContent>
          <w:r w:rsidRPr="0001415E">
            <w:rPr>
              <w:rStyle w:val="TextodoEspaoReservado"/>
              <w:color w:val="FF0000"/>
            </w:rPr>
            <w:t>1. selecione</w:t>
          </w:r>
        </w:sdtContent>
      </w:sdt>
      <w:r>
        <w:t>, o qual obstrui sua participação plena e efetiva em igualdade de oportunidade com as demais pessoas.</w:t>
      </w:r>
    </w:p>
    <w:p w14:paraId="744F929F" w14:textId="77777777" w:rsidR="00392A22" w:rsidRDefault="00392A22" w:rsidP="00392A22">
      <w:pPr>
        <w:pStyle w:val="5SUBTTULO"/>
      </w:pPr>
      <w:r>
        <w:t>Do grupo familiar</w:t>
      </w:r>
    </w:p>
    <w:p w14:paraId="2BB8D220" w14:textId="77777777" w:rsidR="0029077B" w:rsidRDefault="00414566" w:rsidP="00392A22">
      <w:pPr>
        <w:pStyle w:val="6CORPODOTEXTO"/>
      </w:pPr>
      <w:r>
        <w:t xml:space="preserve">Conforme demonstra o Cadastro Único em anexo, </w:t>
      </w:r>
      <w:r w:rsidR="00C37249">
        <w:t>o grupo familiar da parte autora é assim composto:</w:t>
      </w:r>
    </w:p>
    <w:tbl>
      <w:tblPr>
        <w:tblStyle w:val="Tabelacomgrade"/>
        <w:tblW w:w="8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1296"/>
        <w:gridCol w:w="1653"/>
        <w:gridCol w:w="1273"/>
        <w:gridCol w:w="1851"/>
      </w:tblGrid>
      <w:tr w:rsidR="009D4894" w:rsidRPr="00C37249" w14:paraId="04B0B3F5" w14:textId="77777777" w:rsidTr="009D4894">
        <w:trPr>
          <w:trHeight w:val="368"/>
          <w:jc w:val="center"/>
        </w:trPr>
        <w:tc>
          <w:tcPr>
            <w:tcW w:w="8590" w:type="dxa"/>
            <w:gridSpan w:val="5"/>
            <w:vAlign w:val="center"/>
          </w:tcPr>
          <w:p w14:paraId="6C61F2E9" w14:textId="77777777" w:rsidR="009D4894" w:rsidRPr="009D4894" w:rsidRDefault="009D4894" w:rsidP="009D4894">
            <w:pPr>
              <w:pStyle w:val="6CORPODOTEXTO"/>
              <w:spacing w:before="0" w:after="0"/>
              <w:ind w:firstLine="0"/>
              <w:jc w:val="center"/>
              <w:rPr>
                <w:rFonts w:ascii="Verdana Pro Black" w:hAnsi="Verdana Pro Black"/>
                <w:smallCaps/>
                <w:sz w:val="17"/>
                <w:szCs w:val="17"/>
              </w:rPr>
            </w:pPr>
            <w:r>
              <w:rPr>
                <w:rFonts w:ascii="Verdana Pro Black" w:hAnsi="Verdana Pro Black"/>
                <w:smallCaps/>
                <w:sz w:val="17"/>
                <w:szCs w:val="17"/>
              </w:rPr>
              <w:t>grupo familiar</w:t>
            </w:r>
          </w:p>
        </w:tc>
      </w:tr>
      <w:tr w:rsidR="009D4894" w:rsidRPr="00C37249" w14:paraId="41A1B9F4" w14:textId="77777777" w:rsidTr="009D4894">
        <w:trPr>
          <w:trHeight w:val="240"/>
          <w:jc w:val="center"/>
        </w:trPr>
        <w:tc>
          <w:tcPr>
            <w:tcW w:w="2517" w:type="dxa"/>
            <w:shd w:val="clear" w:color="auto" w:fill="5F7417" w:themeFill="accent3" w:themeFillShade="80"/>
          </w:tcPr>
          <w:p w14:paraId="09F47348" w14:textId="77777777" w:rsidR="00C37249" w:rsidRPr="009D4894" w:rsidRDefault="00C37249" w:rsidP="00C37249">
            <w:pPr>
              <w:pStyle w:val="6CORPODOTEXTO"/>
              <w:spacing w:before="0" w:after="0"/>
              <w:ind w:firstLine="0"/>
              <w:jc w:val="center"/>
              <w:rPr>
                <w:b/>
                <w:bCs/>
                <w:smallCaps/>
                <w:color w:val="FFFFFF" w:themeColor="background1"/>
                <w:sz w:val="17"/>
                <w:szCs w:val="17"/>
              </w:rPr>
            </w:pPr>
            <w:r w:rsidRPr="009D4894">
              <w:rPr>
                <w:b/>
                <w:bCs/>
                <w:smallCaps/>
                <w:color w:val="FFFFFF" w:themeColor="background1"/>
                <w:sz w:val="17"/>
                <w:szCs w:val="17"/>
              </w:rPr>
              <w:t>nome</w:t>
            </w:r>
          </w:p>
        </w:tc>
        <w:tc>
          <w:tcPr>
            <w:tcW w:w="1296" w:type="dxa"/>
            <w:shd w:val="clear" w:color="auto" w:fill="5F7417" w:themeFill="accent3" w:themeFillShade="80"/>
          </w:tcPr>
          <w:p w14:paraId="01F74A41" w14:textId="77777777" w:rsidR="00C37249" w:rsidRPr="009D4894" w:rsidRDefault="00C37249" w:rsidP="00C37249">
            <w:pPr>
              <w:pStyle w:val="6CORPODOTEXTO"/>
              <w:spacing w:before="0" w:after="0"/>
              <w:ind w:firstLine="0"/>
              <w:jc w:val="center"/>
              <w:rPr>
                <w:b/>
                <w:bCs/>
                <w:smallCaps/>
                <w:color w:val="FFFFFF" w:themeColor="background1"/>
                <w:sz w:val="17"/>
                <w:szCs w:val="17"/>
              </w:rPr>
            </w:pPr>
            <w:r w:rsidRPr="009D4894">
              <w:rPr>
                <w:b/>
                <w:bCs/>
                <w:smallCaps/>
                <w:color w:val="FFFFFF" w:themeColor="background1"/>
                <w:sz w:val="17"/>
                <w:szCs w:val="17"/>
              </w:rPr>
              <w:t>nascimento</w:t>
            </w:r>
          </w:p>
        </w:tc>
        <w:tc>
          <w:tcPr>
            <w:tcW w:w="1652" w:type="dxa"/>
            <w:shd w:val="clear" w:color="auto" w:fill="5F7417" w:themeFill="accent3" w:themeFillShade="80"/>
          </w:tcPr>
          <w:p w14:paraId="06E862D4" w14:textId="77777777" w:rsidR="00C37249" w:rsidRPr="009D4894" w:rsidRDefault="00C37249" w:rsidP="00C37249">
            <w:pPr>
              <w:pStyle w:val="6CORPODOTEXTO"/>
              <w:spacing w:before="0" w:after="0"/>
              <w:ind w:firstLine="0"/>
              <w:jc w:val="center"/>
              <w:rPr>
                <w:b/>
                <w:bCs/>
                <w:smallCaps/>
                <w:color w:val="FFFFFF" w:themeColor="background1"/>
                <w:sz w:val="17"/>
                <w:szCs w:val="17"/>
              </w:rPr>
            </w:pPr>
            <w:r w:rsidRPr="009D4894">
              <w:rPr>
                <w:b/>
                <w:bCs/>
                <w:smallCaps/>
                <w:color w:val="FFFFFF" w:themeColor="background1"/>
                <w:sz w:val="17"/>
                <w:szCs w:val="17"/>
              </w:rPr>
              <w:t>parentesco</w:t>
            </w:r>
          </w:p>
        </w:tc>
        <w:tc>
          <w:tcPr>
            <w:tcW w:w="1273" w:type="dxa"/>
            <w:shd w:val="clear" w:color="auto" w:fill="5F7417" w:themeFill="accent3" w:themeFillShade="80"/>
          </w:tcPr>
          <w:p w14:paraId="1C240FE0" w14:textId="77777777" w:rsidR="00C37249" w:rsidRPr="009D4894" w:rsidRDefault="00C37249" w:rsidP="00C37249">
            <w:pPr>
              <w:pStyle w:val="6CORPODOTEXTO"/>
              <w:spacing w:before="0" w:after="0"/>
              <w:ind w:firstLine="0"/>
              <w:jc w:val="center"/>
              <w:rPr>
                <w:b/>
                <w:bCs/>
                <w:smallCaps/>
                <w:color w:val="FFFFFF" w:themeColor="background1"/>
                <w:sz w:val="17"/>
                <w:szCs w:val="17"/>
              </w:rPr>
            </w:pPr>
            <w:r w:rsidRPr="009D4894">
              <w:rPr>
                <w:b/>
                <w:bCs/>
                <w:smallCaps/>
                <w:color w:val="FFFFFF" w:themeColor="background1"/>
                <w:sz w:val="17"/>
                <w:szCs w:val="17"/>
              </w:rPr>
              <w:t>renda</w:t>
            </w:r>
          </w:p>
        </w:tc>
        <w:tc>
          <w:tcPr>
            <w:tcW w:w="1850" w:type="dxa"/>
            <w:shd w:val="clear" w:color="auto" w:fill="5F7417" w:themeFill="accent3" w:themeFillShade="80"/>
          </w:tcPr>
          <w:p w14:paraId="2E81B8F7" w14:textId="77777777" w:rsidR="00C37249" w:rsidRPr="009D4894" w:rsidRDefault="00C37249" w:rsidP="00C37249">
            <w:pPr>
              <w:pStyle w:val="6CORPODOTEXTO"/>
              <w:spacing w:before="0" w:after="0"/>
              <w:ind w:firstLine="0"/>
              <w:jc w:val="center"/>
              <w:rPr>
                <w:b/>
                <w:bCs/>
                <w:smallCaps/>
                <w:color w:val="FFFFFF" w:themeColor="background1"/>
                <w:sz w:val="17"/>
                <w:szCs w:val="17"/>
              </w:rPr>
            </w:pPr>
            <w:r w:rsidRPr="009D4894">
              <w:rPr>
                <w:b/>
                <w:bCs/>
                <w:smallCaps/>
                <w:color w:val="FFFFFF" w:themeColor="background1"/>
                <w:sz w:val="17"/>
                <w:szCs w:val="17"/>
              </w:rPr>
              <w:t>origem</w:t>
            </w:r>
          </w:p>
        </w:tc>
      </w:tr>
      <w:tr w:rsidR="009D4894" w:rsidRPr="00C37249" w14:paraId="489277F7" w14:textId="77777777" w:rsidTr="009D4894">
        <w:trPr>
          <w:trHeight w:val="291"/>
          <w:jc w:val="center"/>
        </w:trPr>
        <w:sdt>
          <w:sdtPr>
            <w:rPr>
              <w:sz w:val="17"/>
              <w:szCs w:val="17"/>
            </w:rPr>
            <w:alias w:val="Nome"/>
            <w:tag w:val="Nome"/>
            <w:id w:val="-1911693196"/>
            <w:placeholder>
              <w:docPart w:val="71BB61797C4C4F3DAECAE7D627DD58F1"/>
            </w:placeholder>
            <w:showingPlcHdr/>
          </w:sdtPr>
          <w:sdtEndPr/>
          <w:sdtContent>
            <w:tc>
              <w:tcPr>
                <w:tcW w:w="2517" w:type="dxa"/>
                <w:shd w:val="clear" w:color="auto" w:fill="DDE8B8" w:themeFill="accent4" w:themeFillTint="99"/>
                <w:vAlign w:val="center"/>
              </w:tcPr>
              <w:p w14:paraId="74679C24" w14:textId="7777777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Data de Nascimento"/>
            <w:tag w:val="Data de Nascimento"/>
            <w:id w:val="1738976660"/>
            <w:placeholder>
              <w:docPart w:val="08A65B7FEC6541AA8CAC461FF147D729"/>
            </w:placeholder>
            <w:showingPlcHdr/>
          </w:sdtPr>
          <w:sdtEndPr/>
          <w:sdtContent>
            <w:tc>
              <w:tcPr>
                <w:tcW w:w="1296" w:type="dxa"/>
                <w:shd w:val="clear" w:color="auto" w:fill="DDE8B8" w:themeFill="accent4" w:themeFillTint="99"/>
                <w:vAlign w:val="center"/>
              </w:tcPr>
              <w:p w14:paraId="45DE1926" w14:textId="77777777" w:rsidR="00C37249" w:rsidRPr="00C37249" w:rsidRDefault="009D4894"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Parentesco"/>
            <w:tag w:val="Parentesco"/>
            <w:id w:val="-1270625075"/>
            <w:placeholder>
              <w:docPart w:val="BD48C64A450B48ACA3943C6DCD03E7BD"/>
            </w:placeholder>
            <w:showingPlcHdr/>
            <w:comboBox>
              <w:listItem w:value="Escolher um item."/>
              <w:listItem w:displayText="Cônjuge" w:value="Cônjuge"/>
              <w:listItem w:displayText="Companheiro" w:value="Companheiro"/>
              <w:listItem w:displayText="Companheira" w:value="Companheira"/>
              <w:listItem w:displayText="Pai" w:value="Pai"/>
              <w:listItem w:displayText="Mãe" w:value="Mãe"/>
              <w:listItem w:displayText="Padrasto" w:value="Padrasto"/>
              <w:listItem w:displayText="Madrasta" w:value="Madrasta"/>
              <w:listItem w:displayText="Filho solteiro" w:value="Filho solteiro"/>
              <w:listItem w:displayText="Filha solteira" w:value="Filha solteira"/>
              <w:listItem w:displayText="Enteado solteiro" w:value="Enteado solteiro"/>
              <w:listItem w:displayText="Enteada solteira" w:value="Enteada solteira"/>
              <w:listItem w:displayText="Menor tutelado" w:value="Menor tutelado"/>
            </w:comboBox>
          </w:sdtPr>
          <w:sdtEndPr/>
          <w:sdtContent>
            <w:tc>
              <w:tcPr>
                <w:tcW w:w="1652" w:type="dxa"/>
                <w:shd w:val="clear" w:color="auto" w:fill="DDE8B8" w:themeFill="accent4" w:themeFillTint="99"/>
                <w:vAlign w:val="center"/>
              </w:tcPr>
              <w:p w14:paraId="74779B3F" w14:textId="77777777" w:rsidR="00C37249" w:rsidRPr="00C37249" w:rsidRDefault="00C37249" w:rsidP="00C37249">
                <w:pPr>
                  <w:pStyle w:val="6CORPODOTEXTO"/>
                  <w:spacing w:before="0" w:after="0"/>
                  <w:ind w:firstLine="0"/>
                  <w:jc w:val="center"/>
                  <w:rPr>
                    <w:sz w:val="17"/>
                    <w:szCs w:val="17"/>
                  </w:rPr>
                </w:pPr>
                <w:r>
                  <w:rPr>
                    <w:rStyle w:val="TextodoEspaoReservado"/>
                  </w:rPr>
                  <w:t>selecione</w:t>
                </w:r>
              </w:p>
            </w:tc>
          </w:sdtContent>
        </w:sdt>
        <w:tc>
          <w:tcPr>
            <w:tcW w:w="1273" w:type="dxa"/>
            <w:shd w:val="clear" w:color="auto" w:fill="DDE8B8" w:themeFill="accent4" w:themeFillTint="99"/>
            <w:vAlign w:val="center"/>
          </w:tcPr>
          <w:p w14:paraId="2B8BB4ED" w14:textId="77777777" w:rsidR="00C37249" w:rsidRPr="00C37249" w:rsidRDefault="00C37249" w:rsidP="00C37249">
            <w:pPr>
              <w:pStyle w:val="6CORPODOTEXTO"/>
              <w:spacing w:before="0" w:after="0"/>
              <w:ind w:firstLine="0"/>
              <w:jc w:val="center"/>
              <w:rPr>
                <w:sz w:val="17"/>
                <w:szCs w:val="17"/>
              </w:rPr>
            </w:pPr>
            <w:r>
              <w:rPr>
                <w:sz w:val="17"/>
                <w:szCs w:val="17"/>
              </w:rPr>
              <w:t xml:space="preserve">R$ </w:t>
            </w:r>
            <w:sdt>
              <w:sdtPr>
                <w:rPr>
                  <w:sz w:val="17"/>
                  <w:szCs w:val="17"/>
                </w:rPr>
                <w:alias w:val="Renda"/>
                <w:tag w:val="Renda"/>
                <w:id w:val="-1900432436"/>
                <w:placeholder>
                  <w:docPart w:val="993B2452AD7A42FAA1C3FABE96F98BB6"/>
                </w:placeholder>
                <w:showingPlcHdr/>
              </w:sdtPr>
              <w:sdtEndPr/>
              <w:sdtContent>
                <w:r w:rsidR="009D4894">
                  <w:rPr>
                    <w:rStyle w:val="TextodoEspaoReservado"/>
                  </w:rPr>
                  <w:t>digite</w:t>
                </w:r>
              </w:sdtContent>
            </w:sdt>
          </w:p>
        </w:tc>
        <w:sdt>
          <w:sdtPr>
            <w:rPr>
              <w:sz w:val="17"/>
              <w:szCs w:val="17"/>
            </w:rPr>
            <w:alias w:val="Origem da Renda"/>
            <w:tag w:val="Origem da Renda"/>
            <w:id w:val="1766648793"/>
            <w:placeholder>
              <w:docPart w:val="7A9D1A9EB8B1403F8C8F4DF25F3103BF"/>
            </w:placeholder>
            <w:showingPlcHdr/>
          </w:sdtPr>
          <w:sdtEndPr/>
          <w:sdtContent>
            <w:tc>
              <w:tcPr>
                <w:tcW w:w="1850" w:type="dxa"/>
                <w:shd w:val="clear" w:color="auto" w:fill="DDE8B8" w:themeFill="accent4" w:themeFillTint="99"/>
                <w:vAlign w:val="center"/>
              </w:tcPr>
              <w:p w14:paraId="29A8B773" w14:textId="77777777" w:rsidR="00C37249" w:rsidRPr="00C37249" w:rsidRDefault="009D4894" w:rsidP="00C37249">
                <w:pPr>
                  <w:pStyle w:val="6CORPODOTEXTO"/>
                  <w:spacing w:before="0" w:after="0"/>
                  <w:ind w:firstLine="0"/>
                  <w:jc w:val="center"/>
                  <w:rPr>
                    <w:sz w:val="17"/>
                    <w:szCs w:val="17"/>
                  </w:rPr>
                </w:pPr>
                <w:r>
                  <w:rPr>
                    <w:rStyle w:val="TextodoEspaoReservado"/>
                  </w:rPr>
                  <w:t>digite</w:t>
                </w:r>
              </w:p>
            </w:tc>
          </w:sdtContent>
        </w:sdt>
      </w:tr>
      <w:tr w:rsidR="009D4894" w:rsidRPr="00C37249" w14:paraId="340E94DC" w14:textId="77777777" w:rsidTr="009D4894">
        <w:trPr>
          <w:trHeight w:val="278"/>
          <w:jc w:val="center"/>
        </w:trPr>
        <w:sdt>
          <w:sdtPr>
            <w:rPr>
              <w:sz w:val="17"/>
              <w:szCs w:val="17"/>
            </w:rPr>
            <w:alias w:val="Nome"/>
            <w:tag w:val="Nome"/>
            <w:id w:val="1822845027"/>
            <w:placeholder>
              <w:docPart w:val="2DAADFB1B587447F8FA26EA432BCC8ED"/>
            </w:placeholder>
            <w:showingPlcHdr/>
          </w:sdtPr>
          <w:sdtEndPr/>
          <w:sdtContent>
            <w:tc>
              <w:tcPr>
                <w:tcW w:w="2517" w:type="dxa"/>
                <w:vAlign w:val="center"/>
              </w:tcPr>
              <w:p w14:paraId="3611199F" w14:textId="7777777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Data de Nascimento"/>
            <w:tag w:val="Data de Nascimento"/>
            <w:id w:val="-145752071"/>
            <w:placeholder>
              <w:docPart w:val="6343FFA34D884815820BC4C1F81966C2"/>
            </w:placeholder>
            <w:showingPlcHdr/>
          </w:sdtPr>
          <w:sdtEndPr/>
          <w:sdtContent>
            <w:tc>
              <w:tcPr>
                <w:tcW w:w="1296" w:type="dxa"/>
                <w:vAlign w:val="center"/>
              </w:tcPr>
              <w:p w14:paraId="4910A8E6" w14:textId="7777777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Parentesco"/>
            <w:tag w:val="Parentesco"/>
            <w:id w:val="1352841543"/>
            <w:placeholder>
              <w:docPart w:val="762B00E400EF4392878031F4B6487E0F"/>
            </w:placeholder>
            <w:showingPlcHdr/>
            <w:comboBox>
              <w:listItem w:value="Escolher um item."/>
              <w:listItem w:displayText="Cônjuge" w:value="Cônjuge"/>
              <w:listItem w:displayText="Companheiro" w:value="Companheiro"/>
              <w:listItem w:displayText="Companheira" w:value="Companheira"/>
              <w:listItem w:displayText="Pai" w:value="Pai"/>
              <w:listItem w:displayText="Mãe" w:value="Mãe"/>
              <w:listItem w:displayText="Padrasto" w:value="Padrasto"/>
              <w:listItem w:displayText="Madrasta" w:value="Madrasta"/>
              <w:listItem w:displayText="Filho solteiro" w:value="Filho solteiro"/>
              <w:listItem w:displayText="Filha solteira" w:value="Filha solteira"/>
              <w:listItem w:displayText="Enteado solteiro" w:value="Enteado solteiro"/>
              <w:listItem w:displayText="Enteada solteira" w:value="Enteada solteira"/>
              <w:listItem w:displayText="Menor tutelado" w:value="Menor tutelado"/>
            </w:comboBox>
          </w:sdtPr>
          <w:sdtEndPr/>
          <w:sdtContent>
            <w:tc>
              <w:tcPr>
                <w:tcW w:w="1652" w:type="dxa"/>
                <w:vAlign w:val="center"/>
              </w:tcPr>
              <w:p w14:paraId="1F2C6BFA" w14:textId="77777777" w:rsidR="00C37249" w:rsidRPr="00C37249" w:rsidRDefault="00C37249" w:rsidP="00C37249">
                <w:pPr>
                  <w:pStyle w:val="6CORPODOTEXTO"/>
                  <w:spacing w:before="0" w:after="0"/>
                  <w:ind w:firstLine="0"/>
                  <w:jc w:val="center"/>
                  <w:rPr>
                    <w:sz w:val="17"/>
                    <w:szCs w:val="17"/>
                  </w:rPr>
                </w:pPr>
                <w:r>
                  <w:rPr>
                    <w:rStyle w:val="TextodoEspaoReservado"/>
                  </w:rPr>
                  <w:t>selecione</w:t>
                </w:r>
              </w:p>
            </w:tc>
          </w:sdtContent>
        </w:sdt>
        <w:tc>
          <w:tcPr>
            <w:tcW w:w="1273" w:type="dxa"/>
            <w:vAlign w:val="center"/>
          </w:tcPr>
          <w:p w14:paraId="0637294B" w14:textId="77777777" w:rsidR="00C37249" w:rsidRPr="00C37249" w:rsidRDefault="00C37249" w:rsidP="00C37249">
            <w:pPr>
              <w:pStyle w:val="6CORPODOTEXTO"/>
              <w:spacing w:before="0" w:after="0"/>
              <w:ind w:firstLine="0"/>
              <w:jc w:val="center"/>
              <w:rPr>
                <w:sz w:val="17"/>
                <w:szCs w:val="17"/>
              </w:rPr>
            </w:pPr>
            <w:r>
              <w:rPr>
                <w:sz w:val="17"/>
                <w:szCs w:val="17"/>
              </w:rPr>
              <w:t xml:space="preserve">R$ </w:t>
            </w:r>
            <w:sdt>
              <w:sdtPr>
                <w:rPr>
                  <w:sz w:val="17"/>
                  <w:szCs w:val="17"/>
                </w:rPr>
                <w:alias w:val="Renda"/>
                <w:tag w:val="Renda"/>
                <w:id w:val="1280149002"/>
                <w:placeholder>
                  <w:docPart w:val="F7E6653765FD46FAB36725AC81561EC3"/>
                </w:placeholder>
                <w:showingPlcHdr/>
              </w:sdtPr>
              <w:sdtEndPr/>
              <w:sdtContent>
                <w:r>
                  <w:rPr>
                    <w:rStyle w:val="TextodoEspaoReservado"/>
                  </w:rPr>
                  <w:t>digite</w:t>
                </w:r>
              </w:sdtContent>
            </w:sdt>
          </w:p>
        </w:tc>
        <w:sdt>
          <w:sdtPr>
            <w:rPr>
              <w:sz w:val="17"/>
              <w:szCs w:val="17"/>
            </w:rPr>
            <w:alias w:val="Origem da Renda"/>
            <w:tag w:val="Origem da Renda"/>
            <w:id w:val="-1694215389"/>
            <w:placeholder>
              <w:docPart w:val="595B3FF229194BA5B7970BBA07DB865B"/>
            </w:placeholder>
            <w:showingPlcHdr/>
          </w:sdtPr>
          <w:sdtEndPr/>
          <w:sdtContent>
            <w:tc>
              <w:tcPr>
                <w:tcW w:w="1850" w:type="dxa"/>
                <w:vAlign w:val="center"/>
              </w:tcPr>
              <w:p w14:paraId="0D37E310" w14:textId="7777777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tr>
      <w:tr w:rsidR="009D4894" w:rsidRPr="00C37249" w14:paraId="58DF08E5" w14:textId="77777777" w:rsidTr="009D4894">
        <w:trPr>
          <w:trHeight w:val="291"/>
          <w:jc w:val="center"/>
        </w:trPr>
        <w:sdt>
          <w:sdtPr>
            <w:rPr>
              <w:sz w:val="17"/>
              <w:szCs w:val="17"/>
            </w:rPr>
            <w:alias w:val="Nome"/>
            <w:tag w:val="Nome"/>
            <w:id w:val="-906218383"/>
            <w:placeholder>
              <w:docPart w:val="67CED877B6714FBE89B2C85B73049856"/>
            </w:placeholder>
            <w:showingPlcHdr/>
          </w:sdtPr>
          <w:sdtEndPr/>
          <w:sdtContent>
            <w:tc>
              <w:tcPr>
                <w:tcW w:w="2517" w:type="dxa"/>
                <w:shd w:val="clear" w:color="auto" w:fill="DDE8B8" w:themeFill="accent4" w:themeFillTint="99"/>
                <w:vAlign w:val="center"/>
              </w:tcPr>
              <w:p w14:paraId="2E7190AB" w14:textId="7777777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Data de Nascimento"/>
            <w:tag w:val="Data de Nascimento"/>
            <w:id w:val="424458983"/>
            <w:placeholder>
              <w:docPart w:val="F4B0663C8102423998E8076BD617AA4C"/>
            </w:placeholder>
            <w:showingPlcHdr/>
          </w:sdtPr>
          <w:sdtEndPr/>
          <w:sdtContent>
            <w:tc>
              <w:tcPr>
                <w:tcW w:w="1296" w:type="dxa"/>
                <w:shd w:val="clear" w:color="auto" w:fill="DDE8B8" w:themeFill="accent4" w:themeFillTint="99"/>
                <w:vAlign w:val="center"/>
              </w:tcPr>
              <w:p w14:paraId="55C7B44E" w14:textId="7777777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Parentesco"/>
            <w:tag w:val="Parentesco"/>
            <w:id w:val="-2011519854"/>
            <w:placeholder>
              <w:docPart w:val="192DDEDD76044C58B93E17BC83B70B61"/>
            </w:placeholder>
            <w:showingPlcHdr/>
            <w:comboBox>
              <w:listItem w:value="Escolher um item."/>
              <w:listItem w:displayText="Cônjuge" w:value="Cônjuge"/>
              <w:listItem w:displayText="Companheiro" w:value="Companheiro"/>
              <w:listItem w:displayText="Companheira" w:value="Companheira"/>
              <w:listItem w:displayText="Pai" w:value="Pai"/>
              <w:listItem w:displayText="Mãe" w:value="Mãe"/>
              <w:listItem w:displayText="Padrasto" w:value="Padrasto"/>
              <w:listItem w:displayText="Madrasta" w:value="Madrasta"/>
              <w:listItem w:displayText="Filho solteiro" w:value="Filho solteiro"/>
              <w:listItem w:displayText="Filha solteira" w:value="Filha solteira"/>
              <w:listItem w:displayText="Enteado solteiro" w:value="Enteado solteiro"/>
              <w:listItem w:displayText="Enteada solteira" w:value="Enteada solteira"/>
              <w:listItem w:displayText="Menor tutelado" w:value="Menor tutelado"/>
            </w:comboBox>
          </w:sdtPr>
          <w:sdtEndPr/>
          <w:sdtContent>
            <w:tc>
              <w:tcPr>
                <w:tcW w:w="1652" w:type="dxa"/>
                <w:shd w:val="clear" w:color="auto" w:fill="DDE8B8" w:themeFill="accent4" w:themeFillTint="99"/>
                <w:vAlign w:val="center"/>
              </w:tcPr>
              <w:p w14:paraId="695CF969" w14:textId="77777777" w:rsidR="00C37249" w:rsidRPr="00C37249" w:rsidRDefault="00C37249" w:rsidP="00C37249">
                <w:pPr>
                  <w:pStyle w:val="6CORPODOTEXTO"/>
                  <w:spacing w:before="0" w:after="0"/>
                  <w:ind w:firstLine="0"/>
                  <w:jc w:val="center"/>
                  <w:rPr>
                    <w:sz w:val="17"/>
                    <w:szCs w:val="17"/>
                  </w:rPr>
                </w:pPr>
                <w:r>
                  <w:rPr>
                    <w:rStyle w:val="TextodoEspaoReservado"/>
                  </w:rPr>
                  <w:t>selecione</w:t>
                </w:r>
              </w:p>
            </w:tc>
          </w:sdtContent>
        </w:sdt>
        <w:tc>
          <w:tcPr>
            <w:tcW w:w="1273" w:type="dxa"/>
            <w:shd w:val="clear" w:color="auto" w:fill="DDE8B8" w:themeFill="accent4" w:themeFillTint="99"/>
            <w:vAlign w:val="center"/>
          </w:tcPr>
          <w:p w14:paraId="2ED9329F" w14:textId="77777777" w:rsidR="00C37249" w:rsidRPr="00C37249" w:rsidRDefault="00C37249" w:rsidP="00C37249">
            <w:pPr>
              <w:pStyle w:val="6CORPODOTEXTO"/>
              <w:spacing w:before="0" w:after="0"/>
              <w:ind w:firstLine="0"/>
              <w:jc w:val="center"/>
              <w:rPr>
                <w:sz w:val="17"/>
                <w:szCs w:val="17"/>
              </w:rPr>
            </w:pPr>
            <w:r>
              <w:rPr>
                <w:sz w:val="17"/>
                <w:szCs w:val="17"/>
              </w:rPr>
              <w:t xml:space="preserve">R$ </w:t>
            </w:r>
            <w:sdt>
              <w:sdtPr>
                <w:rPr>
                  <w:sz w:val="17"/>
                  <w:szCs w:val="17"/>
                </w:rPr>
                <w:alias w:val="Renda"/>
                <w:tag w:val="Renda"/>
                <w:id w:val="-985552243"/>
                <w:placeholder>
                  <w:docPart w:val="15EECA86B85444959BF0974759088F74"/>
                </w:placeholder>
                <w:showingPlcHdr/>
              </w:sdtPr>
              <w:sdtEndPr/>
              <w:sdtContent>
                <w:r>
                  <w:rPr>
                    <w:rStyle w:val="TextodoEspaoReservado"/>
                  </w:rPr>
                  <w:t>digite</w:t>
                </w:r>
              </w:sdtContent>
            </w:sdt>
          </w:p>
        </w:tc>
        <w:sdt>
          <w:sdtPr>
            <w:rPr>
              <w:sz w:val="17"/>
              <w:szCs w:val="17"/>
            </w:rPr>
            <w:alias w:val="Origem da Renda"/>
            <w:tag w:val="Origem da Renda"/>
            <w:id w:val="1065065387"/>
            <w:placeholder>
              <w:docPart w:val="0CA8C34977C74A1C8C5E97CCE5F50D64"/>
            </w:placeholder>
            <w:showingPlcHdr/>
          </w:sdtPr>
          <w:sdtEndPr/>
          <w:sdtContent>
            <w:tc>
              <w:tcPr>
                <w:tcW w:w="1850" w:type="dxa"/>
                <w:shd w:val="clear" w:color="auto" w:fill="DDE8B8" w:themeFill="accent4" w:themeFillTint="99"/>
                <w:vAlign w:val="center"/>
              </w:tcPr>
              <w:p w14:paraId="5D77D2CE" w14:textId="7777777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tr>
      <w:tr w:rsidR="009D4894" w:rsidRPr="00C37249" w14:paraId="33622809" w14:textId="77777777" w:rsidTr="009D4894">
        <w:trPr>
          <w:trHeight w:val="291"/>
          <w:jc w:val="center"/>
        </w:trPr>
        <w:sdt>
          <w:sdtPr>
            <w:rPr>
              <w:sz w:val="17"/>
              <w:szCs w:val="17"/>
            </w:rPr>
            <w:alias w:val="Nome"/>
            <w:tag w:val="Nome"/>
            <w:id w:val="-655610248"/>
            <w:placeholder>
              <w:docPart w:val="04E94CD3D8E749619A942ADFE120ECAE"/>
            </w:placeholder>
            <w:showingPlcHdr/>
          </w:sdtPr>
          <w:sdtEndPr/>
          <w:sdtContent>
            <w:tc>
              <w:tcPr>
                <w:tcW w:w="2517" w:type="dxa"/>
                <w:vAlign w:val="center"/>
              </w:tcPr>
              <w:p w14:paraId="7F650DC8" w14:textId="7777777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Data de Nascimento"/>
            <w:tag w:val="Data de Nascimento"/>
            <w:id w:val="-127014732"/>
            <w:placeholder>
              <w:docPart w:val="B12B9762401E4EFDB10C8A5FDDBE8322"/>
            </w:placeholder>
            <w:showingPlcHdr/>
          </w:sdtPr>
          <w:sdtEndPr/>
          <w:sdtContent>
            <w:tc>
              <w:tcPr>
                <w:tcW w:w="1296" w:type="dxa"/>
                <w:vAlign w:val="center"/>
              </w:tcPr>
              <w:p w14:paraId="62CEB4A1" w14:textId="7777777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Parentesco"/>
            <w:tag w:val="Parentesco"/>
            <w:id w:val="-1207023523"/>
            <w:placeholder>
              <w:docPart w:val="3FBBF7C407C24921A486208E1A802986"/>
            </w:placeholder>
            <w:showingPlcHdr/>
            <w:comboBox>
              <w:listItem w:value="Escolher um item."/>
              <w:listItem w:displayText="Cônjuge" w:value="Cônjuge"/>
              <w:listItem w:displayText="Companheiro" w:value="Companheiro"/>
              <w:listItem w:displayText="Companheira" w:value="Companheira"/>
              <w:listItem w:displayText="Pai" w:value="Pai"/>
              <w:listItem w:displayText="Mãe" w:value="Mãe"/>
              <w:listItem w:displayText="Padrasto" w:value="Padrasto"/>
              <w:listItem w:displayText="Madrasta" w:value="Madrasta"/>
              <w:listItem w:displayText="Filho solteiro" w:value="Filho solteiro"/>
              <w:listItem w:displayText="Filha solteira" w:value="Filha solteira"/>
              <w:listItem w:displayText="Enteado solteiro" w:value="Enteado solteiro"/>
              <w:listItem w:displayText="Enteada solteira" w:value="Enteada solteira"/>
              <w:listItem w:displayText="Menor tutelado" w:value="Menor tutelado"/>
            </w:comboBox>
          </w:sdtPr>
          <w:sdtEndPr/>
          <w:sdtContent>
            <w:tc>
              <w:tcPr>
                <w:tcW w:w="1652" w:type="dxa"/>
                <w:vAlign w:val="center"/>
              </w:tcPr>
              <w:p w14:paraId="2EF471CF" w14:textId="77777777" w:rsidR="00C37249" w:rsidRPr="00C37249" w:rsidRDefault="00C37249" w:rsidP="00C37249">
                <w:pPr>
                  <w:pStyle w:val="6CORPODOTEXTO"/>
                  <w:spacing w:before="0" w:after="0"/>
                  <w:ind w:firstLine="0"/>
                  <w:jc w:val="center"/>
                  <w:rPr>
                    <w:sz w:val="17"/>
                    <w:szCs w:val="17"/>
                  </w:rPr>
                </w:pPr>
                <w:r>
                  <w:rPr>
                    <w:rStyle w:val="TextodoEspaoReservado"/>
                  </w:rPr>
                  <w:t>selecione</w:t>
                </w:r>
              </w:p>
            </w:tc>
          </w:sdtContent>
        </w:sdt>
        <w:tc>
          <w:tcPr>
            <w:tcW w:w="1273" w:type="dxa"/>
            <w:vAlign w:val="center"/>
          </w:tcPr>
          <w:p w14:paraId="72BEEC8F" w14:textId="77777777" w:rsidR="00C37249" w:rsidRPr="00C37249" w:rsidRDefault="00C37249" w:rsidP="00C37249">
            <w:pPr>
              <w:pStyle w:val="6CORPODOTEXTO"/>
              <w:spacing w:before="0" w:after="0"/>
              <w:ind w:firstLine="0"/>
              <w:jc w:val="center"/>
              <w:rPr>
                <w:sz w:val="17"/>
                <w:szCs w:val="17"/>
              </w:rPr>
            </w:pPr>
            <w:r>
              <w:rPr>
                <w:sz w:val="17"/>
                <w:szCs w:val="17"/>
              </w:rPr>
              <w:t xml:space="preserve">R$ </w:t>
            </w:r>
            <w:sdt>
              <w:sdtPr>
                <w:rPr>
                  <w:sz w:val="17"/>
                  <w:szCs w:val="17"/>
                </w:rPr>
                <w:alias w:val="Renda"/>
                <w:tag w:val="Renda"/>
                <w:id w:val="1617638062"/>
                <w:placeholder>
                  <w:docPart w:val="3DD4F30148A34101BB3A252CED2B4D42"/>
                </w:placeholder>
                <w:showingPlcHdr/>
              </w:sdtPr>
              <w:sdtEndPr/>
              <w:sdtContent>
                <w:r>
                  <w:rPr>
                    <w:rStyle w:val="TextodoEspaoReservado"/>
                  </w:rPr>
                  <w:t>digite</w:t>
                </w:r>
              </w:sdtContent>
            </w:sdt>
          </w:p>
        </w:tc>
        <w:sdt>
          <w:sdtPr>
            <w:rPr>
              <w:sz w:val="17"/>
              <w:szCs w:val="17"/>
            </w:rPr>
            <w:alias w:val="Origem da Renda"/>
            <w:tag w:val="Origem da Renda"/>
            <w:id w:val="-2059618886"/>
            <w:placeholder>
              <w:docPart w:val="954FDF29D3574954AA7618CD30C3C124"/>
            </w:placeholder>
            <w:showingPlcHdr/>
          </w:sdtPr>
          <w:sdtEndPr/>
          <w:sdtContent>
            <w:tc>
              <w:tcPr>
                <w:tcW w:w="1850" w:type="dxa"/>
                <w:vAlign w:val="center"/>
              </w:tcPr>
              <w:p w14:paraId="21862C67" w14:textId="7777777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tr>
      <w:tr w:rsidR="009D4894" w:rsidRPr="00C37249" w14:paraId="1A5EAF75" w14:textId="77777777" w:rsidTr="009D4894">
        <w:trPr>
          <w:trHeight w:val="278"/>
          <w:jc w:val="center"/>
        </w:trPr>
        <w:sdt>
          <w:sdtPr>
            <w:rPr>
              <w:sz w:val="17"/>
              <w:szCs w:val="17"/>
            </w:rPr>
            <w:alias w:val="Nome"/>
            <w:tag w:val="Nome"/>
            <w:id w:val="-1899900159"/>
            <w:placeholder>
              <w:docPart w:val="375C72CB91694B9386E5E9ECE90E9E57"/>
            </w:placeholder>
            <w:showingPlcHdr/>
          </w:sdtPr>
          <w:sdtEndPr/>
          <w:sdtContent>
            <w:tc>
              <w:tcPr>
                <w:tcW w:w="2517" w:type="dxa"/>
                <w:shd w:val="clear" w:color="auto" w:fill="DDE8B8" w:themeFill="accent4" w:themeFillTint="99"/>
                <w:vAlign w:val="center"/>
              </w:tcPr>
              <w:p w14:paraId="57A6B916" w14:textId="77777777" w:rsidR="00C37249" w:rsidRPr="00C37249" w:rsidRDefault="00C37249" w:rsidP="00C37249">
                <w:pPr>
                  <w:pStyle w:val="6CORPODOTEXTO"/>
                  <w:spacing w:before="0" w:after="0"/>
                  <w:ind w:firstLine="0"/>
                  <w:jc w:val="center"/>
                  <w:rPr>
                    <w:smallCaps/>
                    <w:sz w:val="17"/>
                    <w:szCs w:val="17"/>
                  </w:rPr>
                </w:pPr>
                <w:r>
                  <w:rPr>
                    <w:rStyle w:val="TextodoEspaoReservado"/>
                  </w:rPr>
                  <w:t>digite</w:t>
                </w:r>
              </w:p>
            </w:tc>
          </w:sdtContent>
        </w:sdt>
        <w:sdt>
          <w:sdtPr>
            <w:rPr>
              <w:sz w:val="17"/>
              <w:szCs w:val="17"/>
            </w:rPr>
            <w:alias w:val="Data de Nascimento"/>
            <w:tag w:val="Data de Nascimento"/>
            <w:id w:val="1043337800"/>
            <w:placeholder>
              <w:docPart w:val="E5DCCF809DFA453BB1817B2388C25D12"/>
            </w:placeholder>
            <w:showingPlcHdr/>
          </w:sdtPr>
          <w:sdtEndPr/>
          <w:sdtContent>
            <w:tc>
              <w:tcPr>
                <w:tcW w:w="1296" w:type="dxa"/>
                <w:shd w:val="clear" w:color="auto" w:fill="DDE8B8" w:themeFill="accent4" w:themeFillTint="99"/>
                <w:vAlign w:val="center"/>
              </w:tcPr>
              <w:p w14:paraId="32175656" w14:textId="77777777" w:rsidR="00C37249" w:rsidRPr="00C37249" w:rsidRDefault="00C37249" w:rsidP="00C37249">
                <w:pPr>
                  <w:pStyle w:val="6CORPODOTEXTO"/>
                  <w:spacing w:before="0" w:after="0"/>
                  <w:ind w:firstLine="0"/>
                  <w:jc w:val="center"/>
                  <w:rPr>
                    <w:smallCaps/>
                    <w:sz w:val="17"/>
                    <w:szCs w:val="17"/>
                  </w:rPr>
                </w:pPr>
                <w:r>
                  <w:rPr>
                    <w:rStyle w:val="TextodoEspaoReservado"/>
                  </w:rPr>
                  <w:t>digite</w:t>
                </w:r>
              </w:p>
            </w:tc>
          </w:sdtContent>
        </w:sdt>
        <w:sdt>
          <w:sdtPr>
            <w:rPr>
              <w:sz w:val="17"/>
              <w:szCs w:val="17"/>
            </w:rPr>
            <w:alias w:val="Parentesco"/>
            <w:tag w:val="Parentesco"/>
            <w:id w:val="-1856263582"/>
            <w:placeholder>
              <w:docPart w:val="91ABD1CD3D174AE3B647E461B1F7B30F"/>
            </w:placeholder>
            <w:showingPlcHdr/>
            <w:comboBox>
              <w:listItem w:value="Escolher um item."/>
              <w:listItem w:displayText="Cônjuge" w:value="Cônjuge"/>
              <w:listItem w:displayText="Companheiro" w:value="Companheiro"/>
              <w:listItem w:displayText="Companheira" w:value="Companheira"/>
              <w:listItem w:displayText="Pai" w:value="Pai"/>
              <w:listItem w:displayText="Mãe" w:value="Mãe"/>
              <w:listItem w:displayText="Padrasto" w:value="Padrasto"/>
              <w:listItem w:displayText="Madrasta" w:value="Madrasta"/>
              <w:listItem w:displayText="Filho solteiro" w:value="Filho solteiro"/>
              <w:listItem w:displayText="Filha solteira" w:value="Filha solteira"/>
              <w:listItem w:displayText="Enteado solteiro" w:value="Enteado solteiro"/>
              <w:listItem w:displayText="Enteada solteira" w:value="Enteada solteira"/>
              <w:listItem w:displayText="Menor tutelado" w:value="Menor tutelado"/>
            </w:comboBox>
          </w:sdtPr>
          <w:sdtEndPr/>
          <w:sdtContent>
            <w:tc>
              <w:tcPr>
                <w:tcW w:w="1652" w:type="dxa"/>
                <w:shd w:val="clear" w:color="auto" w:fill="DDE8B8" w:themeFill="accent4" w:themeFillTint="99"/>
                <w:vAlign w:val="center"/>
              </w:tcPr>
              <w:p w14:paraId="4457F6CF" w14:textId="77777777" w:rsidR="00C37249" w:rsidRPr="00C37249" w:rsidRDefault="00C37249" w:rsidP="00C37249">
                <w:pPr>
                  <w:pStyle w:val="6CORPODOTEXTO"/>
                  <w:spacing w:before="0" w:after="0"/>
                  <w:ind w:firstLine="0"/>
                  <w:jc w:val="center"/>
                  <w:rPr>
                    <w:smallCaps/>
                    <w:sz w:val="17"/>
                    <w:szCs w:val="17"/>
                  </w:rPr>
                </w:pPr>
                <w:r>
                  <w:rPr>
                    <w:rStyle w:val="TextodoEspaoReservado"/>
                  </w:rPr>
                  <w:t>selecione</w:t>
                </w:r>
              </w:p>
            </w:tc>
          </w:sdtContent>
        </w:sdt>
        <w:tc>
          <w:tcPr>
            <w:tcW w:w="1273" w:type="dxa"/>
            <w:shd w:val="clear" w:color="auto" w:fill="DDE8B8" w:themeFill="accent4" w:themeFillTint="99"/>
            <w:vAlign w:val="center"/>
          </w:tcPr>
          <w:p w14:paraId="7DA44DAB" w14:textId="77777777" w:rsidR="00C37249" w:rsidRPr="00C37249" w:rsidRDefault="00C37249" w:rsidP="00C37249">
            <w:pPr>
              <w:pStyle w:val="6CORPODOTEXTO"/>
              <w:spacing w:before="0" w:after="0"/>
              <w:ind w:firstLine="0"/>
              <w:jc w:val="center"/>
              <w:rPr>
                <w:smallCaps/>
                <w:sz w:val="17"/>
                <w:szCs w:val="17"/>
              </w:rPr>
            </w:pPr>
            <w:r>
              <w:rPr>
                <w:sz w:val="17"/>
                <w:szCs w:val="17"/>
              </w:rPr>
              <w:t xml:space="preserve">R$ </w:t>
            </w:r>
            <w:sdt>
              <w:sdtPr>
                <w:rPr>
                  <w:sz w:val="17"/>
                  <w:szCs w:val="17"/>
                </w:rPr>
                <w:alias w:val="Renda"/>
                <w:tag w:val="Renda"/>
                <w:id w:val="-540274648"/>
                <w:placeholder>
                  <w:docPart w:val="4DEC85A80A4746FBAFCAD44AABD74CF0"/>
                </w:placeholder>
                <w:showingPlcHdr/>
              </w:sdtPr>
              <w:sdtEndPr/>
              <w:sdtContent>
                <w:r>
                  <w:rPr>
                    <w:rStyle w:val="TextodoEspaoReservado"/>
                  </w:rPr>
                  <w:t>digite</w:t>
                </w:r>
              </w:sdtContent>
            </w:sdt>
          </w:p>
        </w:tc>
        <w:sdt>
          <w:sdtPr>
            <w:rPr>
              <w:sz w:val="17"/>
              <w:szCs w:val="17"/>
            </w:rPr>
            <w:alias w:val="Origem da Renda"/>
            <w:tag w:val="Origem da Renda"/>
            <w:id w:val="290797183"/>
            <w:placeholder>
              <w:docPart w:val="CE501B9395AF4ADAB95040D9CF57112B"/>
            </w:placeholder>
            <w:showingPlcHdr/>
          </w:sdtPr>
          <w:sdtEndPr/>
          <w:sdtContent>
            <w:tc>
              <w:tcPr>
                <w:tcW w:w="1850" w:type="dxa"/>
                <w:shd w:val="clear" w:color="auto" w:fill="DDE8B8" w:themeFill="accent4" w:themeFillTint="99"/>
                <w:vAlign w:val="center"/>
              </w:tcPr>
              <w:p w14:paraId="23449D99" w14:textId="77777777" w:rsidR="00C37249" w:rsidRPr="00C37249" w:rsidRDefault="00C37249" w:rsidP="00C37249">
                <w:pPr>
                  <w:pStyle w:val="6CORPODOTEXTO"/>
                  <w:spacing w:before="0" w:after="0"/>
                  <w:ind w:firstLine="0"/>
                  <w:jc w:val="center"/>
                  <w:rPr>
                    <w:smallCaps/>
                    <w:sz w:val="17"/>
                    <w:szCs w:val="17"/>
                  </w:rPr>
                </w:pPr>
                <w:r>
                  <w:rPr>
                    <w:rStyle w:val="TextodoEspaoReservado"/>
                  </w:rPr>
                  <w:t>digite</w:t>
                </w:r>
              </w:p>
            </w:tc>
          </w:sdtContent>
        </w:sdt>
      </w:tr>
      <w:tr w:rsidR="00C37249" w:rsidRPr="00C37249" w14:paraId="1AB5D47F" w14:textId="77777777" w:rsidTr="009D4894">
        <w:trPr>
          <w:trHeight w:val="291"/>
          <w:jc w:val="center"/>
        </w:trPr>
        <w:tc>
          <w:tcPr>
            <w:tcW w:w="5466" w:type="dxa"/>
            <w:gridSpan w:val="3"/>
            <w:shd w:val="clear" w:color="auto" w:fill="A6C345" w:themeFill="accent4" w:themeFillShade="BF"/>
            <w:vAlign w:val="center"/>
          </w:tcPr>
          <w:p w14:paraId="3D7DC9CF" w14:textId="77777777" w:rsidR="00C37249" w:rsidRPr="00C37249" w:rsidRDefault="00C37249" w:rsidP="00C37249">
            <w:pPr>
              <w:pStyle w:val="6CORPODOTEXTO"/>
              <w:spacing w:before="0" w:after="0"/>
              <w:ind w:firstLine="0"/>
              <w:jc w:val="right"/>
              <w:rPr>
                <w:b/>
                <w:bCs/>
                <w:smallCaps/>
                <w:sz w:val="17"/>
                <w:szCs w:val="17"/>
              </w:rPr>
            </w:pPr>
            <w:r>
              <w:rPr>
                <w:b/>
                <w:bCs/>
                <w:smallCaps/>
                <w:sz w:val="17"/>
                <w:szCs w:val="17"/>
              </w:rPr>
              <w:t>renda total do grupo familiar</w:t>
            </w:r>
          </w:p>
        </w:tc>
        <w:tc>
          <w:tcPr>
            <w:tcW w:w="3123" w:type="dxa"/>
            <w:gridSpan w:val="2"/>
            <w:shd w:val="clear" w:color="auto" w:fill="A6C345" w:themeFill="accent4" w:themeFillShade="BF"/>
            <w:vAlign w:val="center"/>
          </w:tcPr>
          <w:p w14:paraId="1DB3EDC8" w14:textId="77777777" w:rsidR="00C37249" w:rsidRPr="00C37249" w:rsidRDefault="00C37249" w:rsidP="00C37249">
            <w:pPr>
              <w:pStyle w:val="6CORPODOTEXTO"/>
              <w:spacing w:before="0" w:after="0"/>
              <w:ind w:firstLine="0"/>
              <w:jc w:val="left"/>
              <w:rPr>
                <w:smallCaps/>
                <w:sz w:val="17"/>
                <w:szCs w:val="17"/>
              </w:rPr>
            </w:pPr>
            <w:r>
              <w:rPr>
                <w:smallCaps/>
                <w:sz w:val="17"/>
                <w:szCs w:val="17"/>
              </w:rPr>
              <w:t xml:space="preserve">R$ </w:t>
            </w:r>
            <w:sdt>
              <w:sdtPr>
                <w:rPr>
                  <w:smallCaps/>
                  <w:sz w:val="17"/>
                  <w:szCs w:val="17"/>
                </w:rPr>
                <w:alias w:val="Valor total da soma"/>
                <w:tag w:val="Valor total da soma"/>
                <w:id w:val="-1760906701"/>
                <w:placeholder>
                  <w:docPart w:val="04E471DEE8BE4D168AF16F762682D97D"/>
                </w:placeholder>
                <w:showingPlcHdr/>
              </w:sdtPr>
              <w:sdtEndPr/>
              <w:sdtContent>
                <w:r>
                  <w:rPr>
                    <w:rStyle w:val="TextodoEspaoReservado"/>
                  </w:rPr>
                  <w:t>digite</w:t>
                </w:r>
              </w:sdtContent>
            </w:sdt>
          </w:p>
        </w:tc>
      </w:tr>
      <w:tr w:rsidR="00F815B9" w:rsidRPr="00C37249" w14:paraId="14DEDED6" w14:textId="77777777" w:rsidTr="009D4894">
        <w:trPr>
          <w:trHeight w:val="291"/>
          <w:jc w:val="center"/>
        </w:trPr>
        <w:tc>
          <w:tcPr>
            <w:tcW w:w="5466" w:type="dxa"/>
            <w:gridSpan w:val="3"/>
            <w:shd w:val="clear" w:color="auto" w:fill="A6C345" w:themeFill="accent4" w:themeFillShade="BF"/>
            <w:vAlign w:val="center"/>
          </w:tcPr>
          <w:p w14:paraId="4CA5C083" w14:textId="77777777" w:rsidR="00F815B9" w:rsidRDefault="00F815B9" w:rsidP="00C37249">
            <w:pPr>
              <w:pStyle w:val="6CORPODOTEXTO"/>
              <w:spacing w:before="0" w:after="0"/>
              <w:ind w:firstLine="0"/>
              <w:jc w:val="right"/>
              <w:rPr>
                <w:b/>
                <w:bCs/>
                <w:smallCaps/>
                <w:sz w:val="17"/>
                <w:szCs w:val="17"/>
              </w:rPr>
            </w:pPr>
            <w:r>
              <w:rPr>
                <w:b/>
                <w:bCs/>
                <w:smallCaps/>
                <w:sz w:val="17"/>
                <w:szCs w:val="17"/>
              </w:rPr>
              <w:t>renda não computável</w:t>
            </w:r>
          </w:p>
        </w:tc>
        <w:tc>
          <w:tcPr>
            <w:tcW w:w="3123" w:type="dxa"/>
            <w:gridSpan w:val="2"/>
            <w:shd w:val="clear" w:color="auto" w:fill="A6C345" w:themeFill="accent4" w:themeFillShade="BF"/>
            <w:vAlign w:val="center"/>
          </w:tcPr>
          <w:p w14:paraId="0DD73A29" w14:textId="77777777" w:rsidR="00F815B9" w:rsidRDefault="00F815B9" w:rsidP="00C37249">
            <w:pPr>
              <w:pStyle w:val="6CORPODOTEXTO"/>
              <w:spacing w:before="0" w:after="0"/>
              <w:ind w:firstLine="0"/>
              <w:jc w:val="left"/>
              <w:rPr>
                <w:smallCaps/>
                <w:sz w:val="17"/>
                <w:szCs w:val="17"/>
              </w:rPr>
            </w:pPr>
            <w:r>
              <w:rPr>
                <w:smallCaps/>
                <w:sz w:val="17"/>
                <w:szCs w:val="17"/>
              </w:rPr>
              <w:t xml:space="preserve">R$ </w:t>
            </w:r>
            <w:sdt>
              <w:sdtPr>
                <w:rPr>
                  <w:smallCaps/>
                  <w:sz w:val="17"/>
                  <w:szCs w:val="17"/>
                </w:rPr>
                <w:alias w:val="Valor total da soma"/>
                <w:tag w:val="Valor total da soma"/>
                <w:id w:val="-55627415"/>
                <w:placeholder>
                  <w:docPart w:val="BB79B8FAFEF6425887A625B2F49D84ED"/>
                </w:placeholder>
                <w:showingPlcHdr/>
              </w:sdtPr>
              <w:sdtEndPr/>
              <w:sdtContent>
                <w:r>
                  <w:rPr>
                    <w:rStyle w:val="TextodoEspaoReservado"/>
                  </w:rPr>
                  <w:t>digite</w:t>
                </w:r>
              </w:sdtContent>
            </w:sdt>
          </w:p>
        </w:tc>
      </w:tr>
      <w:tr w:rsidR="00C37249" w:rsidRPr="00C37249" w14:paraId="0A06C83C" w14:textId="77777777" w:rsidTr="009D4894">
        <w:trPr>
          <w:trHeight w:val="291"/>
          <w:jc w:val="center"/>
        </w:trPr>
        <w:tc>
          <w:tcPr>
            <w:tcW w:w="5466" w:type="dxa"/>
            <w:gridSpan w:val="3"/>
            <w:shd w:val="clear" w:color="auto" w:fill="71862B" w:themeFill="accent4" w:themeFillShade="80"/>
            <w:vAlign w:val="center"/>
          </w:tcPr>
          <w:p w14:paraId="4517641A" w14:textId="77777777" w:rsidR="00C37249" w:rsidRPr="009D4894" w:rsidRDefault="00C37249" w:rsidP="00C37249">
            <w:pPr>
              <w:pStyle w:val="6CORPODOTEXTO"/>
              <w:spacing w:before="0" w:after="0"/>
              <w:ind w:firstLine="0"/>
              <w:jc w:val="right"/>
              <w:rPr>
                <w:b/>
                <w:bCs/>
                <w:smallCaps/>
                <w:color w:val="FFFFFF" w:themeColor="background1"/>
                <w:sz w:val="17"/>
                <w:szCs w:val="17"/>
              </w:rPr>
            </w:pPr>
            <w:r w:rsidRPr="009D4894">
              <w:rPr>
                <w:b/>
                <w:bCs/>
                <w:smallCaps/>
                <w:color w:val="FFFFFF" w:themeColor="background1"/>
                <w:sz w:val="17"/>
                <w:szCs w:val="17"/>
              </w:rPr>
              <w:t>renda</w:t>
            </w:r>
            <w:r w:rsidR="00F815B9">
              <w:rPr>
                <w:b/>
                <w:bCs/>
                <w:smallCaps/>
                <w:color w:val="FFFFFF" w:themeColor="background1"/>
                <w:sz w:val="17"/>
                <w:szCs w:val="17"/>
              </w:rPr>
              <w:t xml:space="preserve"> final</w:t>
            </w:r>
            <w:r w:rsidRPr="009D4894">
              <w:rPr>
                <w:b/>
                <w:bCs/>
                <w:smallCaps/>
                <w:color w:val="FFFFFF" w:themeColor="background1"/>
                <w:sz w:val="17"/>
                <w:szCs w:val="17"/>
              </w:rPr>
              <w:t xml:space="preserve"> </w:t>
            </w:r>
            <w:r w:rsidRPr="009D4894">
              <w:rPr>
                <w:b/>
                <w:bCs/>
                <w:i/>
                <w:iCs/>
                <w:smallCaps/>
                <w:color w:val="FFFFFF" w:themeColor="background1"/>
                <w:sz w:val="17"/>
                <w:szCs w:val="17"/>
              </w:rPr>
              <w:t>per capita</w:t>
            </w:r>
            <w:r w:rsidRPr="009D4894">
              <w:rPr>
                <w:b/>
                <w:bCs/>
                <w:smallCaps/>
                <w:color w:val="FFFFFF" w:themeColor="background1"/>
                <w:sz w:val="17"/>
                <w:szCs w:val="17"/>
              </w:rPr>
              <w:t xml:space="preserve"> do grupo familiar</w:t>
            </w:r>
          </w:p>
        </w:tc>
        <w:tc>
          <w:tcPr>
            <w:tcW w:w="3123" w:type="dxa"/>
            <w:gridSpan w:val="2"/>
            <w:shd w:val="clear" w:color="auto" w:fill="71862B" w:themeFill="accent4" w:themeFillShade="80"/>
            <w:vAlign w:val="center"/>
          </w:tcPr>
          <w:p w14:paraId="2D68014E" w14:textId="77777777" w:rsidR="00C37249" w:rsidRPr="009D4894" w:rsidRDefault="00C37249" w:rsidP="00C37249">
            <w:pPr>
              <w:pStyle w:val="6CORPODOTEXTO"/>
              <w:spacing w:before="0" w:after="0"/>
              <w:ind w:firstLine="0"/>
              <w:jc w:val="left"/>
              <w:rPr>
                <w:smallCaps/>
                <w:color w:val="FFFFFF" w:themeColor="background1"/>
                <w:sz w:val="17"/>
                <w:szCs w:val="17"/>
              </w:rPr>
            </w:pPr>
            <w:r w:rsidRPr="009D4894">
              <w:rPr>
                <w:smallCaps/>
                <w:color w:val="FFFFFF" w:themeColor="background1"/>
                <w:sz w:val="17"/>
                <w:szCs w:val="17"/>
              </w:rPr>
              <w:t xml:space="preserve">R$ </w:t>
            </w:r>
            <w:sdt>
              <w:sdtPr>
                <w:rPr>
                  <w:smallCaps/>
                  <w:color w:val="FFFFFF" w:themeColor="background1"/>
                  <w:sz w:val="17"/>
                  <w:szCs w:val="17"/>
                </w:rPr>
                <w:alias w:val="Valor da soma dividido pelo número de integrantes"/>
                <w:tag w:val="Valor da soma dividido pelo número de integrantes"/>
                <w:id w:val="-1733686013"/>
                <w:placeholder>
                  <w:docPart w:val="2E29C26FD9F94F1F965C71FD70E4FDFB"/>
                </w:placeholder>
                <w:showingPlcHdr/>
              </w:sdtPr>
              <w:sdtEndPr/>
              <w:sdtContent>
                <w:r w:rsidRPr="009D4894">
                  <w:rPr>
                    <w:rStyle w:val="TextodoEspaoReservado"/>
                    <w:color w:val="FFFFFF" w:themeColor="background1"/>
                  </w:rPr>
                  <w:t>digite</w:t>
                </w:r>
              </w:sdtContent>
            </w:sdt>
          </w:p>
        </w:tc>
      </w:tr>
    </w:tbl>
    <w:p w14:paraId="413C506E" w14:textId="5A083C2C" w:rsidR="00052055" w:rsidRPr="0001415E" w:rsidRDefault="00052055" w:rsidP="00052055">
      <w:pPr>
        <w:pStyle w:val="5SUBTTULO"/>
        <w:rPr>
          <w:color w:val="538135" w:themeColor="accent6" w:themeShade="BF"/>
        </w:rPr>
      </w:pPr>
      <w:r w:rsidRPr="0001415E">
        <w:rPr>
          <w:color w:val="538135" w:themeColor="accent6" w:themeShade="BF"/>
        </w:rPr>
        <w:t>Da exclusão de renda advinda de benefício de até um salário-mínimo</w:t>
      </w:r>
      <w:r w:rsidR="000F67D1">
        <w:rPr>
          <w:color w:val="538135" w:themeColor="accent6" w:themeShade="BF"/>
        </w:rPr>
        <w:t xml:space="preserve"> </w:t>
      </w:r>
      <w:r w:rsidR="000F67D1" w:rsidRPr="000F67D1">
        <w:rPr>
          <w:color w:val="538135" w:themeColor="accent6" w:themeShade="BF"/>
          <w:highlight w:val="yellow"/>
        </w:rPr>
        <w:t>(ex. aposentadoria, aux. Doença,)</w:t>
      </w:r>
    </w:p>
    <w:p w14:paraId="41E6735D" w14:textId="77777777" w:rsidR="00052055" w:rsidRPr="0001415E" w:rsidRDefault="00F815B9" w:rsidP="00052055">
      <w:pPr>
        <w:pStyle w:val="6CORPODOTEXTO"/>
        <w:rPr>
          <w:color w:val="538135" w:themeColor="accent6" w:themeShade="BF"/>
        </w:rPr>
      </w:pPr>
      <w:r w:rsidRPr="0001415E">
        <w:rPr>
          <w:color w:val="538135" w:themeColor="accent6" w:themeShade="BF"/>
        </w:rPr>
        <w:t>É</w:t>
      </w:r>
      <w:r w:rsidR="00052055" w:rsidRPr="0001415E">
        <w:rPr>
          <w:color w:val="538135" w:themeColor="accent6" w:themeShade="BF"/>
        </w:rPr>
        <w:t xml:space="preserve"> pacificado o entendimento jurisprudencial de que não hão de ser computados, para fins de análise da renda </w:t>
      </w:r>
      <w:r w:rsidR="00052055" w:rsidRPr="0001415E">
        <w:rPr>
          <w:i/>
          <w:iCs/>
          <w:color w:val="538135" w:themeColor="accent6" w:themeShade="BF"/>
        </w:rPr>
        <w:t>per capita</w:t>
      </w:r>
      <w:r w:rsidR="00052055" w:rsidRPr="0001415E">
        <w:rPr>
          <w:color w:val="538135" w:themeColor="accent6" w:themeShade="BF"/>
        </w:rPr>
        <w:t>, os valores recebidos por integrante do grupo familiar, idoso ou deficiente, a título de benefício assistencial ou previdenciário de até um salário-mínimo.</w:t>
      </w:r>
    </w:p>
    <w:p w14:paraId="40E483BD" w14:textId="77777777" w:rsidR="00052055" w:rsidRPr="0001415E" w:rsidRDefault="00052055" w:rsidP="00052055">
      <w:pPr>
        <w:pStyle w:val="6CORPODOTEXTO"/>
        <w:rPr>
          <w:color w:val="538135" w:themeColor="accent6" w:themeShade="BF"/>
        </w:rPr>
      </w:pPr>
      <w:r w:rsidRPr="0001415E">
        <w:rPr>
          <w:color w:val="538135" w:themeColor="accent6" w:themeShade="BF"/>
        </w:rPr>
        <w:t>Veja-se:</w:t>
      </w:r>
    </w:p>
    <w:p w14:paraId="199EB20B" w14:textId="77777777" w:rsidR="00052055" w:rsidRPr="0001415E" w:rsidRDefault="00052055" w:rsidP="00052055">
      <w:pPr>
        <w:pStyle w:val="7CITAO"/>
        <w:spacing w:after="120"/>
        <w:rPr>
          <w:color w:val="538135" w:themeColor="accent6" w:themeShade="BF"/>
          <w:lang w:val="pt-BR"/>
        </w:rPr>
      </w:pPr>
      <w:r w:rsidRPr="0001415E">
        <w:rPr>
          <w:color w:val="538135" w:themeColor="accent6" w:themeShade="BF"/>
          <w:lang w:val="pt-BR"/>
        </w:rPr>
        <w:t xml:space="preserve">Benefício assistencial de prestação continuada ao idoso e ao deficiente. Art. 203, V, da Constituição. (...). 4. A inconstitucionalidade por omissão parcial do art. 34, parágrafo único, da Lei 10.741/2003. O Estatuto do Idoso dispõe, no art. 34, parágrafo único, que o benefício assistencial já concedido a qualquer membro da família não será computado para fins do cálculo da renda familiar per capita a que se refere a LOAS. </w:t>
      </w:r>
      <w:r w:rsidRPr="0001415E">
        <w:rPr>
          <w:b/>
          <w:bCs/>
          <w:color w:val="538135" w:themeColor="accent6" w:themeShade="BF"/>
          <w:lang w:val="pt-BR"/>
        </w:rPr>
        <w:t>Não exclusão dos benefícios assistenciais recebidos por deficientes e de previdenciários, no valor de até um salário mínimo, percebido por idosos.</w:t>
      </w:r>
      <w:r w:rsidRPr="0001415E">
        <w:rPr>
          <w:color w:val="538135" w:themeColor="accent6" w:themeShade="BF"/>
          <w:lang w:val="pt-BR"/>
        </w:rPr>
        <w:t xml:space="preserve"> Inexistência de justificativa plausível para discriminação dos portadores de deficiência em relação aos idosos, bem como dos idosos beneficiários da assistência social em relação aos idosos titulares de benefícios previdenciários no valor de até um salário mínimo. Omissão parcial inconstitucional. 5. Declaração de inconstitucionalidade parcial, sem pronúncia de nulidade, do art. 34, parágrafo único, da Lei 10.741/2003. 6. Recurso extraordinário a que se nega provimento. (RE 580963, Relator(a): Min. GILMAR MENDES, Tribunal Pleno, julgado em 18/04/2013, PROCESSO ELETRÔNICO REPERCUSSÃO GERAL - MÉRITO DJe-225 DIVULG 13- 11-2013 PUBLIC 14-11-2013). </w:t>
      </w:r>
    </w:p>
    <w:p w14:paraId="7821154D" w14:textId="77777777" w:rsidR="00052055" w:rsidRPr="0001415E" w:rsidRDefault="00052055" w:rsidP="00052055">
      <w:pPr>
        <w:pStyle w:val="7CITAO"/>
        <w:spacing w:before="120"/>
        <w:rPr>
          <w:color w:val="538135" w:themeColor="accent6" w:themeShade="BF"/>
          <w:lang w:val="pt-BR"/>
        </w:rPr>
      </w:pPr>
      <w:r w:rsidRPr="0001415E">
        <w:rPr>
          <w:color w:val="538135" w:themeColor="accent6" w:themeShade="BF"/>
          <w:lang w:val="pt-BR"/>
        </w:rPr>
        <w:t xml:space="preserve">PREVIDENCIÁRIO. BENEFÍCIO ASSISTENCIAL. EXCLUSÃO DE BENEFÍCIO DE VALOR MÍNIMO RECEBIDO POR IDOSO. RE.º 580.963 / PR. RENDA FAMILIAR </w:t>
      </w:r>
      <w:r w:rsidRPr="0001415E">
        <w:rPr>
          <w:color w:val="538135" w:themeColor="accent6" w:themeShade="BF"/>
          <w:lang w:val="pt-BR"/>
        </w:rPr>
        <w:lastRenderedPageBreak/>
        <w:t xml:space="preserve">PER CAPITA INFERIOR A ¼ DO SALÁRIO-MÍNIMO. PRESUNÇÃO DE MISERABILIDADE. ANÁLISE DO CASO CONCRETO. ENTENDIMENTO DA TNU. INCIDENTE IMPROVIDO. </w:t>
      </w:r>
      <w:r w:rsidRPr="0001415E">
        <w:rPr>
          <w:b/>
          <w:bCs/>
          <w:color w:val="538135" w:themeColor="accent6" w:themeShade="BF"/>
          <w:lang w:val="pt-BR"/>
        </w:rPr>
        <w:t xml:space="preserve">1.Por ocasião da análise do pedido de benefício assistencial, não se inclui, no cálculo da renda mensal familiar per capita, o benefício de valor mínimo auferido por idoso, nem o benefício assistencial já concedido a qualquer membro da família (RE n.º 580.963 / PR). </w:t>
      </w:r>
      <w:r w:rsidRPr="0001415E">
        <w:rPr>
          <w:color w:val="538135" w:themeColor="accent6" w:themeShade="BF"/>
          <w:lang w:val="pt-BR"/>
        </w:rPr>
        <w:t>2. O critério objetivo de renda inferior a ¼ do salário mínimo não exclui a utilização de outros elementos de prova para aferição da condição socioeconômica do requerente e de sua família. Inexistência de presunção absoluta de miserabilidade, nos termos da mais recente jurisprudência da TNU 3. Pedido de Uniformização improvido. (5009459- 40.2011.404.7102, TURMA REGIONAL DE UNIFORMIZAÇÃO DA 4ª REGIÃO, Relator DANIEL MACHADO DA ROCHA, juntado aos autos em 19/04/2017). (Edição Nossa).</w:t>
      </w:r>
    </w:p>
    <w:p w14:paraId="283B2BDA" w14:textId="77777777" w:rsidR="00D55571" w:rsidRPr="0001415E" w:rsidRDefault="00052055" w:rsidP="00D55571">
      <w:pPr>
        <w:pStyle w:val="6CORPODOTEXTO"/>
        <w:rPr>
          <w:color w:val="538135" w:themeColor="accent6" w:themeShade="BF"/>
        </w:rPr>
      </w:pPr>
      <w:r w:rsidRPr="0001415E">
        <w:rPr>
          <w:color w:val="538135" w:themeColor="accent6" w:themeShade="BF"/>
        </w:rPr>
        <w:t xml:space="preserve">Dessa forma, considerando que </w:t>
      </w:r>
      <w:sdt>
        <w:sdtPr>
          <w:rPr>
            <w:color w:val="538135" w:themeColor="accent6" w:themeShade="BF"/>
          </w:rPr>
          <w:id w:val="1154798329"/>
          <w:placeholder>
            <w:docPart w:val="F0E236F15F974E60935DE5435DF22E18"/>
          </w:placeholder>
          <w:showingPlcHdr/>
          <w:comboBox>
            <w:listItem w:value="Escolher um item."/>
            <w:listItem w:displayText="o cônjuge" w:value="o cônjuge"/>
            <w:listItem w:displayText="a cônjuge" w:value="a cônjuge"/>
            <w:listItem w:displayText="o companheiro" w:value="o companheiro"/>
            <w:listItem w:displayText="a companheira" w:value="a companheira"/>
            <w:listItem w:displayText="o pai" w:value="o pai"/>
            <w:listItem w:displayText="a mãe" w:value="a mãe"/>
            <w:listItem w:displayText="o padrasto" w:value="o padrasto"/>
            <w:listItem w:displayText="a madrasta" w:value="a madrasta"/>
            <w:listItem w:displayText="o filho" w:value="o filho"/>
            <w:listItem w:displayText="a filha" w:value="a filha"/>
            <w:listItem w:displayText="o neto" w:value="o neto"/>
            <w:listItem w:displayText="a neta" w:value="a neta"/>
            <w:listItem w:displayText="o irmão" w:value="o irmão"/>
            <w:listItem w:displayText="a irmã" w:value="a irmã"/>
            <w:listItem w:displayText="o enteado" w:value="o enteado"/>
            <w:listItem w:displayText="a enteada" w:value="a enteada"/>
          </w:comboBox>
        </w:sdtPr>
        <w:sdtEndPr/>
        <w:sdtContent>
          <w:r w:rsidRPr="0001415E">
            <w:rPr>
              <w:rStyle w:val="TextodoEspaoReservado"/>
              <w:color w:val="FF0000"/>
            </w:rPr>
            <w:t>1.selecione</w:t>
          </w:r>
        </w:sdtContent>
      </w:sdt>
      <w:r w:rsidRPr="0001415E">
        <w:rPr>
          <w:color w:val="538135" w:themeColor="accent6" w:themeShade="BF"/>
        </w:rPr>
        <w:t xml:space="preserve"> recebe</w:t>
      </w:r>
      <w:r w:rsidR="00F815B9" w:rsidRPr="0001415E">
        <w:rPr>
          <w:color w:val="538135" w:themeColor="accent6" w:themeShade="BF"/>
        </w:rPr>
        <w:t xml:space="preserve"> benefício </w:t>
      </w:r>
      <w:sdt>
        <w:sdtPr>
          <w:rPr>
            <w:color w:val="538135" w:themeColor="accent6" w:themeShade="BF"/>
          </w:rPr>
          <w:alias w:val="Tipo de benefício"/>
          <w:tag w:val="Tipo de benefício"/>
          <w:id w:val="1995834291"/>
          <w:placeholder>
            <w:docPart w:val="5D51E8250E3944639C689EC711E1CCCD"/>
          </w:placeholder>
          <w:showingPlcHdr/>
          <w:comboBox>
            <w:listItem w:value="Escolher um item."/>
            <w:listItem w:displayText="assistencial" w:value="assistencial"/>
            <w:listItem w:displayText="previdenciário" w:value="previdenciário"/>
          </w:comboBox>
        </w:sdtPr>
        <w:sdtEndPr/>
        <w:sdtContent>
          <w:r w:rsidR="00F815B9" w:rsidRPr="0001415E">
            <w:rPr>
              <w:rStyle w:val="TextodoEspaoReservado"/>
              <w:color w:val="FF0000"/>
            </w:rPr>
            <w:t>2. selecione</w:t>
          </w:r>
        </w:sdtContent>
      </w:sdt>
      <w:r w:rsidR="00F815B9" w:rsidRPr="0001415E">
        <w:rPr>
          <w:color w:val="538135" w:themeColor="accent6" w:themeShade="BF"/>
        </w:rPr>
        <w:t xml:space="preserve"> de um salário-mínimo, deve ser descontado do cálculo final da renda </w:t>
      </w:r>
      <w:r w:rsidR="00F815B9" w:rsidRPr="0001415E">
        <w:rPr>
          <w:i/>
          <w:iCs/>
          <w:color w:val="538135" w:themeColor="accent6" w:themeShade="BF"/>
        </w:rPr>
        <w:t>per capita</w:t>
      </w:r>
      <w:r w:rsidR="00F815B9" w:rsidRPr="0001415E">
        <w:rPr>
          <w:color w:val="538135" w:themeColor="accent6" w:themeShade="BF"/>
        </w:rPr>
        <w:t xml:space="preserve"> do grupo familiar.</w:t>
      </w:r>
    </w:p>
    <w:p w14:paraId="010E0DDC" w14:textId="77777777" w:rsidR="00F815B9" w:rsidRDefault="00F815B9" w:rsidP="00F815B9">
      <w:pPr>
        <w:pStyle w:val="5SUBTTULO"/>
      </w:pPr>
      <w:r>
        <w:t>Do requisito objetivo da renda</w:t>
      </w:r>
    </w:p>
    <w:p w14:paraId="1336653A" w14:textId="77777777" w:rsidR="00F815B9" w:rsidRDefault="00F815B9" w:rsidP="00F815B9">
      <w:pPr>
        <w:pStyle w:val="6CORPODOTEXTO"/>
      </w:pPr>
      <w:r>
        <w:t>O art. 20, § 3º, da Lei n. 8.472/93, estabelece um critério objetivo para auferição da condição de vulnerabilidade econômica.</w:t>
      </w:r>
    </w:p>
    <w:p w14:paraId="28D60D4F" w14:textId="77777777" w:rsidR="00F815B9" w:rsidRDefault="00F815B9" w:rsidP="00F815B9">
      <w:pPr>
        <w:pStyle w:val="6CORPODOTEXTO"/>
      </w:pPr>
      <w:r>
        <w:t xml:space="preserve">Segundo dispõe a referida norma, o benefício deve ser deferido de plano quando, além do critério da idade, restar comprovada renda </w:t>
      </w:r>
      <w:r>
        <w:rPr>
          <w:i/>
          <w:iCs/>
        </w:rPr>
        <w:t>per capita</w:t>
      </w:r>
      <w:r>
        <w:t xml:space="preserve"> familiar igual ou inferior a ¼ do salário-mínimo vigente.</w:t>
      </w:r>
    </w:p>
    <w:p w14:paraId="36C94742" w14:textId="47665463" w:rsidR="00F815B9" w:rsidRDefault="00F815B9" w:rsidP="00F815B9">
      <w:pPr>
        <w:pStyle w:val="6CORPODOTEXTO"/>
      </w:pPr>
      <w:r>
        <w:t>Atualmente, o salário-mínimo equivale a R$ 1.</w:t>
      </w:r>
      <w:r w:rsidR="0001415E">
        <w:t>320</w:t>
      </w:r>
      <w:r>
        <w:t>,00, de modo que ¼ é igual a R$ 3</w:t>
      </w:r>
      <w:r w:rsidR="0001415E">
        <w:t>30</w:t>
      </w:r>
      <w:r>
        <w:t>,00.</w:t>
      </w:r>
    </w:p>
    <w:p w14:paraId="62BF8FF8" w14:textId="77777777" w:rsidR="00F815B9" w:rsidRPr="00D55571" w:rsidRDefault="00F815B9" w:rsidP="00F815B9">
      <w:pPr>
        <w:pStyle w:val="6CORPODOTEXTO"/>
      </w:pPr>
      <w:r>
        <w:t xml:space="preserve">Assim, é evidente que a parte autora encontra-se em situação economicamente vulnerável, uma vez que a renda </w:t>
      </w:r>
      <w:r>
        <w:rPr>
          <w:i/>
          <w:iCs/>
        </w:rPr>
        <w:t>per capita</w:t>
      </w:r>
      <w:r>
        <w:t xml:space="preserve"> de seu grupo familiar é de R$ </w:t>
      </w:r>
      <w:sdt>
        <w:sdtPr>
          <w:alias w:val="Renda per capita"/>
          <w:tag w:val="Renda per capita"/>
          <w:id w:val="188497771"/>
          <w:placeholder>
            <w:docPart w:val="E53FAE64ACC248238F9D30FC509D0916"/>
          </w:placeholder>
          <w:showingPlcHdr/>
        </w:sdtPr>
        <w:sdtEndPr/>
        <w:sdtContent>
          <w:r w:rsidRPr="0001415E">
            <w:rPr>
              <w:rStyle w:val="TextodoEspaoReservado"/>
              <w:color w:val="FF0000"/>
            </w:rPr>
            <w:t>1.digite</w:t>
          </w:r>
        </w:sdtContent>
      </w:sdt>
      <w:r>
        <w:t>.</w:t>
      </w:r>
    </w:p>
    <w:p w14:paraId="6A030F48" w14:textId="77777777" w:rsidR="00F815B9" w:rsidRDefault="00F815B9" w:rsidP="00F815B9">
      <w:pPr>
        <w:pStyle w:val="6CORPODOTEXTO"/>
      </w:pPr>
      <w:r>
        <w:t xml:space="preserve">Não </w:t>
      </w:r>
      <w:r w:rsidRPr="00D55571">
        <w:t>suficiente, a parte autora não é capaz de se inserir no mercado de trabalho novamente em razão da idade já avançada, aliada à baixa escolaridade, contexto que inviabiliza qualquer possível alternativa ao precário estilo de vida em que se encontra, ressaltando a sua fragilidade social e necessidade de amparo financeiro.</w:t>
      </w:r>
    </w:p>
    <w:p w14:paraId="126E3678" w14:textId="77777777" w:rsidR="00F815B9" w:rsidRDefault="00F815B9" w:rsidP="00F815B9">
      <w:pPr>
        <w:pStyle w:val="6CORPODOTEXTO"/>
      </w:pPr>
      <w:r w:rsidRPr="00D55571">
        <w:t xml:space="preserve">Insta ressaltar ainda, que, a regra </w:t>
      </w:r>
      <w:r>
        <w:t>objetiva supracitada</w:t>
      </w:r>
      <w:r w:rsidRPr="00D55571">
        <w:t xml:space="preserve"> não deve ser vista como limitação dos meios de prova da condição de vulnerabilidade do necessitando, mas sim como parâmetro de interpretação ampliativa do texto legal. Desta maneira, trata-se de base para avaliação da miserabilidade, e não barreira para a prestação do direito pretendido</w:t>
      </w:r>
      <w:r>
        <w:t>.</w:t>
      </w:r>
    </w:p>
    <w:p w14:paraId="05AB7BBF" w14:textId="77777777" w:rsidR="00F815B9" w:rsidRDefault="00F815B9" w:rsidP="00F815B9">
      <w:pPr>
        <w:pStyle w:val="6CORPODOTEXTO"/>
        <w:spacing w:after="480"/>
      </w:pPr>
      <w:r>
        <w:t>Resta preenchido, portanto, o último requisito para a concessão do benefício pleiteado.</w:t>
      </w:r>
    </w:p>
    <w:p w14:paraId="1EB704DD" w14:textId="07A8579C" w:rsidR="00D55571" w:rsidRDefault="00F815B9" w:rsidP="00F815B9">
      <w:pPr>
        <w:pStyle w:val="4TTULO"/>
      </w:pPr>
      <w:r>
        <w:t>da prova pericial</w:t>
      </w:r>
    </w:p>
    <w:sdt>
      <w:sdtPr>
        <w:id w:val="982348579"/>
        <w:placeholder>
          <w:docPart w:val="63259D1B66B64B2199534804CD38DFD1"/>
        </w:placeholder>
        <w:showingPlcHdr/>
        <w:comboBox>
          <w:listItem w:value="Escolher um item."/>
          <w:listItem w:displayText="Da perícia médica e avaliação social" w:value="Da perícia médica e avaliação social"/>
          <w:listItem w:displayText="Da perícia médica" w:value="Da perícia médica"/>
          <w:listItem w:displayText="Da avaliação social" w:value="Da avaliação social"/>
        </w:comboBox>
      </w:sdtPr>
      <w:sdtEndPr/>
      <w:sdtContent>
        <w:p w14:paraId="6035BEE2" w14:textId="0AFDAC3D" w:rsidR="00547371" w:rsidRDefault="00D930C8" w:rsidP="00547371">
          <w:pPr>
            <w:pStyle w:val="5SUBTTULO"/>
            <w:spacing w:before="0"/>
          </w:pPr>
          <w:r w:rsidRPr="0001415E">
            <w:rPr>
              <w:rStyle w:val="TextodoEspaoReservado"/>
              <w:color w:val="FF0000"/>
            </w:rPr>
            <w:t>1. selecione</w:t>
          </w:r>
          <w:r w:rsidR="00547371" w:rsidRPr="0001415E">
            <w:rPr>
              <w:rStyle w:val="TextodoEspaoReservado"/>
              <w:color w:val="FF0000"/>
            </w:rPr>
            <w:t>.</w:t>
          </w:r>
        </w:p>
      </w:sdtContent>
    </w:sdt>
    <w:p w14:paraId="6E4247C8" w14:textId="38EC404F" w:rsidR="00F815B9" w:rsidRDefault="00F815B9" w:rsidP="00F815B9">
      <w:pPr>
        <w:pStyle w:val="6CORPODOTEXTO"/>
        <w:spacing w:before="360"/>
      </w:pPr>
      <w:r>
        <w:t xml:space="preserve">Considerando que a prova pericial é fundamental para o deslinde das questões de fato e direito ora discutidas, requer, desde já, a </w:t>
      </w:r>
      <w:r w:rsidR="00547371">
        <w:t xml:space="preserve">designação de </w:t>
      </w:r>
      <w:sdt>
        <w:sdtPr>
          <w:id w:val="-1888941251"/>
          <w:placeholder>
            <w:docPart w:val="0C73A85B69A54559B6A0636C7EA24BD0"/>
          </w:placeholder>
          <w:showingPlcHdr/>
          <w:comboBox>
            <w:listItem w:value="Escolher um item."/>
            <w:listItem w:displayText="Perícia Médica, para averiguação da deficiência da parte autora, bem como Avaliação Social, com a finalidade da comprovação da vulnerabilidade econômica no grupo familiar" w:value="Perícia Médica, para averiguação da deficiência da parte autora, bem como Avaliação Social, com a finalidade da comprovação da vulnerabilidade econômica no grupo familiar"/>
            <w:listItem w:displayText="Perícia Médica, para averiguação da deficiência da parte autora." w:value="Perícia Médica, para averiguação da deficiência da parte autora."/>
            <w:listItem w:displayText="Avaliação Social, com a finalidade de comprovar a condição de vulnerabilidade econômica da parte autora e seu grupo familiar." w:value="Avaliação Social, com a finalidade de comprovar a condição de vulnerabilidade econômica da parte autora e seu grupo familiar."/>
          </w:comboBox>
        </w:sdtPr>
        <w:sdtEndPr/>
        <w:sdtContent>
          <w:r w:rsidR="00D930C8" w:rsidRPr="0001415E">
            <w:rPr>
              <w:rStyle w:val="TextodoEspaoReservado"/>
              <w:color w:val="FF0000"/>
            </w:rPr>
            <w:t>1. selecione</w:t>
          </w:r>
        </w:sdtContent>
      </w:sdt>
      <w:r w:rsidR="00547371">
        <w:t>.</w:t>
      </w:r>
      <w:r>
        <w:t xml:space="preserve"> </w:t>
      </w:r>
    </w:p>
    <w:p w14:paraId="3D118931" w14:textId="4EF4034A" w:rsidR="00547371" w:rsidRDefault="00D930C8" w:rsidP="00D930C8">
      <w:pPr>
        <w:pStyle w:val="5SUBTTULO"/>
      </w:pPr>
      <w:r>
        <w:lastRenderedPageBreak/>
        <w:t xml:space="preserve">Da supressão da </w:t>
      </w:r>
      <w:sdt>
        <w:sdtPr>
          <w:id w:val="662054939"/>
          <w:placeholder>
            <w:docPart w:val="3306210F7D5A433EAAE20A9609E09196"/>
          </w:placeholder>
          <w:showingPlcHdr/>
          <w:comboBox>
            <w:listItem w:value="Escolher um item."/>
            <w:listItem w:displayText="Avaliação Social" w:value="Avaliação Social"/>
            <w:listItem w:displayText="Perícia Médica" w:value="Perícia Médica"/>
          </w:comboBox>
        </w:sdtPr>
        <w:sdtEndPr/>
        <w:sdtContent>
          <w:r w:rsidR="00477396" w:rsidRPr="0001415E">
            <w:rPr>
              <w:rStyle w:val="TextodoEspaoReservado"/>
              <w:color w:val="FF0000"/>
            </w:rPr>
            <w:t>1. selecione</w:t>
          </w:r>
        </w:sdtContent>
      </w:sdt>
    </w:p>
    <w:p w14:paraId="5759E7E3" w14:textId="45CC8DFF" w:rsidR="00D930C8" w:rsidRDefault="00D930C8" w:rsidP="00D930C8">
      <w:pPr>
        <w:pStyle w:val="6CORPODOTEXTO"/>
      </w:pPr>
      <w:r w:rsidRPr="00D930C8">
        <w:t xml:space="preserve">Tendo em vista que o indeferimento administrativo fora ocasionado em razão da não constatação </w:t>
      </w:r>
      <w:sdt>
        <w:sdtPr>
          <w:id w:val="-1170013312"/>
          <w:placeholder>
            <w:docPart w:val="3A6CB424B947422AA2FD89EFE80302FC"/>
          </w:placeholder>
          <w:showingPlcHdr/>
          <w:comboBox>
            <w:listItem w:value="Escolher um item."/>
            <w:listItem w:displayText="da deficiência da parte autora" w:value="da deficiência da parte autora"/>
            <w:listItem w:displayText="da vulnerabilidade econômica da parte autora" w:value="da vulnerabilidade econômica da parte autora"/>
          </w:comboBox>
        </w:sdtPr>
        <w:sdtEndPr/>
        <w:sdtContent>
          <w:r w:rsidR="00477396" w:rsidRPr="0001415E">
            <w:rPr>
              <w:rStyle w:val="TextodoEspaoReservado"/>
              <w:color w:val="FF0000"/>
            </w:rPr>
            <w:t>1. selecione</w:t>
          </w:r>
        </w:sdtContent>
      </w:sdt>
      <w:r>
        <w:t>, é d</w:t>
      </w:r>
      <w:r w:rsidRPr="00D930C8">
        <w:t>esnecessári</w:t>
      </w:r>
      <w:r>
        <w:t>a</w:t>
      </w:r>
      <w:r w:rsidRPr="00D930C8">
        <w:t xml:space="preserve"> a realização de</w:t>
      </w:r>
      <w:r>
        <w:t xml:space="preserve"> </w:t>
      </w:r>
      <w:sdt>
        <w:sdtPr>
          <w:id w:val="-757829816"/>
          <w:placeholder>
            <w:docPart w:val="4BFF07F10E694807BC0AC0504D847315"/>
          </w:placeholder>
          <w:showingPlcHdr/>
          <w:comboBox>
            <w:listItem w:value="Escolher um item."/>
            <w:listItem w:displayText="Avaliação Social" w:value="Avaliação Social"/>
            <w:listItem w:displayText="Perícia Médica" w:value="Perícia Médica"/>
          </w:comboBox>
        </w:sdtPr>
        <w:sdtEndPr/>
        <w:sdtContent>
          <w:r w:rsidR="00477396">
            <w:rPr>
              <w:rStyle w:val="TextodoEspaoReservado"/>
            </w:rPr>
            <w:t>2. selecione</w:t>
          </w:r>
        </w:sdtContent>
      </w:sdt>
      <w:r w:rsidRPr="00D930C8">
        <w:t>, uma vez que</w:t>
      </w:r>
      <w:r>
        <w:t xml:space="preserve"> a </w:t>
      </w:r>
      <w:sdt>
        <w:sdtPr>
          <w:id w:val="-879633166"/>
          <w:placeholder>
            <w:docPart w:val="EFBA37AD12494EEA9F443BC717B34981"/>
          </w:placeholder>
          <w:showingPlcHdr/>
          <w:comboBox>
            <w:listItem w:value="Escolher um item."/>
            <w:listItem w:displayText="deficiência" w:value="deficiência"/>
            <w:listItem w:displayText="vulnerabilidade econômica" w:value="vulnerabilidade econômica"/>
          </w:comboBox>
        </w:sdtPr>
        <w:sdtEndPr/>
        <w:sdtContent>
          <w:r w:rsidR="00477396">
            <w:rPr>
              <w:rStyle w:val="TextodoEspaoReservado"/>
            </w:rPr>
            <w:t>3. selecione</w:t>
          </w:r>
        </w:sdtContent>
      </w:sdt>
      <w:r w:rsidRPr="00D930C8">
        <w:t xml:space="preserve"> não fo</w:t>
      </w:r>
      <w:r>
        <w:t>i</w:t>
      </w:r>
      <w:r w:rsidRPr="00D930C8">
        <w:t xml:space="preserve"> matéria impugnada </w:t>
      </w:r>
      <w:r>
        <w:t>pelo INSS</w:t>
      </w:r>
      <w:r w:rsidRPr="00D930C8">
        <w:t xml:space="preserve"> em sede administrativa.  </w:t>
      </w:r>
    </w:p>
    <w:sdt>
      <w:sdtPr>
        <w:alias w:val="Selecionar caso seja supressão da Avaliação Social"/>
        <w:tag w:val="Selecionar caso seja supressão da Avaliação Social"/>
        <w:id w:val="2004075539"/>
        <w:placeholder>
          <w:docPart w:val="C77B96E658844A77A061A111883653DD"/>
        </w:placeholder>
        <w:showingPlcHdr/>
        <w:comboBox>
          <w:listItem w:value="Escolher um item."/>
          <w:listItem w:displayText="Inclusive, é tese firmada pela Turma Nacional de Uniformização – TNU a respeito da desnecessidade da realização em juízo da prova da miserabilidade quando tiver ocorrido o seu reconhecimento na via administrativa:" w:value="Inclusive, é tese firmada pela Turma Nacional de Uniformização – TNU a respeito da desnecessidade da realização em juízo da prova da miserabilidade quando tiver ocorrido o seu reconhecimento na via administrativa:"/>
        </w:comboBox>
      </w:sdtPr>
      <w:sdtEndPr/>
      <w:sdtContent>
        <w:p w14:paraId="72DB63B4" w14:textId="3064E00F" w:rsidR="00D930C8" w:rsidRDefault="00477396" w:rsidP="00D930C8">
          <w:pPr>
            <w:pStyle w:val="6CORPODOTEXTO"/>
          </w:pPr>
          <w:r w:rsidRPr="0001415E">
            <w:rPr>
              <w:rStyle w:val="TextodoEspaoReservado"/>
              <w:color w:val="FF0000"/>
            </w:rPr>
            <w:t>1. selecione apenas se for supressão da avaliação social, se não, apague</w:t>
          </w:r>
          <w:r w:rsidR="00D930C8" w:rsidRPr="0001415E">
            <w:rPr>
              <w:rStyle w:val="TextodoEspaoReservado"/>
              <w:color w:val="FF0000"/>
            </w:rPr>
            <w:t>.</w:t>
          </w:r>
        </w:p>
      </w:sdtContent>
    </w:sdt>
    <w:sdt>
      <w:sdtPr>
        <w:rPr>
          <w:lang w:val="pt-BR"/>
        </w:rPr>
        <w:alias w:val="Entendimento TNU - Avaliação Social"/>
        <w:tag w:val="Entendimento TNU - Avaliação Social"/>
        <w:id w:val="-27805690"/>
        <w:placeholder>
          <w:docPart w:val="7470E301D6BC40E4AC39822A11DDB153"/>
        </w:placeholder>
        <w:comboBox>
          <w:listItem w:value="Escolher um item."/>
          <w:listItem w:displayText="Tema 187, TNU:  (i) Para os requerimentos administrativos formulados a partir de 07 de novembro de 2016 (Decreto n. 8.805/16), em que o indeferimento do Benefício da Prestação Continuada pelo INSS ocorrer em virtude do não reconhecimento da deficiência, é " w:value="Tema 187, TNU:  (i) Para os requerimentos administrativos formulados a partir de 07 de novembro de 2016 (Decreto n. 8.805/16), em que o indeferimento do Benefício da Prestação Continuada pelo INSS ocorrer em virtude do não reconhecimento da deficiência, é "/>
        </w:comboBox>
      </w:sdtPr>
      <w:sdtEndPr/>
      <w:sdtContent>
        <w:p w14:paraId="6B080830" w14:textId="7236C98B" w:rsidR="00D930C8" w:rsidRPr="00477396" w:rsidRDefault="00426788" w:rsidP="009C458D">
          <w:pPr>
            <w:pStyle w:val="7CITAO"/>
            <w:spacing w:after="0"/>
            <w:rPr>
              <w:lang w:val="pt-BR"/>
            </w:rPr>
          </w:pPr>
          <w:r w:rsidRPr="00426788">
            <w:rPr>
              <w:lang w:val="pt-BR"/>
            </w:rPr>
            <w:t xml:space="preserve">Tema 187, TNU:  (i) Para os requerimentos administrativos formulados a partir de 07 de novembro de 2016 (Decreto n. 8.805/16), em que o indeferimento do Benefício da Prestação Continuada pelo INSS ocorrer em virtude do não reconhecimento da deficiência, é desnecessária a produção em juízo da prova da miserabilidade, salvo nos casos de impugnação específica e fundamentada da autarquia previdenciária ou decurso de prazo superior a 2 (dois) anos do indeferimento administrativo; </w:t>
          </w:r>
        </w:p>
      </w:sdtContent>
    </w:sdt>
    <w:p w14:paraId="5D3CF9AD" w14:textId="340245F7" w:rsidR="00D930C8" w:rsidRDefault="00477396" w:rsidP="00D930C8">
      <w:pPr>
        <w:pStyle w:val="6CORPODOTEXTO"/>
      </w:pPr>
      <w:r w:rsidRPr="00477396">
        <w:t>Portanto, visto que o objeto pelo qual recai a produção de prova relaciona-se ao requisito de</w:t>
      </w:r>
      <w:r>
        <w:t xml:space="preserve"> </w:t>
      </w:r>
      <w:sdt>
        <w:sdtPr>
          <w:id w:val="-1245412731"/>
          <w:placeholder>
            <w:docPart w:val="A30AD761203D4C25A522EE61B4852C84"/>
          </w:placeholder>
          <w:showingPlcHdr/>
          <w:comboBox>
            <w:listItem w:value="Escolher um item."/>
            <w:listItem w:displayText="deficiência" w:value="deficiência"/>
            <w:listItem w:displayText="vulnerabilidade econômica" w:value="vulnerabilidade econômica"/>
          </w:comboBox>
        </w:sdtPr>
        <w:sdtEndPr/>
        <w:sdtContent>
          <w:r w:rsidRPr="0001415E">
            <w:rPr>
              <w:rStyle w:val="TextodoEspaoReservado"/>
              <w:color w:val="FF0000"/>
            </w:rPr>
            <w:t>1. selecione</w:t>
          </w:r>
        </w:sdtContent>
      </w:sdt>
      <w:r w:rsidRPr="00477396">
        <w:t xml:space="preserve">, motivo pelo qual </w:t>
      </w:r>
      <w:r>
        <w:t>a autarquia previdenciária</w:t>
      </w:r>
      <w:r w:rsidRPr="00477396">
        <w:t xml:space="preserve"> indeferiu o benefício em sede administrativa, é dispensável a realização em juízo da</w:t>
      </w:r>
      <w:r>
        <w:t xml:space="preserve"> prova da</w:t>
      </w:r>
      <w:r w:rsidRPr="00477396">
        <w:t xml:space="preserve"> </w:t>
      </w:r>
      <w:sdt>
        <w:sdtPr>
          <w:id w:val="-410699290"/>
          <w:placeholder>
            <w:docPart w:val="7C9EE0FA371E4F70975A8C0D3B7526C0"/>
          </w:placeholder>
          <w:showingPlcHdr/>
          <w:comboBox>
            <w:listItem w:value="Escolher um item."/>
            <w:listItem w:displayText="deficiência" w:value="deficiência"/>
            <w:listItem w:displayText="vulnerabilidade econômica" w:value="vulnerabilidade econômica"/>
          </w:comboBox>
        </w:sdtPr>
        <w:sdtEndPr/>
        <w:sdtContent>
          <w:r w:rsidRPr="0001415E">
            <w:rPr>
              <w:rStyle w:val="TextodoEspaoReservado"/>
              <w:color w:val="FF0000"/>
            </w:rPr>
            <w:t>2. selecione</w:t>
          </w:r>
        </w:sdtContent>
      </w:sdt>
      <w:r>
        <w:t xml:space="preserve">, </w:t>
      </w:r>
      <w:r w:rsidRPr="00477396">
        <w:t>ante o seu reconhecimento na via administrativa.</w:t>
      </w:r>
    </w:p>
    <w:p w14:paraId="39DCBA88" w14:textId="77777777" w:rsidR="00D930C8" w:rsidRDefault="00D930C8" w:rsidP="00D930C8">
      <w:pPr>
        <w:pStyle w:val="6CORPODOTEXTO"/>
      </w:pPr>
    </w:p>
    <w:p w14:paraId="7FC8B804" w14:textId="75C9BCB8" w:rsidR="00B663AA" w:rsidRPr="00B663AA" w:rsidRDefault="00B663AA" w:rsidP="004A27F3">
      <w:pPr>
        <w:pStyle w:val="4TTULO"/>
      </w:pPr>
      <w:r>
        <w:t>dos pedidos</w:t>
      </w:r>
    </w:p>
    <w:p w14:paraId="5248751A" w14:textId="77777777" w:rsidR="00EC7782" w:rsidRDefault="00B663AA" w:rsidP="006709BB">
      <w:pPr>
        <w:pStyle w:val="6CORPODOTEXTO"/>
        <w:spacing w:before="360" w:after="240"/>
      </w:pPr>
      <w:r>
        <w:t>Ante o exposto, requer:</w:t>
      </w:r>
    </w:p>
    <w:p w14:paraId="40C145D4" w14:textId="77777777" w:rsidR="00B663AA" w:rsidRDefault="006709BB" w:rsidP="00B663AA">
      <w:pPr>
        <w:pStyle w:val="8PEDIDOS"/>
      </w:pPr>
      <w:r>
        <w:t>A concessão da gratuidade da justiça;</w:t>
      </w:r>
    </w:p>
    <w:p w14:paraId="51A0B89F" w14:textId="77777777" w:rsidR="006709BB" w:rsidRDefault="006709BB" w:rsidP="00B663AA">
      <w:pPr>
        <w:pStyle w:val="8PEDIDOS"/>
      </w:pPr>
      <w:r>
        <w:t>A prioridade na tramitação do feito;</w:t>
      </w:r>
    </w:p>
    <w:p w14:paraId="1DD7871A" w14:textId="77777777" w:rsidR="006709BB" w:rsidRDefault="002F5974" w:rsidP="00B663AA">
      <w:pPr>
        <w:pStyle w:val="8PEDIDOS"/>
      </w:pPr>
      <w:r>
        <w:t>A dispensa da audiência de conciliação e mediação;</w:t>
      </w:r>
    </w:p>
    <w:p w14:paraId="7066B407" w14:textId="77777777" w:rsidR="002F5974" w:rsidRDefault="002F5974" w:rsidP="00B663AA">
      <w:pPr>
        <w:pStyle w:val="8PEDIDOS"/>
      </w:pPr>
      <w:r>
        <w:t>A citação do INSS, na pessoa de seu representante legal, para, querendo, contestar a presente ação;</w:t>
      </w:r>
    </w:p>
    <w:p w14:paraId="2F156A9A" w14:textId="76B77CFD" w:rsidR="002F5974" w:rsidRDefault="002F5974" w:rsidP="00F815B9">
      <w:pPr>
        <w:pStyle w:val="8PEDIDOS"/>
      </w:pPr>
      <w:r>
        <w:t>A designação de</w:t>
      </w:r>
      <w:r w:rsidR="00477396">
        <w:t xml:space="preserve"> </w:t>
      </w:r>
      <w:sdt>
        <w:sdtPr>
          <w:id w:val="-2014523015"/>
          <w:placeholder>
            <w:docPart w:val="3A8C5E2097414B20B56CDD8B99DCE442"/>
          </w:placeholder>
          <w:showingPlcHdr/>
          <w:comboBox>
            <w:listItem w:value="Escolher um item."/>
            <w:listItem w:displayText="Perícia Médica, para averiguação da deficiência da parte autora, bem como Avaliação Social, com a finalidade da comprovação da vulnerabilidade econômica no grupo familiar" w:value="Perícia Médica, para averiguação da deficiência da parte autora, bem como Avaliação Social, com a finalidade da comprovação da vulnerabilidade econômica no grupo familiar"/>
            <w:listItem w:displayText="Perícia Médica, para averiguação da deficiência da parte autora." w:value="Perícia Médica, para averiguação da deficiência da parte autora."/>
            <w:listItem w:displayText="Avaliação Social, com a finalidade de comprovar a condição de vulnerabilidade econômica da parte autora e seu grupo familiar." w:value="Avaliação Social, com a finalidade de comprovar a condição de vulnerabilidade econômica da parte autora e seu grupo familiar."/>
          </w:comboBox>
        </w:sdtPr>
        <w:sdtEndPr/>
        <w:sdtContent>
          <w:r w:rsidR="00477396" w:rsidRPr="0001415E">
            <w:rPr>
              <w:rStyle w:val="TextodoEspaoReservado"/>
              <w:color w:val="FF0000"/>
            </w:rPr>
            <w:t>1. selecione</w:t>
          </w:r>
        </w:sdtContent>
      </w:sdt>
      <w:r w:rsidR="00477396">
        <w:t>;</w:t>
      </w:r>
    </w:p>
    <w:p w14:paraId="7842E0FB" w14:textId="181B3072" w:rsidR="00477396" w:rsidRDefault="00477396" w:rsidP="00F815B9">
      <w:pPr>
        <w:pStyle w:val="8PEDIDOS"/>
      </w:pPr>
      <w:r>
        <w:t xml:space="preserve">A supressão da </w:t>
      </w:r>
      <w:sdt>
        <w:sdtPr>
          <w:id w:val="-1023322104"/>
          <w:placeholder>
            <w:docPart w:val="4286BD8381ED47D988FB0321D5BFBEB2"/>
          </w:placeholder>
          <w:showingPlcHdr/>
          <w:comboBox>
            <w:listItem w:value="Escolher um item."/>
            <w:listItem w:displayText="Avaliação Social" w:value="Avaliação Social"/>
            <w:listItem w:displayText="Perícia Médica" w:value="Perícia Médica"/>
          </w:comboBox>
        </w:sdtPr>
        <w:sdtEndPr/>
        <w:sdtContent>
          <w:r w:rsidRPr="0001415E">
            <w:rPr>
              <w:rStyle w:val="TextodoEspaoReservado"/>
              <w:color w:val="FF0000"/>
            </w:rPr>
            <w:t>2. selecione</w:t>
          </w:r>
        </w:sdtContent>
      </w:sdt>
      <w:r>
        <w:t>, uma vez que não é ponto incontroverso na ação;</w:t>
      </w:r>
    </w:p>
    <w:p w14:paraId="63A76BBD" w14:textId="21769741" w:rsidR="00100818" w:rsidRPr="00100818" w:rsidRDefault="002F5974" w:rsidP="00100818">
      <w:pPr>
        <w:pStyle w:val="8PEDIDOS"/>
      </w:pPr>
      <w:r>
        <w:t xml:space="preserve">A </w:t>
      </w:r>
      <w:r w:rsidR="00100818">
        <w:t xml:space="preserve">total </w:t>
      </w:r>
      <w:r>
        <w:t>procedência da ação</w:t>
      </w:r>
      <w:r w:rsidR="00100818">
        <w:t>, condenando o INSS a conceder à parte autora</w:t>
      </w:r>
      <w:r w:rsidR="00F815B9">
        <w:t xml:space="preserve"> o </w:t>
      </w:r>
      <w:r w:rsidR="00F815B9" w:rsidRPr="0001415E">
        <w:rPr>
          <w:b/>
          <w:bCs/>
        </w:rPr>
        <w:t xml:space="preserve">Benefício de Prestação Continuada à Pessoa </w:t>
      </w:r>
      <w:r w:rsidR="00477396" w:rsidRPr="0001415E">
        <w:rPr>
          <w:b/>
          <w:bCs/>
        </w:rPr>
        <w:t>com Deficiência</w:t>
      </w:r>
      <w:r w:rsidR="00100818">
        <w:t xml:space="preserve">, pagando as parcelas vencidas desde </w:t>
      </w:r>
      <w:r w:rsidR="0001415E" w:rsidRPr="0001415E">
        <w:rPr>
          <w:b/>
          <w:bCs/>
        </w:rPr>
        <w:t xml:space="preserve">a </w:t>
      </w:r>
      <w:r w:rsidR="00100818" w:rsidRPr="0001415E">
        <w:rPr>
          <w:b/>
          <w:bCs/>
        </w:rPr>
        <w:t>DER (</w:t>
      </w:r>
      <w:sdt>
        <w:sdtPr>
          <w:rPr>
            <w:b/>
            <w:bCs/>
          </w:rPr>
          <w:id w:val="697902271"/>
          <w:placeholder>
            <w:docPart w:val="02BF9B41BB7141249C880201BED10946"/>
          </w:placeholder>
          <w:showingPlcHdr/>
        </w:sdtPr>
        <w:sdtEndPr/>
        <w:sdtContent>
          <w:r w:rsidR="00100818" w:rsidRPr="0001415E">
            <w:rPr>
              <w:rStyle w:val="TextodoEspaoReservado"/>
              <w:b/>
              <w:bCs/>
              <w:color w:val="FF0000"/>
            </w:rPr>
            <w:t>1. digite</w:t>
          </w:r>
        </w:sdtContent>
      </w:sdt>
      <w:r w:rsidR="00100818" w:rsidRPr="0001415E">
        <w:rPr>
          <w:b/>
          <w:bCs/>
        </w:rPr>
        <w:t>)</w:t>
      </w:r>
      <w:r w:rsidR="00100818">
        <w:t xml:space="preserve">, bem como as vincendas, </w:t>
      </w:r>
      <w:r w:rsidR="00100818" w:rsidRPr="00100818">
        <w:t>monetariamente corrigidas desde o respectivo vencimento e acrescidas de juros legais e moratórios, incidentes até a data do efetivo pagamento;</w:t>
      </w:r>
    </w:p>
    <w:p w14:paraId="28DD0AAD" w14:textId="77777777" w:rsidR="002F5974" w:rsidRDefault="00100818" w:rsidP="002F5974">
      <w:pPr>
        <w:pStyle w:val="8PEDIDOS"/>
      </w:pPr>
      <w:r>
        <w:t>A concessão de tutela antecipada por ocasião da sentença, determinando que o INSS implante o benefício concedido em prazo a ser estipulado pelo juízo, sob pena de multa diária;</w:t>
      </w:r>
    </w:p>
    <w:p w14:paraId="17E0BF94" w14:textId="24225746" w:rsidR="00C15E00" w:rsidRDefault="00C15E00" w:rsidP="002F5974">
      <w:pPr>
        <w:pStyle w:val="8PEDIDOS"/>
      </w:pPr>
      <w:r w:rsidRPr="00E67093">
        <w:t>Havendo interposição de Recurso, desde já requer a condenação do INSS ao pagamento das custas processuais e honorários advocatícios, na forma do art. 85, § 3º, em percentual condizente com a complexidade do trabalho efetuado e o grau de zelo pelo interesse da parte autora.</w:t>
      </w:r>
      <w:r>
        <w:t xml:space="preserve"> </w:t>
      </w:r>
      <w:r w:rsidRPr="007B0152">
        <w:rPr>
          <w:sz w:val="16"/>
          <w:szCs w:val="16"/>
          <w:highlight w:val="yellow"/>
        </w:rPr>
        <w:t>(PEDIDO ESPECIFÍCO PARA JUIZADO ESPECIAL FEDERAL)</w:t>
      </w:r>
    </w:p>
    <w:p w14:paraId="42EF6098" w14:textId="247C481F" w:rsidR="00100818" w:rsidRDefault="00100818" w:rsidP="00767A49">
      <w:pPr>
        <w:pStyle w:val="8PEDIDOS"/>
        <w:spacing w:after="480"/>
      </w:pPr>
      <w:r>
        <w:t>A condenação do INSS, ainda, ao pagamento das custas e honorários advocatícios sucumbenciais</w:t>
      </w:r>
      <w:r w:rsidR="00767A49" w:rsidRPr="00767A49">
        <w:t xml:space="preserve"> em percentual condizente com a complexidade do </w:t>
      </w:r>
      <w:r w:rsidR="00767A49" w:rsidRPr="00767A49">
        <w:lastRenderedPageBreak/>
        <w:t>trabalho efetuado e o grau de zelo pelo interesse da parte autora</w:t>
      </w:r>
      <w:r w:rsidR="00767A49">
        <w:t>, na forma do art. 85 do CPC.</w:t>
      </w:r>
      <w:r w:rsidR="00C15E00">
        <w:t xml:space="preserve"> </w:t>
      </w:r>
      <w:r w:rsidR="00C15E00" w:rsidRPr="00C15E00">
        <w:rPr>
          <w:sz w:val="16"/>
          <w:szCs w:val="16"/>
          <w:highlight w:val="yellow"/>
        </w:rPr>
        <w:t>(PEDIDO PRA NUCLEO, VARA COMUM FEDERAL E ESTADUAL)</w:t>
      </w:r>
    </w:p>
    <w:p w14:paraId="74598793" w14:textId="77777777" w:rsidR="00767A49" w:rsidRDefault="00767A49" w:rsidP="00767A49">
      <w:pPr>
        <w:pStyle w:val="4TTULO"/>
      </w:pPr>
      <w:r>
        <w:t xml:space="preserve">do </w:t>
      </w:r>
      <w:r w:rsidRPr="00767A49">
        <w:t>valor</w:t>
      </w:r>
      <w:r>
        <w:t xml:space="preserve"> da causa</w:t>
      </w:r>
    </w:p>
    <w:p w14:paraId="29B302DF" w14:textId="1AF8600C" w:rsidR="00F301B2" w:rsidRDefault="00767A49" w:rsidP="00F301B2">
      <w:pPr>
        <w:pStyle w:val="6CORPODOTEXTO"/>
        <w:spacing w:after="360"/>
        <w:ind w:firstLine="0"/>
      </w:pPr>
      <w:r>
        <w:t>Dá-se à causa o valor de</w:t>
      </w:r>
      <w:r w:rsidR="00F301B2">
        <w:t xml:space="preserve"> </w:t>
      </w:r>
      <w:sdt>
        <w:sdtPr>
          <w:id w:val="-2009898361"/>
          <w:placeholder>
            <w:docPart w:val="F02683E4FDC94064B8B0EA38275143AF"/>
          </w:placeholder>
        </w:sdtPr>
        <w:sdtEndPr/>
        <w:sdtContent>
          <w:r w:rsidR="00E61D51">
            <w:t>R$</w:t>
          </w:r>
        </w:sdtContent>
      </w:sdt>
      <w:r w:rsidR="00F301B2">
        <w:t>.</w:t>
      </w:r>
    </w:p>
    <w:p w14:paraId="2982918E" w14:textId="6D73E35B" w:rsidR="0001415E" w:rsidRDefault="0001415E" w:rsidP="00F301B2">
      <w:pPr>
        <w:pStyle w:val="6CORPODOTEXTO"/>
        <w:spacing w:after="360"/>
        <w:ind w:firstLine="0"/>
      </w:pPr>
      <w:r w:rsidRPr="0001415E">
        <w:rPr>
          <w:highlight w:val="yellow"/>
        </w:rPr>
        <w:t>OBS: NÃO TEM DÉCIMO TERCEIRO</w:t>
      </w:r>
      <w:r w:rsidR="00C15E00">
        <w:t xml:space="preserve"> – Calcula no jusprev, data inicial (DER) até data final (hoje), depois soma com as vincendas abaixo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5"/>
        <w:gridCol w:w="2135"/>
      </w:tblGrid>
      <w:tr w:rsidR="00F301B2" w14:paraId="1CE5F785" w14:textId="77777777" w:rsidTr="00F301B2">
        <w:trPr>
          <w:trHeight w:val="426"/>
          <w:jc w:val="center"/>
        </w:trPr>
        <w:tc>
          <w:tcPr>
            <w:tcW w:w="2135" w:type="dxa"/>
            <w:shd w:val="clear" w:color="auto" w:fill="71862B" w:themeFill="accent4" w:themeFillShade="80"/>
            <w:vAlign w:val="center"/>
          </w:tcPr>
          <w:p w14:paraId="5381F137" w14:textId="77777777" w:rsidR="00F301B2" w:rsidRPr="00F301B2" w:rsidRDefault="00F301B2" w:rsidP="00F301B2">
            <w:pPr>
              <w:pStyle w:val="6CORPODOTEXTO"/>
              <w:spacing w:before="0" w:after="0"/>
              <w:ind w:firstLine="0"/>
              <w:jc w:val="center"/>
              <w:rPr>
                <w:b/>
                <w:bCs/>
                <w:smallCaps/>
                <w:color w:val="FFFFFF" w:themeColor="background1"/>
                <w:sz w:val="17"/>
                <w:szCs w:val="17"/>
              </w:rPr>
            </w:pPr>
            <w:r w:rsidRPr="00F301B2">
              <w:rPr>
                <w:b/>
                <w:bCs/>
                <w:smallCaps/>
                <w:color w:val="FFFFFF" w:themeColor="background1"/>
                <w:sz w:val="17"/>
                <w:szCs w:val="17"/>
              </w:rPr>
              <w:t>parcelas vencidas</w:t>
            </w:r>
          </w:p>
          <w:p w14:paraId="3B0F9A68" w14:textId="77777777" w:rsidR="00F301B2" w:rsidRDefault="00F301B2" w:rsidP="00F301B2">
            <w:pPr>
              <w:pStyle w:val="6CORPODOTEXTO"/>
              <w:spacing w:before="0" w:after="0"/>
              <w:ind w:firstLine="0"/>
              <w:jc w:val="center"/>
            </w:pPr>
            <w:r w:rsidRPr="00F301B2">
              <w:rPr>
                <w:b/>
                <w:bCs/>
                <w:color w:val="FFFFFF" w:themeColor="background1"/>
                <w:sz w:val="14"/>
                <w:szCs w:val="14"/>
              </w:rPr>
              <w:t>DER até o ajuizamento</w:t>
            </w:r>
          </w:p>
        </w:tc>
        <w:tc>
          <w:tcPr>
            <w:tcW w:w="2135" w:type="dxa"/>
            <w:shd w:val="clear" w:color="auto" w:fill="71862B" w:themeFill="accent4" w:themeFillShade="80"/>
            <w:vAlign w:val="center"/>
          </w:tcPr>
          <w:p w14:paraId="60A34FEF" w14:textId="77777777" w:rsidR="00F301B2" w:rsidRPr="00F301B2" w:rsidRDefault="00F301B2" w:rsidP="00F301B2">
            <w:pPr>
              <w:pStyle w:val="6CORPODOTEXTO"/>
              <w:spacing w:before="0" w:after="0"/>
              <w:ind w:firstLine="0"/>
              <w:jc w:val="center"/>
              <w:rPr>
                <w:b/>
                <w:bCs/>
                <w:smallCaps/>
                <w:color w:val="FFFFFF" w:themeColor="background1"/>
                <w:sz w:val="17"/>
                <w:szCs w:val="17"/>
              </w:rPr>
            </w:pPr>
            <w:r w:rsidRPr="00F301B2">
              <w:rPr>
                <w:b/>
                <w:bCs/>
                <w:smallCaps/>
                <w:color w:val="FFFFFF" w:themeColor="background1"/>
                <w:sz w:val="17"/>
                <w:szCs w:val="17"/>
              </w:rPr>
              <w:t>parcelas vincendas</w:t>
            </w:r>
          </w:p>
          <w:p w14:paraId="743E80F4" w14:textId="77777777" w:rsidR="00F301B2" w:rsidRDefault="00F301B2" w:rsidP="00F301B2">
            <w:pPr>
              <w:pStyle w:val="6CORPODOTEXTO"/>
              <w:spacing w:before="0" w:after="0"/>
              <w:ind w:firstLine="0"/>
              <w:jc w:val="center"/>
            </w:pPr>
            <w:r w:rsidRPr="00F301B2">
              <w:rPr>
                <w:b/>
                <w:bCs/>
                <w:color w:val="FFFFFF" w:themeColor="background1"/>
                <w:sz w:val="14"/>
                <w:szCs w:val="14"/>
              </w:rPr>
              <w:t>12 salários-mínimos</w:t>
            </w:r>
          </w:p>
        </w:tc>
      </w:tr>
      <w:tr w:rsidR="00F301B2" w14:paraId="3960D52D" w14:textId="77777777" w:rsidTr="00F301B2">
        <w:trPr>
          <w:trHeight w:val="269"/>
          <w:jc w:val="center"/>
        </w:trPr>
        <w:tc>
          <w:tcPr>
            <w:tcW w:w="2135" w:type="dxa"/>
            <w:shd w:val="clear" w:color="auto" w:fill="C7D989" w:themeFill="accent4"/>
            <w:vAlign w:val="center"/>
          </w:tcPr>
          <w:p w14:paraId="3D556BEE" w14:textId="59823684" w:rsidR="00F301B2" w:rsidRDefault="00F301B2" w:rsidP="00F301B2">
            <w:pPr>
              <w:pStyle w:val="6CORPODOTEXTO"/>
              <w:spacing w:before="0" w:after="0"/>
              <w:ind w:firstLine="0"/>
              <w:jc w:val="center"/>
            </w:pPr>
            <w:r>
              <w:rPr>
                <w:sz w:val="17"/>
                <w:szCs w:val="17"/>
              </w:rPr>
              <w:t xml:space="preserve">R$ </w:t>
            </w:r>
            <w:sdt>
              <w:sdtPr>
                <w:rPr>
                  <w:sz w:val="17"/>
                  <w:szCs w:val="17"/>
                </w:rPr>
                <w:id w:val="1961609130"/>
                <w:placeholder>
                  <w:docPart w:val="F37F6A48BDD44BD781E7E2AEFF92F78F"/>
                </w:placeholder>
                <w:showingPlcHdr/>
              </w:sdtPr>
              <w:sdtEndPr/>
              <w:sdtContent>
                <w:r>
                  <w:rPr>
                    <w:rStyle w:val="TextodoEspaoReservado"/>
                    <w:b/>
                    <w:bCs/>
                  </w:rPr>
                  <w:t>1. digite</w:t>
                </w:r>
              </w:sdtContent>
            </w:sdt>
          </w:p>
        </w:tc>
        <w:tc>
          <w:tcPr>
            <w:tcW w:w="2135" w:type="dxa"/>
            <w:shd w:val="clear" w:color="auto" w:fill="C7D989" w:themeFill="accent4"/>
            <w:vAlign w:val="center"/>
          </w:tcPr>
          <w:p w14:paraId="111A4F4C" w14:textId="0E7C818A" w:rsidR="00F301B2" w:rsidRDefault="00F301B2" w:rsidP="00F301B2">
            <w:pPr>
              <w:pStyle w:val="6CORPODOTEXTO"/>
              <w:spacing w:before="0" w:after="0"/>
              <w:ind w:firstLine="0"/>
              <w:jc w:val="center"/>
            </w:pPr>
            <w:r>
              <w:rPr>
                <w:sz w:val="17"/>
                <w:szCs w:val="17"/>
              </w:rPr>
              <w:t xml:space="preserve">R$ </w:t>
            </w:r>
            <w:sdt>
              <w:sdtPr>
                <w:rPr>
                  <w:sz w:val="17"/>
                  <w:szCs w:val="17"/>
                </w:rPr>
                <w:id w:val="729195235"/>
                <w:placeholder>
                  <w:docPart w:val="5AF28510999249B69361F18F0B6A0E2A"/>
                </w:placeholder>
              </w:sdtPr>
              <w:sdtEndPr/>
              <w:sdtContent>
                <w:r w:rsidR="0001415E">
                  <w:rPr>
                    <w:sz w:val="17"/>
                    <w:szCs w:val="17"/>
                  </w:rPr>
                  <w:t>15.840,00</w:t>
                </w:r>
              </w:sdtContent>
            </w:sdt>
          </w:p>
        </w:tc>
      </w:tr>
      <w:tr w:rsidR="00F301B2" w14:paraId="4D24ADF7" w14:textId="77777777" w:rsidTr="00F301B2">
        <w:trPr>
          <w:trHeight w:val="226"/>
          <w:jc w:val="center"/>
        </w:trPr>
        <w:tc>
          <w:tcPr>
            <w:tcW w:w="4270" w:type="dxa"/>
            <w:gridSpan w:val="2"/>
            <w:shd w:val="clear" w:color="auto" w:fill="71862B" w:themeFill="accent4" w:themeFillShade="80"/>
            <w:vAlign w:val="center"/>
          </w:tcPr>
          <w:p w14:paraId="52DEEC86" w14:textId="77777777" w:rsidR="00F301B2" w:rsidRDefault="00F301B2" w:rsidP="00F301B2">
            <w:pPr>
              <w:pStyle w:val="6CORPODOTEXTO"/>
              <w:spacing w:before="0" w:after="0"/>
              <w:ind w:firstLine="0"/>
              <w:jc w:val="center"/>
            </w:pPr>
            <w:r>
              <w:rPr>
                <w:b/>
                <w:bCs/>
                <w:smallCaps/>
                <w:color w:val="FFFFFF" w:themeColor="background1"/>
                <w:sz w:val="17"/>
                <w:szCs w:val="17"/>
              </w:rPr>
              <w:t>total</w:t>
            </w:r>
          </w:p>
        </w:tc>
      </w:tr>
      <w:tr w:rsidR="00F301B2" w14:paraId="1C64A746" w14:textId="77777777" w:rsidTr="00F301B2">
        <w:trPr>
          <w:trHeight w:val="269"/>
          <w:jc w:val="center"/>
        </w:trPr>
        <w:tc>
          <w:tcPr>
            <w:tcW w:w="4270" w:type="dxa"/>
            <w:gridSpan w:val="2"/>
            <w:shd w:val="clear" w:color="auto" w:fill="C7D989" w:themeFill="accent4"/>
            <w:vAlign w:val="center"/>
          </w:tcPr>
          <w:p w14:paraId="1332BC0B" w14:textId="77777777" w:rsidR="00F301B2" w:rsidRDefault="00F301B2" w:rsidP="00F301B2">
            <w:pPr>
              <w:pStyle w:val="6CORPODOTEXTO"/>
              <w:spacing w:before="0" w:after="0"/>
              <w:ind w:firstLine="0"/>
              <w:jc w:val="center"/>
            </w:pPr>
            <w:r>
              <w:rPr>
                <w:sz w:val="17"/>
                <w:szCs w:val="17"/>
              </w:rPr>
              <w:t xml:space="preserve">R$ </w:t>
            </w:r>
            <w:sdt>
              <w:sdtPr>
                <w:rPr>
                  <w:sz w:val="17"/>
                  <w:szCs w:val="17"/>
                </w:rPr>
                <w:id w:val="-1646040574"/>
                <w:placeholder>
                  <w:docPart w:val="5BDB26AE5DF94671BC8D318A539BEF50"/>
                </w:placeholder>
                <w:showingPlcHdr/>
              </w:sdtPr>
              <w:sdtEndPr/>
              <w:sdtContent>
                <w:r>
                  <w:rPr>
                    <w:rStyle w:val="TextodoEspaoReservado"/>
                    <w:b/>
                    <w:bCs/>
                  </w:rPr>
                  <w:t>3. digite</w:t>
                </w:r>
              </w:sdtContent>
            </w:sdt>
          </w:p>
        </w:tc>
      </w:tr>
    </w:tbl>
    <w:p w14:paraId="5C71E186" w14:textId="77777777" w:rsidR="00B663AA" w:rsidRDefault="00F301B2" w:rsidP="00AC740B">
      <w:pPr>
        <w:pStyle w:val="6CORPODOTEXTO"/>
        <w:spacing w:before="360"/>
      </w:pPr>
      <w:r>
        <w:t>N</w:t>
      </w:r>
      <w:r w:rsidR="00B663AA">
        <w:t>esses termos, pede deferimento.</w:t>
      </w:r>
    </w:p>
    <w:p w14:paraId="17E5BB42" w14:textId="5886F14B" w:rsidR="00B663AA" w:rsidRDefault="00B663AA" w:rsidP="00B663AA">
      <w:pPr>
        <w:pStyle w:val="6CORPODOTEXTO"/>
        <w:spacing w:after="480"/>
      </w:pPr>
      <w:r>
        <w:t xml:space="preserve">Palmas/TO, </w:t>
      </w:r>
      <w:r>
        <w:fldChar w:fldCharType="begin"/>
      </w:r>
      <w:r>
        <w:instrText xml:space="preserve"> TIME \@ "d' de 'MMMM' de 'yyyy" </w:instrText>
      </w:r>
      <w:r>
        <w:fldChar w:fldCharType="separate"/>
      </w:r>
      <w:r w:rsidR="00E61D51">
        <w:t>20 de dezembro de 2023</w:t>
      </w:r>
      <w:r>
        <w:fldChar w:fldCharType="end"/>
      </w:r>
      <w:r>
        <w:t>.</w:t>
      </w:r>
    </w:p>
    <w:tbl>
      <w:tblPr>
        <w:tblStyle w:val="Tabelacomgrade"/>
        <w:tblW w:w="466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CE51C7" w14:paraId="643A4D7C" w14:textId="77777777" w:rsidTr="00CA28AD">
        <w:trPr>
          <w:trHeight w:val="433"/>
          <w:jc w:val="center"/>
        </w:trPr>
        <w:tc>
          <w:tcPr>
            <w:tcW w:w="2500" w:type="pct"/>
          </w:tcPr>
          <w:p w14:paraId="634D83D4" w14:textId="77777777" w:rsidR="00CE51C7" w:rsidRPr="00065FEC" w:rsidRDefault="00CE51C7" w:rsidP="00CA28AD">
            <w:pPr>
              <w:pStyle w:val="Corpodetexto2"/>
              <w:spacing w:after="0" w:line="240" w:lineRule="auto"/>
              <w:jc w:val="center"/>
              <w:rPr>
                <w:rFonts w:ascii="Verdana Pro Black" w:hAnsi="Verdana Pro Black" w:cs="Tahoma"/>
                <w:bCs/>
                <w:iCs/>
              </w:rPr>
            </w:pPr>
            <w:r w:rsidRPr="00065FEC">
              <w:rPr>
                <w:rFonts w:ascii="Verdana Pro Black" w:hAnsi="Verdana Pro Black" w:cs="Tahoma"/>
                <w:bCs/>
                <w:iCs/>
              </w:rPr>
              <w:t>Ariane de Paula Martins</w:t>
            </w:r>
          </w:p>
          <w:sdt>
            <w:sdtPr>
              <w:rPr>
                <w:rFonts w:ascii="Verdana Pro Light" w:hAnsi="Verdana Pro Light" w:cs="Tahoma"/>
                <w:bCs/>
                <w:i/>
              </w:rPr>
              <w:alias w:val="OAB Ariane"/>
              <w:tag w:val="OAB Ariane"/>
              <w:id w:val="1335109623"/>
              <w:placeholder>
                <w:docPart w:val="236685A61CC5491AA96B43363A884507"/>
              </w:placeholder>
              <w:showingPlcHdr/>
              <w:comboBox>
                <w:listItem w:value="Escolher um item."/>
                <w:listItem w:displayText="OAB/TO 4.130-A" w:value="OAB/TO 4.130-A"/>
                <w:listItem w:displayText="OAB/PA 20.312-A" w:value="OAB/PA 20.312-A"/>
                <w:listItem w:displayText="OAB/SP 247.587" w:value="OAB/SP 247.587"/>
              </w:comboBox>
            </w:sdtPr>
            <w:sdtEndPr/>
            <w:sdtContent>
              <w:p w14:paraId="2FC74657" w14:textId="77777777" w:rsidR="00CE51C7" w:rsidRPr="00065FEC" w:rsidRDefault="00CE51C7" w:rsidP="00CA28AD">
                <w:pPr>
                  <w:pStyle w:val="Corpodetexto2"/>
                  <w:spacing w:after="0" w:line="240" w:lineRule="auto"/>
                  <w:jc w:val="center"/>
                  <w:rPr>
                    <w:rFonts w:ascii="Verdana Pro Light" w:hAnsi="Verdana Pro Light" w:cs="Tahoma"/>
                    <w:bCs/>
                    <w:i/>
                  </w:rPr>
                </w:pPr>
                <w:r>
                  <w:rPr>
                    <w:rFonts w:ascii="Verdana" w:hAnsi="Verdana" w:cs="Tahoma"/>
                    <w:b/>
                    <w:iCs/>
                    <w:color w:val="808080" w:themeColor="background1" w:themeShade="80"/>
                  </w:rPr>
                  <w:t>1. selecione</w:t>
                </w:r>
                <w:r>
                  <w:rPr>
                    <w:rFonts w:ascii="Verdana Pro Light" w:hAnsi="Verdana Pro Light" w:cs="Tahoma"/>
                    <w:bCs/>
                    <w:i/>
                  </w:rPr>
                  <w:t xml:space="preserve"> </w:t>
                </w:r>
              </w:p>
            </w:sdtContent>
          </w:sdt>
        </w:tc>
        <w:tc>
          <w:tcPr>
            <w:tcW w:w="2500" w:type="pct"/>
          </w:tcPr>
          <w:p w14:paraId="0AE247C8" w14:textId="77777777" w:rsidR="00CE51C7" w:rsidRPr="00065FEC" w:rsidRDefault="00CE51C7" w:rsidP="00CA28AD">
            <w:pPr>
              <w:pStyle w:val="Corpodetexto2"/>
              <w:spacing w:after="0" w:line="240" w:lineRule="auto"/>
              <w:jc w:val="center"/>
              <w:rPr>
                <w:rFonts w:ascii="Verdana Pro Black" w:hAnsi="Verdana Pro Black" w:cs="Tahoma"/>
                <w:b/>
                <w:iCs/>
              </w:rPr>
            </w:pPr>
            <w:r w:rsidRPr="00065FEC">
              <w:rPr>
                <w:rFonts w:ascii="Verdana Pro Black" w:hAnsi="Verdana Pro Black" w:cs="Tahoma"/>
                <w:b/>
                <w:iCs/>
              </w:rPr>
              <w:t>Felipe Vieira Souto</w:t>
            </w:r>
          </w:p>
          <w:sdt>
            <w:sdtPr>
              <w:rPr>
                <w:rFonts w:ascii="Verdana Pro Light" w:hAnsi="Verdana Pro Light" w:cs="Tahoma"/>
                <w:bCs/>
                <w:i/>
              </w:rPr>
              <w:alias w:val="OAB Felipe"/>
              <w:tag w:val="OAB Felipe"/>
              <w:id w:val="-1935359343"/>
              <w:placeholder>
                <w:docPart w:val="6D7D82C89855453DA575DAEC6238AE5D"/>
              </w:placeholder>
              <w:showingPlcHdr/>
              <w:comboBox>
                <w:listItem w:value="Escolher um item."/>
                <w:listItem w:displayText="OAB/TO 6.259" w:value="OAB/TO 6.259"/>
                <w:listItem w:displayText="OAB/AP 4.841-A" w:value="OAB/AP 4.841-A"/>
              </w:comboBox>
            </w:sdtPr>
            <w:sdtEndPr/>
            <w:sdtContent>
              <w:p w14:paraId="25E884C5" w14:textId="77777777" w:rsidR="00CE51C7" w:rsidRPr="00065FEC" w:rsidRDefault="00CE51C7" w:rsidP="00CA28AD">
                <w:pPr>
                  <w:pStyle w:val="Corpodetexto2"/>
                  <w:spacing w:after="0" w:line="240" w:lineRule="auto"/>
                  <w:jc w:val="center"/>
                  <w:rPr>
                    <w:rFonts w:ascii="Verdana Pro Light" w:hAnsi="Verdana Pro Light" w:cs="Tahoma"/>
                    <w:bCs/>
                    <w:i/>
                  </w:rPr>
                </w:pPr>
                <w:r>
                  <w:rPr>
                    <w:rFonts w:ascii="Verdana" w:hAnsi="Verdana" w:cs="Tahoma"/>
                    <w:b/>
                    <w:iCs/>
                    <w:color w:val="808080" w:themeColor="background1" w:themeShade="80"/>
                  </w:rPr>
                  <w:t>2. selecione</w:t>
                </w:r>
              </w:p>
            </w:sdtContent>
          </w:sdt>
        </w:tc>
      </w:tr>
      <w:tr w:rsidR="00CE51C7" w14:paraId="76A55C9C" w14:textId="77777777" w:rsidTr="00CA28AD">
        <w:trPr>
          <w:trHeight w:val="161"/>
          <w:jc w:val="center"/>
        </w:trPr>
        <w:tc>
          <w:tcPr>
            <w:tcW w:w="2500" w:type="pct"/>
          </w:tcPr>
          <w:p w14:paraId="2BBB78AC" w14:textId="77777777" w:rsidR="00CE51C7" w:rsidRPr="00065FEC" w:rsidRDefault="00CE51C7" w:rsidP="00CA28AD">
            <w:pPr>
              <w:pStyle w:val="Corpodetexto2"/>
              <w:spacing w:after="0" w:line="240" w:lineRule="auto"/>
              <w:jc w:val="center"/>
              <w:rPr>
                <w:rFonts w:ascii="Verdana Pro Black" w:hAnsi="Verdana Pro Black" w:cs="Tahoma"/>
                <w:bCs/>
                <w:iCs/>
              </w:rPr>
            </w:pPr>
          </w:p>
        </w:tc>
        <w:tc>
          <w:tcPr>
            <w:tcW w:w="2500" w:type="pct"/>
          </w:tcPr>
          <w:p w14:paraId="5211242B" w14:textId="77777777" w:rsidR="00CE51C7" w:rsidRPr="00065FEC" w:rsidRDefault="00CE51C7" w:rsidP="00CA28AD">
            <w:pPr>
              <w:pStyle w:val="Corpodetexto2"/>
              <w:spacing w:after="0" w:line="240" w:lineRule="auto"/>
              <w:jc w:val="center"/>
              <w:rPr>
                <w:rFonts w:ascii="Verdana Pro Black" w:hAnsi="Verdana Pro Black" w:cs="Tahoma"/>
                <w:b/>
                <w:iCs/>
              </w:rPr>
            </w:pPr>
          </w:p>
        </w:tc>
      </w:tr>
      <w:tr w:rsidR="00CE51C7" w:rsidRPr="00CB03D2" w14:paraId="3DBCE6AD" w14:textId="77777777" w:rsidTr="00CA28AD">
        <w:trPr>
          <w:trHeight w:val="161"/>
          <w:jc w:val="center"/>
        </w:trPr>
        <w:sdt>
          <w:sdtPr>
            <w:rPr>
              <w:rFonts w:ascii="Verdana Pro Black" w:hAnsi="Verdana Pro Black" w:cs="Tahoma"/>
              <w:b/>
              <w:iCs/>
            </w:rPr>
            <w:id w:val="-1501040362"/>
            <w:placeholder>
              <w:docPart w:val="30020B613DC3487C929EC3993B327A9E"/>
            </w:placeholder>
            <w:showingPlcHdr/>
            <w:comboBox>
              <w:listItem w:value="Escolher um item."/>
              <w:listItem w:displayText="ABC" w:value="ABC"/>
              <w:listItem w:displayText="KL" w:value="KL"/>
              <w:listItem w:displayText="MVS" w:value="MVS"/>
              <w:listItem w:displayText="NMR" w:value="NMR"/>
              <w:listItem w:displayText="RTM" w:value="RTM"/>
              <w:listItem w:displayText="WF" w:value="WF"/>
            </w:comboBox>
          </w:sdtPr>
          <w:sdtEndPr>
            <w:rPr>
              <w:rFonts w:ascii="Verdana" w:hAnsi="Verdana"/>
              <w:bCs/>
            </w:rPr>
          </w:sdtEndPr>
          <w:sdtContent>
            <w:tc>
              <w:tcPr>
                <w:tcW w:w="5000" w:type="pct"/>
                <w:gridSpan w:val="2"/>
              </w:tcPr>
              <w:p w14:paraId="40DEC874" w14:textId="77777777" w:rsidR="00CE51C7" w:rsidRPr="00CB03D2" w:rsidRDefault="00CE51C7" w:rsidP="00CA28AD">
                <w:pPr>
                  <w:pStyle w:val="Corpodetexto2"/>
                  <w:spacing w:after="0" w:line="240" w:lineRule="auto"/>
                  <w:jc w:val="right"/>
                  <w:rPr>
                    <w:rFonts w:ascii="Verdana Pro Black" w:hAnsi="Verdana Pro Black" w:cs="Tahoma"/>
                    <w:b/>
                    <w:iCs/>
                  </w:rPr>
                </w:pPr>
                <w:r w:rsidRPr="00CE51C7">
                  <w:rPr>
                    <w:rFonts w:ascii="Verdana" w:hAnsi="Verdana"/>
                    <w:b/>
                    <w:iCs/>
                    <w:color w:val="808080"/>
                  </w:rPr>
                  <w:t>3. selecione</w:t>
                </w:r>
              </w:p>
            </w:tc>
          </w:sdtContent>
        </w:sdt>
      </w:tr>
    </w:tbl>
    <w:p w14:paraId="12EA6134" w14:textId="73319E83" w:rsidR="00B663AA" w:rsidRDefault="00B663AA" w:rsidP="00CE51C7">
      <w:pPr>
        <w:pStyle w:val="6CORPODOTEXTO"/>
        <w:ind w:firstLine="0"/>
      </w:pPr>
    </w:p>
    <w:p w14:paraId="519B09E4" w14:textId="43D744DF" w:rsidR="00477396" w:rsidRDefault="00477396" w:rsidP="00CE51C7">
      <w:pPr>
        <w:pStyle w:val="6CORPODOTEXTO"/>
        <w:ind w:firstLine="0"/>
      </w:pPr>
    </w:p>
    <w:p w14:paraId="3479FF12" w14:textId="473B2A22" w:rsidR="00477396" w:rsidRDefault="00477396" w:rsidP="00CE51C7">
      <w:pPr>
        <w:pStyle w:val="6CORPODOTEXTO"/>
        <w:ind w:firstLine="0"/>
      </w:pPr>
    </w:p>
    <w:p w14:paraId="43CC36F7" w14:textId="0C6568B1" w:rsidR="00477396" w:rsidRDefault="00477396" w:rsidP="00CE51C7">
      <w:pPr>
        <w:pStyle w:val="6CORPODOTEXTO"/>
        <w:ind w:firstLine="0"/>
      </w:pPr>
    </w:p>
    <w:p w14:paraId="296E024D" w14:textId="7C5B200E" w:rsidR="00477396" w:rsidRDefault="00477396" w:rsidP="00CE51C7">
      <w:pPr>
        <w:pStyle w:val="6CORPODOTEXTO"/>
        <w:ind w:firstLine="0"/>
      </w:pPr>
    </w:p>
    <w:p w14:paraId="4EE9C25B" w14:textId="78D1EDE7" w:rsidR="00477396" w:rsidRDefault="00477396" w:rsidP="00CE51C7">
      <w:pPr>
        <w:pStyle w:val="6CORPODOTEXTO"/>
        <w:ind w:firstLine="0"/>
      </w:pPr>
    </w:p>
    <w:p w14:paraId="28A0B6BF" w14:textId="388F92BB" w:rsidR="00477396" w:rsidRDefault="00477396" w:rsidP="00CE51C7">
      <w:pPr>
        <w:pStyle w:val="6CORPODOTEXTO"/>
        <w:ind w:firstLine="0"/>
      </w:pPr>
    </w:p>
    <w:p w14:paraId="76FCE580" w14:textId="5EFD49F9" w:rsidR="00477396" w:rsidRDefault="00477396" w:rsidP="00CE51C7">
      <w:pPr>
        <w:pStyle w:val="6CORPODOTEXTO"/>
        <w:ind w:firstLine="0"/>
      </w:pPr>
    </w:p>
    <w:p w14:paraId="360BB3A5" w14:textId="79F780C7" w:rsidR="00477396" w:rsidRDefault="00477396" w:rsidP="00CE51C7">
      <w:pPr>
        <w:pStyle w:val="6CORPODOTEXTO"/>
        <w:ind w:firstLine="0"/>
      </w:pPr>
    </w:p>
    <w:p w14:paraId="27144935" w14:textId="504933EB" w:rsidR="00477396" w:rsidRDefault="00477396" w:rsidP="00CE51C7">
      <w:pPr>
        <w:pStyle w:val="6CORPODOTEXTO"/>
        <w:ind w:firstLine="0"/>
      </w:pPr>
    </w:p>
    <w:p w14:paraId="2359AB05" w14:textId="4202A0D4" w:rsidR="00477396" w:rsidRDefault="00477396" w:rsidP="00CE51C7">
      <w:pPr>
        <w:pStyle w:val="6CORPODOTEXTO"/>
        <w:ind w:firstLine="0"/>
      </w:pPr>
    </w:p>
    <w:p w14:paraId="79E0BFD3" w14:textId="3E2C078D" w:rsidR="00477396" w:rsidRDefault="00477396" w:rsidP="00CE51C7">
      <w:pPr>
        <w:pStyle w:val="6CORPODOTEXTO"/>
        <w:ind w:firstLine="0"/>
      </w:pPr>
    </w:p>
    <w:p w14:paraId="3A2A767A" w14:textId="0A100063" w:rsidR="00477396" w:rsidRDefault="00477396" w:rsidP="00CE51C7">
      <w:pPr>
        <w:pStyle w:val="6CORPODOTEXTO"/>
        <w:ind w:firstLine="0"/>
      </w:pPr>
    </w:p>
    <w:p w14:paraId="22EB962E" w14:textId="42ED2FBD" w:rsidR="00477396" w:rsidRDefault="00477396" w:rsidP="00CE51C7">
      <w:pPr>
        <w:pStyle w:val="6CORPODOTEXTO"/>
        <w:ind w:firstLine="0"/>
      </w:pPr>
    </w:p>
    <w:p w14:paraId="204D3503" w14:textId="4CF77547" w:rsidR="00477396" w:rsidRDefault="00477396" w:rsidP="00CE51C7">
      <w:pPr>
        <w:pStyle w:val="6CORPODOTEXTO"/>
        <w:ind w:firstLine="0"/>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73"/>
      </w:tblGrid>
      <w:tr w:rsidR="00477396" w14:paraId="70E271A2" w14:textId="77777777" w:rsidTr="00CE57ED">
        <w:tc>
          <w:tcPr>
            <w:tcW w:w="8494" w:type="dxa"/>
            <w:gridSpan w:val="2"/>
            <w:vAlign w:val="center"/>
          </w:tcPr>
          <w:p w14:paraId="71CA1708" w14:textId="469181CC" w:rsidR="00477396" w:rsidRPr="00477396" w:rsidRDefault="00477396" w:rsidP="00477396">
            <w:pPr>
              <w:pStyle w:val="6CORPODOTEXTO"/>
              <w:ind w:firstLine="0"/>
              <w:jc w:val="center"/>
              <w:rPr>
                <w:rFonts w:ascii="Verdana Pro Black" w:hAnsi="Verdana Pro Black"/>
              </w:rPr>
            </w:pPr>
            <w:r>
              <w:rPr>
                <w:rFonts w:ascii="Verdana Pro Black" w:hAnsi="Verdana Pro Black"/>
              </w:rPr>
              <w:t>ROL DE QUESITOS PARA PERÍCIA MÉDICA</w:t>
            </w:r>
            <w:r w:rsidR="00876594">
              <w:rPr>
                <w:rFonts w:ascii="Verdana Pro Black" w:hAnsi="Verdana Pro Black"/>
              </w:rPr>
              <w:t xml:space="preserve"> </w:t>
            </w:r>
            <w:r w:rsidR="00876594" w:rsidRPr="00876594">
              <w:rPr>
                <w:rFonts w:ascii="Verdana Pro Black" w:hAnsi="Verdana Pro Black"/>
                <w:highlight w:val="yellow"/>
              </w:rPr>
              <w:t>(SUPRIMIR OU MANTER)</w:t>
            </w:r>
          </w:p>
        </w:tc>
      </w:tr>
      <w:tr w:rsidR="00477396" w14:paraId="03B61EDC" w14:textId="77777777" w:rsidTr="00CE57ED">
        <w:tc>
          <w:tcPr>
            <w:tcW w:w="8494" w:type="dxa"/>
            <w:gridSpan w:val="2"/>
          </w:tcPr>
          <w:p w14:paraId="2CB91032" w14:textId="77777777" w:rsidR="00477396" w:rsidRDefault="00477396" w:rsidP="00477396">
            <w:pPr>
              <w:pStyle w:val="6CORPODOTEXTO"/>
            </w:pPr>
            <w:r>
              <w:lastRenderedPageBreak/>
              <w:t>Vem a parte Autora, com fulcro no artigo 465, § 1º, III, do CPC, bem como artigo 12, § 2º, da Lei 10.259/01, apresentar quesitos próprios, a serem respondidos pelo Perito Judicial.</w:t>
            </w:r>
          </w:p>
          <w:p w14:paraId="1D027E5B" w14:textId="52AF0FE0" w:rsidR="00477396" w:rsidRDefault="00477396" w:rsidP="00477396">
            <w:pPr>
              <w:pStyle w:val="6CORPODOTEXTO"/>
              <w:ind w:firstLine="594"/>
            </w:pPr>
            <w:r>
              <w:t>Nos termos da Resolução nº 2.183/2018 do Conselho Federal de Medicina:</w:t>
            </w:r>
          </w:p>
        </w:tc>
      </w:tr>
      <w:tr w:rsidR="00477396" w14:paraId="062F8891" w14:textId="77777777" w:rsidTr="00CE57ED">
        <w:tc>
          <w:tcPr>
            <w:tcW w:w="421" w:type="dxa"/>
            <w:shd w:val="clear" w:color="auto" w:fill="DDE8B8" w:themeFill="accent4" w:themeFillTint="99"/>
            <w:vAlign w:val="center"/>
          </w:tcPr>
          <w:p w14:paraId="7CCAA16E" w14:textId="778AB77B" w:rsidR="00477396" w:rsidRPr="00CE57ED" w:rsidRDefault="00477396" w:rsidP="00CE57ED">
            <w:pPr>
              <w:pStyle w:val="6CORPODOTEXTO"/>
              <w:ind w:firstLine="0"/>
              <w:jc w:val="center"/>
              <w:rPr>
                <w:b/>
                <w:bCs/>
              </w:rPr>
            </w:pPr>
            <w:r w:rsidRPr="00CE57ED">
              <w:rPr>
                <w:b/>
                <w:bCs/>
              </w:rPr>
              <w:t>1</w:t>
            </w:r>
          </w:p>
        </w:tc>
        <w:tc>
          <w:tcPr>
            <w:tcW w:w="8073" w:type="dxa"/>
            <w:shd w:val="clear" w:color="auto" w:fill="DDE8B8" w:themeFill="accent4" w:themeFillTint="99"/>
          </w:tcPr>
          <w:p w14:paraId="049FEC0E" w14:textId="25902499" w:rsidR="00477396" w:rsidRDefault="00477396" w:rsidP="00CE51C7">
            <w:pPr>
              <w:pStyle w:val="6CORPODOTEXTO"/>
              <w:ind w:firstLine="0"/>
            </w:pPr>
            <w:r>
              <w:t>A parte autora</w:t>
            </w:r>
            <w:r w:rsidRPr="00477396">
              <w:t xml:space="preserve"> se enquadr</w:t>
            </w:r>
            <w:r>
              <w:t>a</w:t>
            </w:r>
            <w:r w:rsidRPr="00477396">
              <w:t xml:space="preserve"> no conceito de deficiência (que não se confunde com incapacidade laboral) estabelecido pela Convenção Internacional sobre os Direitos da Pessoa com Deficiência</w:t>
            </w:r>
            <w:r>
              <w:t>?</w:t>
            </w:r>
          </w:p>
        </w:tc>
      </w:tr>
      <w:tr w:rsidR="00477396" w14:paraId="667B6669" w14:textId="77777777" w:rsidTr="00CE57ED">
        <w:tc>
          <w:tcPr>
            <w:tcW w:w="421" w:type="dxa"/>
            <w:vAlign w:val="center"/>
          </w:tcPr>
          <w:p w14:paraId="6896CDFB" w14:textId="25D8C64B" w:rsidR="00477396" w:rsidRPr="00CE57ED" w:rsidRDefault="00477396" w:rsidP="00CE57ED">
            <w:pPr>
              <w:pStyle w:val="6CORPODOTEXTO"/>
              <w:ind w:firstLine="0"/>
              <w:jc w:val="center"/>
              <w:rPr>
                <w:b/>
                <w:bCs/>
              </w:rPr>
            </w:pPr>
            <w:r w:rsidRPr="00CE57ED">
              <w:rPr>
                <w:b/>
                <w:bCs/>
              </w:rPr>
              <w:t>2</w:t>
            </w:r>
          </w:p>
        </w:tc>
        <w:tc>
          <w:tcPr>
            <w:tcW w:w="8073" w:type="dxa"/>
          </w:tcPr>
          <w:p w14:paraId="7C6915EF" w14:textId="2AB50661" w:rsidR="00477396" w:rsidRDefault="00477396" w:rsidP="00CE51C7">
            <w:pPr>
              <w:pStyle w:val="6CORPODOTEXTO"/>
              <w:ind w:firstLine="0"/>
            </w:pPr>
            <w:r w:rsidRPr="00477396">
              <w:t xml:space="preserve">Em caso de resposta negativa ao quesito anterior, o Sr. Perito afirma que </w:t>
            </w:r>
            <w:r>
              <w:t xml:space="preserve">a parte autora </w:t>
            </w:r>
            <w:r w:rsidRPr="00477396">
              <w:t xml:space="preserve">não possua </w:t>
            </w:r>
            <w:r w:rsidRPr="00477396">
              <w:rPr>
                <w:b/>
                <w:bCs/>
              </w:rPr>
              <w:t>qualquer</w:t>
            </w:r>
            <w:r w:rsidRPr="00477396">
              <w:t xml:space="preserve"> impedimento de natureza física, mental, intelectual ou sensorial, que em interação com barreiras urbanísticas, arquitetônicas, nos transportes, nas comunicações e nas informações, atitudinais e tecnológicas, possam obstruir sua participação na sociedade em igualdade de condições com as demais pessoas?</w:t>
            </w:r>
          </w:p>
        </w:tc>
      </w:tr>
      <w:tr w:rsidR="00477396" w14:paraId="183C5E50" w14:textId="77777777" w:rsidTr="00CE57ED">
        <w:tc>
          <w:tcPr>
            <w:tcW w:w="421" w:type="dxa"/>
            <w:shd w:val="clear" w:color="auto" w:fill="DDE8B8" w:themeFill="accent4" w:themeFillTint="99"/>
            <w:vAlign w:val="center"/>
          </w:tcPr>
          <w:p w14:paraId="2714BC43" w14:textId="7DC27773" w:rsidR="00477396" w:rsidRPr="00CE57ED" w:rsidRDefault="00477396" w:rsidP="00CE57ED">
            <w:pPr>
              <w:pStyle w:val="6CORPODOTEXTO"/>
              <w:ind w:firstLine="0"/>
              <w:jc w:val="center"/>
              <w:rPr>
                <w:b/>
                <w:bCs/>
              </w:rPr>
            </w:pPr>
            <w:r w:rsidRPr="00CE57ED">
              <w:rPr>
                <w:b/>
                <w:bCs/>
              </w:rPr>
              <w:t>3</w:t>
            </w:r>
          </w:p>
        </w:tc>
        <w:tc>
          <w:tcPr>
            <w:tcW w:w="8073" w:type="dxa"/>
            <w:shd w:val="clear" w:color="auto" w:fill="DDE8B8" w:themeFill="accent4" w:themeFillTint="99"/>
          </w:tcPr>
          <w:p w14:paraId="61872251" w14:textId="45E3AB05" w:rsidR="00477396" w:rsidRDefault="00477396" w:rsidP="00CE51C7">
            <w:pPr>
              <w:pStyle w:val="6CORPODOTEXTO"/>
              <w:ind w:firstLine="0"/>
            </w:pPr>
            <w:r w:rsidRPr="00477396">
              <w:t xml:space="preserve">Na aferição da existência da deficiência, foram seguidos </w:t>
            </w:r>
            <w:r w:rsidR="00CE57ED">
              <w:rPr>
                <w:b/>
                <w:bCs/>
              </w:rPr>
              <w:t xml:space="preserve">todos </w:t>
            </w:r>
            <w:r w:rsidRPr="00477396">
              <w:t>os parâmetros e procedimentos estabelecidos pela Lei nº 13.146/15 e o Decreto nº 6.214/07, além do Índice De Funcionalidade Brasileiro Aplicado Para Fins De Classificação E Concessão Da Aposentadoria Da Pessoa Com Deficiência (IF-BRA) e da Classificação Internacional de Funcionalidades, Incapacidade e Saúde (CIF)?</w:t>
            </w:r>
          </w:p>
        </w:tc>
      </w:tr>
    </w:tbl>
    <w:p w14:paraId="2DA07651" w14:textId="77777777" w:rsidR="00CE57ED" w:rsidRDefault="00CE57ED"/>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73"/>
      </w:tblGrid>
      <w:tr w:rsidR="00CE57ED" w14:paraId="4F6D51E3" w14:textId="77777777" w:rsidTr="00767E68">
        <w:tc>
          <w:tcPr>
            <w:tcW w:w="8494" w:type="dxa"/>
            <w:gridSpan w:val="2"/>
            <w:vAlign w:val="center"/>
          </w:tcPr>
          <w:p w14:paraId="2C83980F" w14:textId="51F689AF" w:rsidR="00CE57ED" w:rsidRPr="00477396" w:rsidRDefault="00CE57ED" w:rsidP="00767E68">
            <w:pPr>
              <w:pStyle w:val="6CORPODOTEXTO"/>
              <w:ind w:firstLine="0"/>
              <w:jc w:val="center"/>
              <w:rPr>
                <w:rFonts w:ascii="Verdana Pro Black" w:hAnsi="Verdana Pro Black"/>
              </w:rPr>
            </w:pPr>
            <w:r>
              <w:rPr>
                <w:rFonts w:ascii="Verdana Pro Black" w:hAnsi="Verdana Pro Black"/>
              </w:rPr>
              <w:t>ROL DE QUESITOS PARA AVALIAÇÃO SOCIAL</w:t>
            </w:r>
            <w:r w:rsidR="00876594">
              <w:rPr>
                <w:rFonts w:ascii="Verdana Pro Black" w:hAnsi="Verdana Pro Black"/>
              </w:rPr>
              <w:t xml:space="preserve"> </w:t>
            </w:r>
            <w:r w:rsidR="00876594" w:rsidRPr="00876594">
              <w:rPr>
                <w:rFonts w:ascii="Verdana Pro Black" w:hAnsi="Verdana Pro Black"/>
                <w:highlight w:val="yellow"/>
              </w:rPr>
              <w:t>(SUPRIMIR OU MANTER)</w:t>
            </w:r>
          </w:p>
        </w:tc>
      </w:tr>
      <w:tr w:rsidR="00CE57ED" w14:paraId="5D3223AB" w14:textId="77777777" w:rsidTr="00767E68">
        <w:tc>
          <w:tcPr>
            <w:tcW w:w="8494" w:type="dxa"/>
            <w:gridSpan w:val="2"/>
          </w:tcPr>
          <w:p w14:paraId="72165119" w14:textId="411E0DE4" w:rsidR="00CE57ED" w:rsidRDefault="00CE57ED" w:rsidP="00CE57ED">
            <w:pPr>
              <w:pStyle w:val="6CORPODOTEXTO"/>
            </w:pPr>
            <w:r>
              <w:t>Vem a parte Autora, com fulcro no artigo 465, § 1º, III, do CPC, bem como artigo 12, § 2º, da Lei 10.259/01, apresentar quesitos próprios, a serem respondidos pelo Perito Judicial.</w:t>
            </w:r>
          </w:p>
        </w:tc>
      </w:tr>
      <w:tr w:rsidR="00CE57ED" w14:paraId="4BA419B5" w14:textId="77777777" w:rsidTr="00767E68">
        <w:tc>
          <w:tcPr>
            <w:tcW w:w="421" w:type="dxa"/>
            <w:shd w:val="clear" w:color="auto" w:fill="DDE8B8" w:themeFill="accent4" w:themeFillTint="99"/>
            <w:vAlign w:val="center"/>
          </w:tcPr>
          <w:p w14:paraId="678F2D10" w14:textId="77777777" w:rsidR="00CE57ED" w:rsidRPr="00CE57ED" w:rsidRDefault="00CE57ED" w:rsidP="00767E68">
            <w:pPr>
              <w:pStyle w:val="6CORPODOTEXTO"/>
              <w:ind w:firstLine="0"/>
              <w:jc w:val="center"/>
              <w:rPr>
                <w:b/>
                <w:bCs/>
              </w:rPr>
            </w:pPr>
            <w:r w:rsidRPr="00CE57ED">
              <w:rPr>
                <w:b/>
                <w:bCs/>
              </w:rPr>
              <w:t>1</w:t>
            </w:r>
          </w:p>
        </w:tc>
        <w:tc>
          <w:tcPr>
            <w:tcW w:w="8073" w:type="dxa"/>
            <w:shd w:val="clear" w:color="auto" w:fill="DDE8B8" w:themeFill="accent4" w:themeFillTint="99"/>
          </w:tcPr>
          <w:p w14:paraId="7AC0A5C3" w14:textId="68DB4EE3" w:rsidR="00CE57ED" w:rsidRDefault="00CE57ED" w:rsidP="00767E68">
            <w:pPr>
              <w:pStyle w:val="6CORPODOTEXTO"/>
              <w:ind w:firstLine="0"/>
            </w:pPr>
            <w:r w:rsidRPr="00CE57ED">
              <w:t>Descreva apenas as pessoas do grupo familiar, de acordo com o art. 20, § 1º da Lei 8.742/93, que residem sobre o mesmo teto da parte autora.</w:t>
            </w:r>
          </w:p>
        </w:tc>
      </w:tr>
      <w:tr w:rsidR="00CE57ED" w14:paraId="5B95C380" w14:textId="77777777" w:rsidTr="00767E68">
        <w:tc>
          <w:tcPr>
            <w:tcW w:w="421" w:type="dxa"/>
            <w:vAlign w:val="center"/>
          </w:tcPr>
          <w:p w14:paraId="717B15EF" w14:textId="77777777" w:rsidR="00CE57ED" w:rsidRPr="00CE57ED" w:rsidRDefault="00CE57ED" w:rsidP="00767E68">
            <w:pPr>
              <w:pStyle w:val="6CORPODOTEXTO"/>
              <w:ind w:firstLine="0"/>
              <w:jc w:val="center"/>
              <w:rPr>
                <w:b/>
                <w:bCs/>
              </w:rPr>
            </w:pPr>
            <w:r w:rsidRPr="00CE57ED">
              <w:rPr>
                <w:b/>
                <w:bCs/>
              </w:rPr>
              <w:t>2</w:t>
            </w:r>
          </w:p>
        </w:tc>
        <w:tc>
          <w:tcPr>
            <w:tcW w:w="8073" w:type="dxa"/>
          </w:tcPr>
          <w:p w14:paraId="1A056238" w14:textId="63F0FADA" w:rsidR="00CE57ED" w:rsidRDefault="00CE57ED" w:rsidP="00767E68">
            <w:pPr>
              <w:pStyle w:val="6CORPODOTEXTO"/>
              <w:ind w:firstLine="0"/>
            </w:pPr>
            <w:r w:rsidRPr="00CE57ED">
              <w:t>Alguma dessas pessoas que compõem o grupo familiar recebe benefício previdenciário do Regime Geral da Previdência Social ou do serviço público? Caso positivo, especifique a espécie de benefício e o valor atual dos respectivos proventos.</w:t>
            </w:r>
          </w:p>
        </w:tc>
      </w:tr>
      <w:tr w:rsidR="00CE57ED" w14:paraId="0575B48F" w14:textId="77777777" w:rsidTr="00767E68">
        <w:tc>
          <w:tcPr>
            <w:tcW w:w="421" w:type="dxa"/>
            <w:shd w:val="clear" w:color="auto" w:fill="DDE8B8" w:themeFill="accent4" w:themeFillTint="99"/>
            <w:vAlign w:val="center"/>
          </w:tcPr>
          <w:p w14:paraId="1B79F871" w14:textId="77777777" w:rsidR="00CE57ED" w:rsidRPr="00CE57ED" w:rsidRDefault="00CE57ED" w:rsidP="00767E68">
            <w:pPr>
              <w:pStyle w:val="6CORPODOTEXTO"/>
              <w:ind w:firstLine="0"/>
              <w:jc w:val="center"/>
              <w:rPr>
                <w:b/>
                <w:bCs/>
              </w:rPr>
            </w:pPr>
            <w:r w:rsidRPr="00CE57ED">
              <w:rPr>
                <w:b/>
                <w:bCs/>
              </w:rPr>
              <w:t>3</w:t>
            </w:r>
          </w:p>
        </w:tc>
        <w:tc>
          <w:tcPr>
            <w:tcW w:w="8073" w:type="dxa"/>
            <w:shd w:val="clear" w:color="auto" w:fill="DDE8B8" w:themeFill="accent4" w:themeFillTint="99"/>
          </w:tcPr>
          <w:p w14:paraId="313CD2F4" w14:textId="63FD8A72" w:rsidR="00CE57ED" w:rsidRDefault="00CE57ED" w:rsidP="00767E68">
            <w:pPr>
              <w:pStyle w:val="6CORPODOTEXTO"/>
              <w:ind w:firstLine="0"/>
            </w:pPr>
            <w:r w:rsidRPr="00CE57ED">
              <w:t>A parte autora necessita tomar medicamentos constantemente em razão de sua deficiência ou doença? Os medicamentos são comprados ou retirados no posto de saúde? Se comprados, qual o gasto mensal com tais medicamentos e por qual motivo não são obtidos do poder público?</w:t>
            </w:r>
          </w:p>
        </w:tc>
      </w:tr>
      <w:tr w:rsidR="00CE57ED" w14:paraId="2712587A" w14:textId="77777777" w:rsidTr="00CE57ED">
        <w:tc>
          <w:tcPr>
            <w:tcW w:w="421" w:type="dxa"/>
            <w:shd w:val="clear" w:color="auto" w:fill="FFFFFF" w:themeFill="background1"/>
            <w:vAlign w:val="center"/>
          </w:tcPr>
          <w:p w14:paraId="72D35F20" w14:textId="05D90628" w:rsidR="00CE57ED" w:rsidRPr="00CE57ED" w:rsidRDefault="00CE57ED" w:rsidP="00767E68">
            <w:pPr>
              <w:pStyle w:val="6CORPODOTEXTO"/>
              <w:ind w:firstLine="0"/>
              <w:jc w:val="center"/>
              <w:rPr>
                <w:b/>
                <w:bCs/>
              </w:rPr>
            </w:pPr>
            <w:r>
              <w:rPr>
                <w:b/>
                <w:bCs/>
              </w:rPr>
              <w:t>4</w:t>
            </w:r>
          </w:p>
        </w:tc>
        <w:tc>
          <w:tcPr>
            <w:tcW w:w="8073" w:type="dxa"/>
            <w:shd w:val="clear" w:color="auto" w:fill="FFFFFF" w:themeFill="background1"/>
          </w:tcPr>
          <w:p w14:paraId="31F53581" w14:textId="5B9317A0" w:rsidR="00CE57ED" w:rsidRPr="00CE57ED" w:rsidRDefault="00CE57ED" w:rsidP="00767E68">
            <w:pPr>
              <w:pStyle w:val="6CORPODOTEXTO"/>
              <w:ind w:firstLine="0"/>
            </w:pPr>
            <w:r w:rsidRPr="00CE57ED">
              <w:t>Diante de todo o exposto, a parte autora vive em situação de vulnerabilidade?</w:t>
            </w:r>
          </w:p>
        </w:tc>
      </w:tr>
      <w:tr w:rsidR="00CE57ED" w14:paraId="4E0569CD" w14:textId="77777777" w:rsidTr="00767E68">
        <w:tc>
          <w:tcPr>
            <w:tcW w:w="421" w:type="dxa"/>
            <w:shd w:val="clear" w:color="auto" w:fill="DDE8B8" w:themeFill="accent4" w:themeFillTint="99"/>
            <w:vAlign w:val="center"/>
          </w:tcPr>
          <w:p w14:paraId="0E8CCFE6" w14:textId="40B8C480" w:rsidR="00CE57ED" w:rsidRDefault="00CE57ED" w:rsidP="00767E68">
            <w:pPr>
              <w:pStyle w:val="6CORPODOTEXTO"/>
              <w:ind w:firstLine="0"/>
              <w:jc w:val="center"/>
              <w:rPr>
                <w:b/>
                <w:bCs/>
              </w:rPr>
            </w:pPr>
            <w:r>
              <w:rPr>
                <w:b/>
                <w:bCs/>
              </w:rPr>
              <w:t>5</w:t>
            </w:r>
          </w:p>
        </w:tc>
        <w:tc>
          <w:tcPr>
            <w:tcW w:w="8073" w:type="dxa"/>
            <w:shd w:val="clear" w:color="auto" w:fill="DDE8B8" w:themeFill="accent4" w:themeFillTint="99"/>
          </w:tcPr>
          <w:p w14:paraId="4B105E7B" w14:textId="12E02355" w:rsidR="00CE57ED" w:rsidRPr="00CE57ED" w:rsidRDefault="00CE57ED" w:rsidP="00767E68">
            <w:pPr>
              <w:pStyle w:val="6CORPODOTEXTO"/>
              <w:ind w:firstLine="0"/>
            </w:pPr>
            <w:r w:rsidRPr="00CE57ED">
              <w:t xml:space="preserve">Outros esclarecimentos que possam melhor elucidar a causa (em especial se há evidente miserabilidade).  </w:t>
            </w:r>
          </w:p>
        </w:tc>
      </w:tr>
    </w:tbl>
    <w:p w14:paraId="23FBDE8A" w14:textId="77777777" w:rsidR="00477396" w:rsidRPr="00EC7782" w:rsidRDefault="00477396" w:rsidP="00CE51C7">
      <w:pPr>
        <w:pStyle w:val="6CORPODOTEXTO"/>
        <w:ind w:firstLine="0"/>
      </w:pPr>
    </w:p>
    <w:sectPr w:rsidR="00477396" w:rsidRPr="00EC7782" w:rsidSect="008756EF">
      <w:headerReference w:type="default" r:id="rId8"/>
      <w:footerReference w:type="default" r:id="rId9"/>
      <w:headerReference w:type="first" r:id="rId10"/>
      <w:footerReference w:type="first" r:id="rId11"/>
      <w:pgSz w:w="11906" w:h="16838"/>
      <w:pgMar w:top="1417" w:right="1701" w:bottom="1417" w:left="1701"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168B" w14:textId="77777777" w:rsidR="007003DC" w:rsidRDefault="007003DC" w:rsidP="00656914">
      <w:pPr>
        <w:spacing w:after="0" w:line="240" w:lineRule="auto"/>
      </w:pPr>
      <w:r>
        <w:separator/>
      </w:r>
    </w:p>
  </w:endnote>
  <w:endnote w:type="continuationSeparator" w:id="0">
    <w:p w14:paraId="14CA4CF7" w14:textId="77777777" w:rsidR="007003DC" w:rsidRDefault="007003DC" w:rsidP="0065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Pro Black">
    <w:charset w:val="00"/>
    <w:family w:val="swiss"/>
    <w:pitch w:val="variable"/>
    <w:sig w:usb0="80000287" w:usb1="00000043" w:usb2="00000000" w:usb3="00000000" w:csb0="0000009F" w:csb1="00000000"/>
  </w:font>
  <w:font w:name="Verdana Pro Light">
    <w:charset w:val="00"/>
    <w:family w:val="swiss"/>
    <w:pitch w:val="variable"/>
    <w:sig w:usb0="80000287" w:usb1="0000004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40257"/>
      <w:docPartObj>
        <w:docPartGallery w:val="Page Numbers (Bottom of Page)"/>
        <w:docPartUnique/>
      </w:docPartObj>
    </w:sdtPr>
    <w:sdtEndPr>
      <w:rPr>
        <w:rFonts w:ascii="Verdana" w:hAnsi="Verdana"/>
        <w:b/>
        <w:bCs/>
        <w:color w:val="000000" w:themeColor="text1"/>
      </w:rPr>
    </w:sdtEndPr>
    <w:sdtContent>
      <w:p w14:paraId="3789272B" w14:textId="77777777" w:rsidR="0014129E" w:rsidRPr="00B663AA" w:rsidRDefault="0014129E" w:rsidP="00F7070D">
        <w:pPr>
          <w:pStyle w:val="Rodap"/>
          <w:pBdr>
            <w:right w:val="single" w:sz="12" w:space="4" w:color="440C10"/>
          </w:pBdr>
          <w:jc w:val="right"/>
          <w:rPr>
            <w:rFonts w:ascii="Verdana" w:hAnsi="Verdana"/>
            <w:b/>
            <w:bCs/>
            <w:color w:val="000000" w:themeColor="text1"/>
          </w:rPr>
        </w:pPr>
        <w:r w:rsidRPr="00B663AA">
          <w:rPr>
            <w:rFonts w:ascii="Verdana" w:hAnsi="Verdana"/>
            <w:b/>
            <w:bCs/>
            <w:color w:val="000000" w:themeColor="text1"/>
          </w:rPr>
          <w:fldChar w:fldCharType="begin"/>
        </w:r>
        <w:r w:rsidRPr="00B663AA">
          <w:rPr>
            <w:rFonts w:ascii="Verdana" w:hAnsi="Verdana"/>
            <w:b/>
            <w:bCs/>
            <w:color w:val="000000" w:themeColor="text1"/>
          </w:rPr>
          <w:instrText>PAGE   \* MERGEFORMAT</w:instrText>
        </w:r>
        <w:r w:rsidRPr="00B663AA">
          <w:rPr>
            <w:rFonts w:ascii="Verdana" w:hAnsi="Verdana"/>
            <w:b/>
            <w:bCs/>
            <w:color w:val="000000" w:themeColor="text1"/>
          </w:rPr>
          <w:fldChar w:fldCharType="separate"/>
        </w:r>
        <w:r w:rsidRPr="00B663AA">
          <w:rPr>
            <w:rFonts w:ascii="Verdana" w:hAnsi="Verdana"/>
            <w:b/>
            <w:bCs/>
            <w:color w:val="000000" w:themeColor="text1"/>
          </w:rPr>
          <w:t>2</w:t>
        </w:r>
        <w:r w:rsidRPr="00B663AA">
          <w:rPr>
            <w:rFonts w:ascii="Verdana" w:hAnsi="Verdana"/>
            <w:b/>
            <w:bCs/>
            <w:color w:val="000000" w:themeColor="text1"/>
          </w:rPr>
          <w:fldChar w:fldCharType="end"/>
        </w:r>
      </w:p>
    </w:sdtContent>
  </w:sdt>
  <w:p w14:paraId="23B060A8" w14:textId="77777777" w:rsidR="002334F3" w:rsidRDefault="002334F3" w:rsidP="0014129E">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Ind w:w="1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288"/>
      <w:gridCol w:w="5842"/>
    </w:tblGrid>
    <w:tr w:rsidR="000F1521" w:rsidRPr="005C5874" w14:paraId="214C76B7" w14:textId="77777777" w:rsidTr="008756EF">
      <w:tc>
        <w:tcPr>
          <w:tcW w:w="0" w:type="auto"/>
        </w:tcPr>
        <w:p w14:paraId="53F9AEBB" w14:textId="77777777" w:rsidR="000F1521" w:rsidRPr="005C5874" w:rsidRDefault="000F1521" w:rsidP="00AC740B">
          <w:pPr>
            <w:pStyle w:val="Rodap"/>
            <w:spacing w:before="120"/>
            <w:jc w:val="right"/>
            <w:rPr>
              <w:rFonts w:ascii="Verdana" w:hAnsi="Verdana"/>
              <w:sz w:val="14"/>
              <w:szCs w:val="14"/>
            </w:rPr>
          </w:pPr>
          <w:r w:rsidRPr="005C5874">
            <w:rPr>
              <w:rFonts w:ascii="Verdana" w:hAnsi="Verdana"/>
              <w:noProof/>
              <w:sz w:val="14"/>
              <w:szCs w:val="14"/>
            </w:rPr>
            <w:drawing>
              <wp:inline distT="0" distB="0" distL="0" distR="0" wp14:anchorId="5DBAB683" wp14:editId="5EF8B0E1">
                <wp:extent cx="111600" cy="111600"/>
                <wp:effectExtent l="0" t="0" r="3175" b="3175"/>
                <wp:docPr id="29" name="Gráfico 29" descr="Marcador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dor com preenchimento sólido"/>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1600" cy="111600"/>
                        </a:xfrm>
                        <a:prstGeom prst="rect">
                          <a:avLst/>
                        </a:prstGeom>
                      </pic:spPr>
                    </pic:pic>
                  </a:graphicData>
                </a:graphic>
              </wp:inline>
            </w:drawing>
          </w:r>
        </w:p>
      </w:tc>
      <w:tc>
        <w:tcPr>
          <w:tcW w:w="0" w:type="auto"/>
        </w:tcPr>
        <w:p w14:paraId="2CB11A58" w14:textId="77777777" w:rsidR="000F1521" w:rsidRPr="005C5874" w:rsidRDefault="000F1521" w:rsidP="00AC740B">
          <w:pPr>
            <w:pStyle w:val="Rodap"/>
            <w:spacing w:before="120"/>
            <w:rPr>
              <w:rFonts w:ascii="Verdana" w:hAnsi="Verdana"/>
              <w:sz w:val="14"/>
              <w:szCs w:val="14"/>
            </w:rPr>
          </w:pPr>
          <w:proofErr w:type="spellStart"/>
          <w:r w:rsidRPr="005C5874">
            <w:rPr>
              <w:rFonts w:ascii="Verdana" w:hAnsi="Verdana"/>
              <w:sz w:val="14"/>
              <w:szCs w:val="14"/>
            </w:rPr>
            <w:t>Qd</w:t>
          </w:r>
          <w:proofErr w:type="spellEnd"/>
          <w:r w:rsidRPr="005C5874">
            <w:rPr>
              <w:rFonts w:ascii="Verdana" w:hAnsi="Verdana"/>
              <w:sz w:val="14"/>
              <w:szCs w:val="14"/>
            </w:rPr>
            <w:t>. 105 Norte, Av. JK, Lote 21, Plano Diretor Norte, Palmas/TO, CEP 77.020-040</w:t>
          </w:r>
        </w:p>
      </w:tc>
    </w:tr>
    <w:tr w:rsidR="000F1521" w:rsidRPr="005C5874" w14:paraId="1CBD10DC" w14:textId="77777777" w:rsidTr="008756EF">
      <w:tc>
        <w:tcPr>
          <w:tcW w:w="0" w:type="auto"/>
        </w:tcPr>
        <w:p w14:paraId="0D730EAB" w14:textId="77777777" w:rsidR="000F1521" w:rsidRPr="005C5874" w:rsidRDefault="009B694B" w:rsidP="000F1521">
          <w:pPr>
            <w:pStyle w:val="Rodap"/>
            <w:jc w:val="right"/>
            <w:rPr>
              <w:rFonts w:ascii="Verdana" w:hAnsi="Verdana"/>
              <w:sz w:val="14"/>
              <w:szCs w:val="14"/>
            </w:rPr>
          </w:pPr>
          <w:r w:rsidRPr="005C5874">
            <w:rPr>
              <w:rFonts w:ascii="Verdana" w:hAnsi="Verdana"/>
              <w:noProof/>
              <w:sz w:val="14"/>
              <w:szCs w:val="14"/>
            </w:rPr>
            <w:drawing>
              <wp:inline distT="0" distB="0" distL="0" distR="0" wp14:anchorId="05A69A28" wp14:editId="6374B204">
                <wp:extent cx="111600" cy="111600"/>
                <wp:effectExtent l="0" t="0" r="3175" b="3175"/>
                <wp:docPr id="31" name="Gráfico 31" descr="Envelope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Envelope com preenchimento sólido"/>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1600" cy="111600"/>
                        </a:xfrm>
                        <a:prstGeom prst="rect">
                          <a:avLst/>
                        </a:prstGeom>
                      </pic:spPr>
                    </pic:pic>
                  </a:graphicData>
                </a:graphic>
              </wp:inline>
            </w:drawing>
          </w:r>
        </w:p>
      </w:tc>
      <w:tc>
        <w:tcPr>
          <w:tcW w:w="0" w:type="auto"/>
        </w:tcPr>
        <w:p w14:paraId="120674D7" w14:textId="77777777" w:rsidR="000F1521" w:rsidRPr="005C5874" w:rsidRDefault="009B694B" w:rsidP="000F1521">
          <w:pPr>
            <w:pStyle w:val="Rodap"/>
            <w:rPr>
              <w:rFonts w:ascii="Verdana" w:hAnsi="Verdana"/>
              <w:sz w:val="14"/>
              <w:szCs w:val="14"/>
            </w:rPr>
          </w:pPr>
          <w:r w:rsidRPr="009B694B">
            <w:rPr>
              <w:rFonts w:ascii="Verdana" w:hAnsi="Verdana"/>
              <w:sz w:val="14"/>
              <w:szCs w:val="14"/>
            </w:rPr>
            <w:t>arimartinsadv@hotmail.com | felipevieirasouto@gmail</w:t>
          </w:r>
          <w:r>
            <w:rPr>
              <w:rFonts w:ascii="Verdana" w:hAnsi="Verdana"/>
              <w:sz w:val="14"/>
              <w:szCs w:val="14"/>
            </w:rPr>
            <w:t>.com</w:t>
          </w:r>
          <w:r w:rsidRPr="005C5874">
            <w:rPr>
              <w:rFonts w:ascii="Verdana" w:hAnsi="Verdana"/>
              <w:sz w:val="14"/>
              <w:szCs w:val="14"/>
            </w:rPr>
            <w:t xml:space="preserve"> </w:t>
          </w:r>
        </w:p>
      </w:tc>
    </w:tr>
    <w:tr w:rsidR="000F1521" w:rsidRPr="009B694B" w14:paraId="25EB44F6" w14:textId="77777777" w:rsidTr="008756EF">
      <w:tc>
        <w:tcPr>
          <w:tcW w:w="0" w:type="auto"/>
        </w:tcPr>
        <w:p w14:paraId="1C3C769B" w14:textId="77777777" w:rsidR="000F1521" w:rsidRPr="005C5874" w:rsidRDefault="009B694B" w:rsidP="000F1521">
          <w:pPr>
            <w:pStyle w:val="Rodap"/>
            <w:jc w:val="right"/>
            <w:rPr>
              <w:rFonts w:ascii="Verdana" w:hAnsi="Verdana"/>
              <w:sz w:val="14"/>
              <w:szCs w:val="14"/>
            </w:rPr>
          </w:pPr>
          <w:r w:rsidRPr="005C5874">
            <w:rPr>
              <w:rFonts w:ascii="Verdana" w:hAnsi="Verdana"/>
              <w:noProof/>
              <w:sz w:val="14"/>
              <w:szCs w:val="14"/>
            </w:rPr>
            <w:drawing>
              <wp:inline distT="0" distB="0" distL="0" distR="0" wp14:anchorId="0EDE3A38" wp14:editId="7E6C25FF">
                <wp:extent cx="113150" cy="113150"/>
                <wp:effectExtent l="0" t="0" r="1270" b="1270"/>
                <wp:docPr id="30" name="Gráfico 30" descr="Destinatári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Destinatário com preenchimento sólido"/>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5263" cy="125263"/>
                        </a:xfrm>
                        <a:prstGeom prst="rect">
                          <a:avLst/>
                        </a:prstGeom>
                      </pic:spPr>
                    </pic:pic>
                  </a:graphicData>
                </a:graphic>
              </wp:inline>
            </w:drawing>
          </w:r>
        </w:p>
      </w:tc>
      <w:tc>
        <w:tcPr>
          <w:tcW w:w="0" w:type="auto"/>
        </w:tcPr>
        <w:p w14:paraId="569ED201" w14:textId="77777777" w:rsidR="000F1521" w:rsidRPr="009B694B" w:rsidRDefault="009B694B" w:rsidP="000F1521">
          <w:pPr>
            <w:pStyle w:val="Rodap"/>
            <w:rPr>
              <w:rFonts w:ascii="Verdana" w:hAnsi="Verdana"/>
              <w:sz w:val="14"/>
              <w:szCs w:val="14"/>
            </w:rPr>
          </w:pPr>
          <w:r w:rsidRPr="005C5874">
            <w:rPr>
              <w:rFonts w:ascii="Verdana" w:hAnsi="Verdana"/>
              <w:sz w:val="14"/>
              <w:szCs w:val="14"/>
            </w:rPr>
            <w:t>(63) 3215-8258 | (63) 3215-2313</w:t>
          </w:r>
        </w:p>
      </w:tc>
    </w:tr>
  </w:tbl>
  <w:p w14:paraId="4DC1479D" w14:textId="77777777" w:rsidR="005C5874" w:rsidRPr="009B694B" w:rsidRDefault="005C5874" w:rsidP="008756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11844" w14:textId="77777777" w:rsidR="007003DC" w:rsidRDefault="007003DC" w:rsidP="00656914">
      <w:pPr>
        <w:spacing w:after="0" w:line="240" w:lineRule="auto"/>
      </w:pPr>
      <w:r>
        <w:separator/>
      </w:r>
    </w:p>
  </w:footnote>
  <w:footnote w:type="continuationSeparator" w:id="0">
    <w:p w14:paraId="66CFFACF" w14:textId="77777777" w:rsidR="007003DC" w:rsidRDefault="007003DC" w:rsidP="00656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4EAA3" w14:textId="77777777" w:rsidR="00656914" w:rsidRDefault="002334F3" w:rsidP="0014129E">
    <w:pPr>
      <w:pStyle w:val="Cabealho"/>
      <w:spacing w:after="240"/>
    </w:pPr>
    <w:r>
      <w:rPr>
        <w:noProof/>
      </w:rPr>
      <w:drawing>
        <wp:anchor distT="0" distB="0" distL="114300" distR="114300" simplePos="0" relativeHeight="251658240" behindDoc="1" locked="0" layoutInCell="1" allowOverlap="1" wp14:anchorId="30CBEB53" wp14:editId="1A0F8BB2">
          <wp:simplePos x="0" y="0"/>
          <wp:positionH relativeFrom="page">
            <wp:align>left</wp:align>
          </wp:positionH>
          <wp:positionV relativeFrom="paragraph">
            <wp:posOffset>2512060</wp:posOffset>
          </wp:positionV>
          <wp:extent cx="4231005" cy="5702935"/>
          <wp:effectExtent l="0" t="0" r="0"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1005" cy="5702935"/>
                  </a:xfrm>
                  <a:prstGeom prst="rect">
                    <a:avLst/>
                  </a:prstGeom>
                  <a:noFill/>
                </pic:spPr>
              </pic:pic>
            </a:graphicData>
          </a:graphic>
          <wp14:sizeRelH relativeFrom="page">
            <wp14:pctWidth>0</wp14:pctWidth>
          </wp14:sizeRelH>
          <wp14:sizeRelV relativeFrom="page">
            <wp14:pctHeight>0</wp14:pctHeight>
          </wp14:sizeRelV>
        </wp:anchor>
      </w:drawing>
    </w:r>
    <w:r w:rsidR="000F1521">
      <w:rPr>
        <w:noProof/>
      </w:rPr>
      <w:drawing>
        <wp:inline distT="0" distB="0" distL="0" distR="0" wp14:anchorId="616EFC83" wp14:editId="79DA070D">
          <wp:extent cx="819150" cy="819150"/>
          <wp:effectExtent l="0" t="0" r="0" b="0"/>
          <wp:docPr id="32" name="Imagem 3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Logotip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4F56" w14:textId="77777777" w:rsidR="005C5874" w:rsidRDefault="000F1521" w:rsidP="000F1521">
    <w:pPr>
      <w:pStyle w:val="Cabealho"/>
      <w:spacing w:after="240"/>
      <w:jc w:val="center"/>
    </w:pPr>
    <w:r>
      <w:rPr>
        <w:noProof/>
      </w:rPr>
      <w:drawing>
        <wp:anchor distT="0" distB="0" distL="114300" distR="114300" simplePos="0" relativeHeight="251660288" behindDoc="1" locked="0" layoutInCell="1" allowOverlap="1" wp14:anchorId="3C4D7948" wp14:editId="033286DE">
          <wp:simplePos x="0" y="0"/>
          <wp:positionH relativeFrom="page">
            <wp:align>left</wp:align>
          </wp:positionH>
          <wp:positionV relativeFrom="paragraph">
            <wp:posOffset>2670042</wp:posOffset>
          </wp:positionV>
          <wp:extent cx="4231005" cy="5702935"/>
          <wp:effectExtent l="0" t="0" r="0" b="0"/>
          <wp:wrapNone/>
          <wp:docPr id="28" name="Imagem 28"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Ícone&#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1005" cy="57029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46C9F9B" wp14:editId="1633D68E">
          <wp:extent cx="1781463" cy="1368000"/>
          <wp:effectExtent l="0" t="0" r="9525" b="3810"/>
          <wp:docPr id="27" name="Imagem 27"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Logotipo, nome da empresa&#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781463" cy="136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4F1F"/>
    <w:multiLevelType w:val="hybridMultilevel"/>
    <w:tmpl w:val="C42A2E54"/>
    <w:lvl w:ilvl="0" w:tplc="8A72A906">
      <w:start w:val="1"/>
      <w:numFmt w:val="decimal"/>
      <w:lvlText w:val="%1."/>
      <w:lvlJc w:val="left"/>
      <w:pPr>
        <w:ind w:left="720" w:hanging="360"/>
      </w:pPr>
      <w:rPr>
        <w:rFonts w:ascii="Verdana" w:hAnsi="Verdana" w:hint="default"/>
        <w:b/>
        <w:i w:val="0"/>
        <w:color w:val="FFFFFF" w:themeColor="background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AFA39D2"/>
    <w:multiLevelType w:val="hybridMultilevel"/>
    <w:tmpl w:val="D0A85750"/>
    <w:lvl w:ilvl="0" w:tplc="FFC84DEA">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15:restartNumberingAfterBreak="0">
    <w:nsid w:val="40D574F1"/>
    <w:multiLevelType w:val="hybridMultilevel"/>
    <w:tmpl w:val="AF8E6F94"/>
    <w:lvl w:ilvl="0" w:tplc="E556ABBA">
      <w:start w:val="1"/>
      <w:numFmt w:val="decimal"/>
      <w:lvlText w:val="%1."/>
      <w:lvlJc w:val="left"/>
      <w:pPr>
        <w:ind w:left="720" w:hanging="360"/>
      </w:pPr>
      <w:rPr>
        <w:rFonts w:ascii="Times New Roman" w:hAnsi="Times New Roman" w:cs="Times New Roman" w:hint="default"/>
        <w:b/>
        <w:i w:val="0"/>
        <w:color w:val="FFFFFF" w:themeColor="background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E04D3E"/>
    <w:multiLevelType w:val="hybridMultilevel"/>
    <w:tmpl w:val="62DA9ED4"/>
    <w:lvl w:ilvl="0" w:tplc="B086877A">
      <w:start w:val="1"/>
      <w:numFmt w:val="bullet"/>
      <w:pStyle w:val="9LISTAS"/>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B013828"/>
    <w:multiLevelType w:val="hybridMultilevel"/>
    <w:tmpl w:val="2EF83520"/>
    <w:lvl w:ilvl="0" w:tplc="B08693B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C3978F6"/>
    <w:multiLevelType w:val="hybridMultilevel"/>
    <w:tmpl w:val="F54E68EA"/>
    <w:lvl w:ilvl="0" w:tplc="436870D8">
      <w:start w:val="1"/>
      <w:numFmt w:val="lowerLetter"/>
      <w:pStyle w:val="8PEDIDOS"/>
      <w:lvlText w:val="%1)"/>
      <w:lvlJc w:val="left"/>
      <w:pPr>
        <w:ind w:left="720"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84551383">
    <w:abstractNumId w:val="1"/>
  </w:num>
  <w:num w:numId="2" w16cid:durableId="573588794">
    <w:abstractNumId w:val="5"/>
  </w:num>
  <w:num w:numId="3" w16cid:durableId="139617625">
    <w:abstractNumId w:val="0"/>
  </w:num>
  <w:num w:numId="4" w16cid:durableId="2014183563">
    <w:abstractNumId w:val="2"/>
  </w:num>
  <w:num w:numId="5" w16cid:durableId="2010131258">
    <w:abstractNumId w:val="4"/>
  </w:num>
  <w:num w:numId="6" w16cid:durableId="120555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consecutiveHyphenLimit w:val="1"/>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FC"/>
    <w:rsid w:val="0001415E"/>
    <w:rsid w:val="00052055"/>
    <w:rsid w:val="00065FEC"/>
    <w:rsid w:val="000A038D"/>
    <w:rsid w:val="000C2022"/>
    <w:rsid w:val="000D0240"/>
    <w:rsid w:val="000D6C01"/>
    <w:rsid w:val="000E5A41"/>
    <w:rsid w:val="000F1521"/>
    <w:rsid w:val="000F67D1"/>
    <w:rsid w:val="00100818"/>
    <w:rsid w:val="0010135C"/>
    <w:rsid w:val="0014129E"/>
    <w:rsid w:val="001A1B42"/>
    <w:rsid w:val="001B4D43"/>
    <w:rsid w:val="001F249A"/>
    <w:rsid w:val="00227491"/>
    <w:rsid w:val="00232A20"/>
    <w:rsid w:val="002334F3"/>
    <w:rsid w:val="002750A3"/>
    <w:rsid w:val="0029077B"/>
    <w:rsid w:val="002943F2"/>
    <w:rsid w:val="002A7E53"/>
    <w:rsid w:val="002E69E9"/>
    <w:rsid w:val="002F5974"/>
    <w:rsid w:val="00347711"/>
    <w:rsid w:val="00384289"/>
    <w:rsid w:val="00392A22"/>
    <w:rsid w:val="00392A70"/>
    <w:rsid w:val="00402B4E"/>
    <w:rsid w:val="00414566"/>
    <w:rsid w:val="00426788"/>
    <w:rsid w:val="00462320"/>
    <w:rsid w:val="00474D3B"/>
    <w:rsid w:val="00477396"/>
    <w:rsid w:val="004A27F3"/>
    <w:rsid w:val="004B65D8"/>
    <w:rsid w:val="004C1893"/>
    <w:rsid w:val="00547371"/>
    <w:rsid w:val="005522B8"/>
    <w:rsid w:val="0059066B"/>
    <w:rsid w:val="005C5874"/>
    <w:rsid w:val="005E0931"/>
    <w:rsid w:val="005E17A0"/>
    <w:rsid w:val="005E73E6"/>
    <w:rsid w:val="006360EE"/>
    <w:rsid w:val="00656914"/>
    <w:rsid w:val="00662163"/>
    <w:rsid w:val="006709BB"/>
    <w:rsid w:val="00686F41"/>
    <w:rsid w:val="00691482"/>
    <w:rsid w:val="006A36CB"/>
    <w:rsid w:val="006F1E5F"/>
    <w:rsid w:val="007003DC"/>
    <w:rsid w:val="007023DA"/>
    <w:rsid w:val="00741819"/>
    <w:rsid w:val="00751D90"/>
    <w:rsid w:val="007541B6"/>
    <w:rsid w:val="00767A49"/>
    <w:rsid w:val="00796D13"/>
    <w:rsid w:val="007A265A"/>
    <w:rsid w:val="007C0158"/>
    <w:rsid w:val="00824872"/>
    <w:rsid w:val="008756EF"/>
    <w:rsid w:val="00876594"/>
    <w:rsid w:val="008D0343"/>
    <w:rsid w:val="00930271"/>
    <w:rsid w:val="00977A35"/>
    <w:rsid w:val="009B694B"/>
    <w:rsid w:val="009B7210"/>
    <w:rsid w:val="009C458D"/>
    <w:rsid w:val="009D4894"/>
    <w:rsid w:val="009F15AB"/>
    <w:rsid w:val="00A2204E"/>
    <w:rsid w:val="00A83A91"/>
    <w:rsid w:val="00AC2503"/>
    <w:rsid w:val="00AC740B"/>
    <w:rsid w:val="00AF3846"/>
    <w:rsid w:val="00B219BE"/>
    <w:rsid w:val="00B663AA"/>
    <w:rsid w:val="00B948EC"/>
    <w:rsid w:val="00BA720A"/>
    <w:rsid w:val="00BD63FC"/>
    <w:rsid w:val="00BE1536"/>
    <w:rsid w:val="00BF31BC"/>
    <w:rsid w:val="00BF76B3"/>
    <w:rsid w:val="00C15E00"/>
    <w:rsid w:val="00C37249"/>
    <w:rsid w:val="00C546A4"/>
    <w:rsid w:val="00C62480"/>
    <w:rsid w:val="00C85062"/>
    <w:rsid w:val="00C92A7D"/>
    <w:rsid w:val="00CB03D2"/>
    <w:rsid w:val="00CB5067"/>
    <w:rsid w:val="00CD47B8"/>
    <w:rsid w:val="00CE51C7"/>
    <w:rsid w:val="00CE57ED"/>
    <w:rsid w:val="00CF4C4B"/>
    <w:rsid w:val="00D20D4D"/>
    <w:rsid w:val="00D55571"/>
    <w:rsid w:val="00D57C95"/>
    <w:rsid w:val="00D61CD8"/>
    <w:rsid w:val="00D930C8"/>
    <w:rsid w:val="00E0555A"/>
    <w:rsid w:val="00E25046"/>
    <w:rsid w:val="00E55955"/>
    <w:rsid w:val="00E56D96"/>
    <w:rsid w:val="00E61D51"/>
    <w:rsid w:val="00E90203"/>
    <w:rsid w:val="00EC7782"/>
    <w:rsid w:val="00EF0E1B"/>
    <w:rsid w:val="00F014D3"/>
    <w:rsid w:val="00F01DAF"/>
    <w:rsid w:val="00F301B2"/>
    <w:rsid w:val="00F61A6F"/>
    <w:rsid w:val="00F7070D"/>
    <w:rsid w:val="00F73EFE"/>
    <w:rsid w:val="00F74708"/>
    <w:rsid w:val="00F815B9"/>
    <w:rsid w:val="00F84672"/>
    <w:rsid w:val="00FF54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9E713"/>
  <w15:chartTrackingRefBased/>
  <w15:docId w15:val="{5CB19984-1C9B-4B7E-A3EE-435DC003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ell MT" w:eastAsiaTheme="minorHAnsi" w:hAnsi="Bell MT" w:cs="Arial"/>
        <w:color w:val="2021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E51C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69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6914"/>
  </w:style>
  <w:style w:type="paragraph" w:styleId="Rodap">
    <w:name w:val="footer"/>
    <w:basedOn w:val="Normal"/>
    <w:link w:val="RodapChar"/>
    <w:uiPriority w:val="99"/>
    <w:unhideWhenUsed/>
    <w:rsid w:val="00656914"/>
    <w:pPr>
      <w:tabs>
        <w:tab w:val="center" w:pos="4252"/>
        <w:tab w:val="right" w:pos="8504"/>
      </w:tabs>
      <w:spacing w:after="0" w:line="240" w:lineRule="auto"/>
    </w:pPr>
  </w:style>
  <w:style w:type="character" w:customStyle="1" w:styleId="RodapChar">
    <w:name w:val="Rodapé Char"/>
    <w:basedOn w:val="Fontepargpadro"/>
    <w:link w:val="Rodap"/>
    <w:uiPriority w:val="99"/>
    <w:rsid w:val="00656914"/>
  </w:style>
  <w:style w:type="table" w:styleId="Tabelacomgrade">
    <w:name w:val="Table Grid"/>
    <w:basedOn w:val="Tabelanormal"/>
    <w:uiPriority w:val="59"/>
    <w:rsid w:val="00233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C5874"/>
    <w:rPr>
      <w:color w:val="808080"/>
    </w:rPr>
  </w:style>
  <w:style w:type="paragraph" w:styleId="Corpodetexto2">
    <w:name w:val="Body Text 2"/>
    <w:basedOn w:val="Normal"/>
    <w:link w:val="Corpodetexto2Char"/>
    <w:uiPriority w:val="99"/>
    <w:unhideWhenUsed/>
    <w:rsid w:val="00BF76B3"/>
    <w:pPr>
      <w:spacing w:after="120" w:line="480" w:lineRule="auto"/>
    </w:pPr>
    <w:rPr>
      <w:rFonts w:ascii="Times New Roman" w:eastAsia="Times New Roman" w:hAnsi="Times New Roman" w:cs="Times New Roman"/>
      <w:color w:val="auto"/>
      <w:lang w:eastAsia="pt-BR"/>
    </w:rPr>
  </w:style>
  <w:style w:type="character" w:customStyle="1" w:styleId="Corpodetexto2Char">
    <w:name w:val="Corpo de texto 2 Char"/>
    <w:basedOn w:val="Fontepargpadro"/>
    <w:link w:val="Corpodetexto2"/>
    <w:uiPriority w:val="99"/>
    <w:rsid w:val="00BF76B3"/>
    <w:rPr>
      <w:rFonts w:ascii="Times New Roman" w:eastAsia="Times New Roman" w:hAnsi="Times New Roman" w:cs="Times New Roman"/>
      <w:color w:val="auto"/>
      <w:lang w:eastAsia="pt-BR"/>
    </w:rPr>
  </w:style>
  <w:style w:type="paragraph" w:customStyle="1" w:styleId="1Ttulo">
    <w:name w:val="1. Título"/>
    <w:basedOn w:val="Normal"/>
    <w:link w:val="1TtuloChar"/>
    <w:rsid w:val="0014129E"/>
    <w:pPr>
      <w:pBdr>
        <w:bottom w:val="single" w:sz="4" w:space="1" w:color="44546A" w:themeColor="text2"/>
      </w:pBdr>
      <w:adjustRightInd w:val="0"/>
      <w:snapToGrid w:val="0"/>
      <w:spacing w:before="360" w:after="360"/>
      <w:jc w:val="both"/>
    </w:pPr>
    <w:rPr>
      <w:rFonts w:ascii="Verdana" w:hAnsi="Verdana"/>
      <w:b/>
      <w:bCs/>
      <w:color w:val="000000" w:themeColor="text1"/>
    </w:rPr>
  </w:style>
  <w:style w:type="paragraph" w:customStyle="1" w:styleId="2CorpodoTexto">
    <w:name w:val="2. Corpo do Texto"/>
    <w:basedOn w:val="Normal"/>
    <w:link w:val="2CorpodoTextoChar"/>
    <w:rsid w:val="000F1521"/>
    <w:pPr>
      <w:adjustRightInd w:val="0"/>
      <w:snapToGrid w:val="0"/>
      <w:spacing w:before="80" w:after="80"/>
      <w:ind w:firstLine="709"/>
      <w:jc w:val="both"/>
    </w:pPr>
    <w:rPr>
      <w:rFonts w:ascii="Verdana" w:hAnsi="Verdana"/>
    </w:rPr>
  </w:style>
  <w:style w:type="character" w:customStyle="1" w:styleId="1TtuloChar">
    <w:name w:val="1. Título Char"/>
    <w:basedOn w:val="Fontepargpadro"/>
    <w:link w:val="1Ttulo"/>
    <w:rsid w:val="0014129E"/>
    <w:rPr>
      <w:rFonts w:ascii="Verdana" w:hAnsi="Verdana"/>
      <w:b/>
      <w:bCs/>
      <w:color w:val="000000" w:themeColor="text1"/>
    </w:rPr>
  </w:style>
  <w:style w:type="paragraph" w:customStyle="1" w:styleId="3Citao">
    <w:name w:val="3. Citação"/>
    <w:basedOn w:val="Normal"/>
    <w:link w:val="3CitaoChar"/>
    <w:rsid w:val="000F1521"/>
    <w:pPr>
      <w:spacing w:before="240" w:after="240" w:line="240" w:lineRule="auto"/>
      <w:ind w:left="1701"/>
      <w:jc w:val="both"/>
    </w:pPr>
    <w:rPr>
      <w:rFonts w:ascii="Verdana" w:eastAsia="Batang" w:hAnsi="Verdana" w:cs="Courier New"/>
      <w:sz w:val="17"/>
      <w:szCs w:val="17"/>
    </w:rPr>
  </w:style>
  <w:style w:type="character" w:customStyle="1" w:styleId="2CorpodoTextoChar">
    <w:name w:val="2. Corpo do Texto Char"/>
    <w:basedOn w:val="Fontepargpadro"/>
    <w:link w:val="2CorpodoTexto"/>
    <w:rsid w:val="000F1521"/>
    <w:rPr>
      <w:rFonts w:ascii="Verdana" w:hAnsi="Verdana"/>
    </w:rPr>
  </w:style>
  <w:style w:type="character" w:customStyle="1" w:styleId="3CitaoChar">
    <w:name w:val="3. Citação Char"/>
    <w:basedOn w:val="Fontepargpadro"/>
    <w:link w:val="3Citao"/>
    <w:rsid w:val="000F1521"/>
    <w:rPr>
      <w:rFonts w:ascii="Verdana" w:eastAsia="Batang" w:hAnsi="Verdana" w:cs="Courier New"/>
      <w:sz w:val="17"/>
      <w:szCs w:val="17"/>
    </w:rPr>
  </w:style>
  <w:style w:type="paragraph" w:customStyle="1" w:styleId="1ENDEREAMENTO">
    <w:name w:val="1. ENDEREÇAMENTO"/>
    <w:basedOn w:val="Normal"/>
    <w:link w:val="1ENDEREAMENTOChar"/>
    <w:qFormat/>
    <w:rsid w:val="00EC7782"/>
    <w:pPr>
      <w:spacing w:after="0"/>
    </w:pPr>
    <w:rPr>
      <w:rFonts w:ascii="Verdana Pro Black" w:hAnsi="Verdana Pro Black"/>
      <w:caps/>
      <w:color w:val="000000" w:themeColor="text1"/>
    </w:rPr>
  </w:style>
  <w:style w:type="paragraph" w:customStyle="1" w:styleId="2INFORMAESDOPROCESSO">
    <w:name w:val="2. INFORMAÇÕES DO PROCESSO"/>
    <w:basedOn w:val="Normal"/>
    <w:link w:val="2INFORMAESDOPROCESSOChar"/>
    <w:rsid w:val="00392A70"/>
    <w:rPr>
      <w:rFonts w:ascii="Verdana" w:hAnsi="Verdana"/>
      <w:smallCaps/>
    </w:rPr>
  </w:style>
  <w:style w:type="character" w:customStyle="1" w:styleId="1ENDEREAMENTOChar">
    <w:name w:val="1. ENDEREÇAMENTO Char"/>
    <w:basedOn w:val="Fontepargpadro"/>
    <w:link w:val="1ENDEREAMENTO"/>
    <w:rsid w:val="00EC7782"/>
    <w:rPr>
      <w:rFonts w:ascii="Verdana Pro Black" w:hAnsi="Verdana Pro Black"/>
      <w:caps/>
      <w:color w:val="000000" w:themeColor="text1"/>
    </w:rPr>
  </w:style>
  <w:style w:type="paragraph" w:customStyle="1" w:styleId="2QUALIFICAO">
    <w:name w:val="2. QUALIFICAÇÃO"/>
    <w:basedOn w:val="2INFORMAESDOPROCESSO"/>
    <w:link w:val="2QUALIFICAOChar"/>
    <w:qFormat/>
    <w:rsid w:val="004A27F3"/>
    <w:pPr>
      <w:spacing w:before="120" w:after="240"/>
      <w:jc w:val="both"/>
    </w:pPr>
    <w:rPr>
      <w:smallCaps w:val="0"/>
      <w:color w:val="000000" w:themeColor="text1"/>
    </w:rPr>
  </w:style>
  <w:style w:type="character" w:customStyle="1" w:styleId="2INFORMAESDOPROCESSOChar">
    <w:name w:val="2. INFORMAÇÕES DO PROCESSO Char"/>
    <w:basedOn w:val="Fontepargpadro"/>
    <w:link w:val="2INFORMAESDOPROCESSO"/>
    <w:rsid w:val="00392A70"/>
    <w:rPr>
      <w:rFonts w:ascii="Verdana" w:hAnsi="Verdana"/>
      <w:smallCaps/>
    </w:rPr>
  </w:style>
  <w:style w:type="paragraph" w:customStyle="1" w:styleId="4TTULO">
    <w:name w:val="4.  TÍTULO"/>
    <w:basedOn w:val="2QUALIFICAO"/>
    <w:link w:val="4TTULOChar"/>
    <w:qFormat/>
    <w:rsid w:val="000D6C01"/>
    <w:pPr>
      <w:pBdr>
        <w:left w:val="double" w:sz="4" w:space="4" w:color="440C10"/>
      </w:pBdr>
      <w:spacing w:after="0"/>
      <w:jc w:val="left"/>
    </w:pPr>
    <w:rPr>
      <w:rFonts w:ascii="Verdana Pro Black" w:hAnsi="Verdana Pro Black"/>
      <w:caps/>
      <w:noProof/>
      <w:spacing w:val="26"/>
    </w:rPr>
  </w:style>
  <w:style w:type="character" w:customStyle="1" w:styleId="2QUALIFICAOChar">
    <w:name w:val="2. QUALIFICAÇÃO Char"/>
    <w:basedOn w:val="2INFORMAESDOPROCESSOChar"/>
    <w:link w:val="2QUALIFICAO"/>
    <w:rsid w:val="004A27F3"/>
    <w:rPr>
      <w:rFonts w:ascii="Verdana" w:hAnsi="Verdana"/>
      <w:smallCaps w:val="0"/>
      <w:color w:val="000000" w:themeColor="text1"/>
    </w:rPr>
  </w:style>
  <w:style w:type="paragraph" w:customStyle="1" w:styleId="5SUBTTULO">
    <w:name w:val="5. SUBTÍTULO"/>
    <w:basedOn w:val="2INFORMAESDOPROCESSO"/>
    <w:link w:val="5SUBTTULOChar"/>
    <w:qFormat/>
    <w:rsid w:val="000D6C01"/>
    <w:pPr>
      <w:spacing w:before="480" w:after="360"/>
      <w:jc w:val="both"/>
    </w:pPr>
    <w:rPr>
      <w:rFonts w:ascii="Verdana Pro Light" w:hAnsi="Verdana Pro Light"/>
      <w:smallCaps w:val="0"/>
    </w:rPr>
  </w:style>
  <w:style w:type="character" w:customStyle="1" w:styleId="4TTULOChar">
    <w:name w:val="4.  TÍTULO Char"/>
    <w:basedOn w:val="2QUALIFICAOChar"/>
    <w:link w:val="4TTULO"/>
    <w:rsid w:val="000D6C01"/>
    <w:rPr>
      <w:rFonts w:ascii="Verdana Pro Black" w:hAnsi="Verdana Pro Black"/>
      <w:caps/>
      <w:smallCaps w:val="0"/>
      <w:noProof/>
      <w:color w:val="000000" w:themeColor="text1"/>
      <w:spacing w:val="26"/>
    </w:rPr>
  </w:style>
  <w:style w:type="paragraph" w:customStyle="1" w:styleId="6CORPODOTEXTO">
    <w:name w:val="6. CORPO DO TEXTO"/>
    <w:basedOn w:val="5SUBTTULO"/>
    <w:link w:val="6CORPODOTEXTOChar"/>
    <w:qFormat/>
    <w:rsid w:val="00EC7782"/>
    <w:pPr>
      <w:spacing w:before="120" w:after="120"/>
      <w:ind w:firstLine="567"/>
    </w:pPr>
    <w:rPr>
      <w:rFonts w:ascii="Verdana" w:hAnsi="Verdana"/>
      <w:noProof/>
      <w:color w:val="000000" w:themeColor="text1"/>
    </w:rPr>
  </w:style>
  <w:style w:type="character" w:customStyle="1" w:styleId="5SUBTTULOChar">
    <w:name w:val="5. SUBTÍTULO Char"/>
    <w:basedOn w:val="2INFORMAESDOPROCESSOChar"/>
    <w:link w:val="5SUBTTULO"/>
    <w:rsid w:val="000D6C01"/>
    <w:rPr>
      <w:rFonts w:ascii="Verdana Pro Light" w:hAnsi="Verdana Pro Light"/>
      <w:smallCaps w:val="0"/>
    </w:rPr>
  </w:style>
  <w:style w:type="paragraph" w:customStyle="1" w:styleId="7CITAO">
    <w:name w:val="7. CITAÇÃO"/>
    <w:basedOn w:val="6CORPODOTEXTO"/>
    <w:link w:val="7CITAOChar"/>
    <w:qFormat/>
    <w:rsid w:val="00EC7782"/>
    <w:pPr>
      <w:spacing w:before="240" w:after="240" w:line="240" w:lineRule="auto"/>
      <w:ind w:left="1701" w:firstLine="0"/>
    </w:pPr>
    <w:rPr>
      <w:sz w:val="17"/>
      <w:szCs w:val="17"/>
      <w:lang w:val="fr-FR"/>
    </w:rPr>
  </w:style>
  <w:style w:type="character" w:customStyle="1" w:styleId="6CORPODOTEXTOChar">
    <w:name w:val="6. CORPO DO TEXTO Char"/>
    <w:basedOn w:val="5SUBTTULOChar"/>
    <w:link w:val="6CORPODOTEXTO"/>
    <w:rsid w:val="00EC7782"/>
    <w:rPr>
      <w:rFonts w:ascii="Verdana" w:hAnsi="Verdana"/>
      <w:smallCaps w:val="0"/>
      <w:noProof/>
      <w:color w:val="000000" w:themeColor="text1"/>
    </w:rPr>
  </w:style>
  <w:style w:type="paragraph" w:customStyle="1" w:styleId="8PEDIDOS">
    <w:name w:val="8. PEDIDOS"/>
    <w:basedOn w:val="6CORPODOTEXTO"/>
    <w:link w:val="8PEDIDOSChar"/>
    <w:qFormat/>
    <w:rsid w:val="00B663AA"/>
    <w:pPr>
      <w:numPr>
        <w:numId w:val="2"/>
      </w:numPr>
    </w:pPr>
  </w:style>
  <w:style w:type="character" w:customStyle="1" w:styleId="7CITAOChar">
    <w:name w:val="7. CITAÇÃO Char"/>
    <w:basedOn w:val="6CORPODOTEXTOChar"/>
    <w:link w:val="7CITAO"/>
    <w:rsid w:val="00EC7782"/>
    <w:rPr>
      <w:rFonts w:ascii="Verdana" w:hAnsi="Verdana"/>
      <w:smallCaps w:val="0"/>
      <w:noProof/>
      <w:color w:val="000000" w:themeColor="text1"/>
      <w:sz w:val="17"/>
      <w:szCs w:val="17"/>
      <w:lang w:val="fr-FR"/>
    </w:rPr>
  </w:style>
  <w:style w:type="character" w:styleId="Hyperlink">
    <w:name w:val="Hyperlink"/>
    <w:basedOn w:val="Fontepargpadro"/>
    <w:uiPriority w:val="99"/>
    <w:unhideWhenUsed/>
    <w:rsid w:val="009B694B"/>
    <w:rPr>
      <w:color w:val="0563C1" w:themeColor="hyperlink"/>
      <w:u w:val="single"/>
    </w:rPr>
  </w:style>
  <w:style w:type="character" w:customStyle="1" w:styleId="8PEDIDOSChar">
    <w:name w:val="8. PEDIDOS Char"/>
    <w:basedOn w:val="6CORPODOTEXTOChar"/>
    <w:link w:val="8PEDIDOS"/>
    <w:rsid w:val="00B663AA"/>
    <w:rPr>
      <w:rFonts w:ascii="Verdana" w:hAnsi="Verdana"/>
      <w:smallCaps w:val="0"/>
      <w:noProof/>
      <w:color w:val="000000" w:themeColor="text1"/>
    </w:rPr>
  </w:style>
  <w:style w:type="character" w:styleId="MenoPendente">
    <w:name w:val="Unresolved Mention"/>
    <w:basedOn w:val="Fontepargpadro"/>
    <w:uiPriority w:val="99"/>
    <w:semiHidden/>
    <w:unhideWhenUsed/>
    <w:rsid w:val="009B694B"/>
    <w:rPr>
      <w:color w:val="605E5C"/>
      <w:shd w:val="clear" w:color="auto" w:fill="E1DFDD"/>
    </w:rPr>
  </w:style>
  <w:style w:type="paragraph" w:customStyle="1" w:styleId="3TIPODAAO">
    <w:name w:val="3. TIPO DA AÇÃO"/>
    <w:basedOn w:val="1ENDEREAMENTO"/>
    <w:link w:val="3TIPODAAOChar"/>
    <w:qFormat/>
    <w:rsid w:val="004A27F3"/>
    <w:pPr>
      <w:spacing w:before="360" w:after="360"/>
      <w:jc w:val="center"/>
    </w:pPr>
  </w:style>
  <w:style w:type="character" w:customStyle="1" w:styleId="3TIPODAAOChar">
    <w:name w:val="3. TIPO DA AÇÃO Char"/>
    <w:basedOn w:val="1ENDEREAMENTOChar"/>
    <w:link w:val="3TIPODAAO"/>
    <w:rsid w:val="004A27F3"/>
    <w:rPr>
      <w:rFonts w:ascii="Verdana Pro Black" w:hAnsi="Verdana Pro Black"/>
      <w:caps/>
      <w:color w:val="000000" w:themeColor="text1"/>
    </w:rPr>
  </w:style>
  <w:style w:type="paragraph" w:customStyle="1" w:styleId="9LISTAS">
    <w:name w:val="9. LISTAS"/>
    <w:basedOn w:val="6CORPODOTEXTO"/>
    <w:link w:val="9LISTASChar"/>
    <w:qFormat/>
    <w:rsid w:val="007023DA"/>
    <w:pPr>
      <w:numPr>
        <w:numId w:val="6"/>
      </w:numPr>
      <w:spacing w:before="0" w:after="0" w:line="240" w:lineRule="auto"/>
    </w:pPr>
  </w:style>
  <w:style w:type="character" w:customStyle="1" w:styleId="9LISTASChar">
    <w:name w:val="9. LISTAS Char"/>
    <w:basedOn w:val="6CORPODOTEXTOChar"/>
    <w:link w:val="9LISTAS"/>
    <w:rsid w:val="007023DA"/>
    <w:rPr>
      <w:rFonts w:ascii="Verdana" w:hAnsi="Verdana"/>
      <w:smallCaps w:val="0"/>
      <w:noProof/>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Modelos%20Personalizados%20do%20Office\TEMPLATE%20-%20INICIAL%20-%20LOAS%20IDOS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F42CAC1FE448888DB45115BB5AB091"/>
        <w:category>
          <w:name w:val="Geral"/>
          <w:gallery w:val="placeholder"/>
        </w:category>
        <w:types>
          <w:type w:val="bbPlcHdr"/>
        </w:types>
        <w:behaviors>
          <w:behavior w:val="content"/>
        </w:behaviors>
        <w:guid w:val="{4E897B69-F995-4EFF-97DA-B31293CE0A38}"/>
      </w:docPartPr>
      <w:docPartBody>
        <w:p w:rsidR="005A51E9" w:rsidRDefault="0093462F">
          <w:pPr>
            <w:pStyle w:val="D2F42CAC1FE448888DB45115BB5AB091"/>
          </w:pPr>
          <w:r w:rsidRPr="005F5C6F">
            <w:rPr>
              <w:rStyle w:val="TextodoEspaoReservado"/>
            </w:rPr>
            <w:t>Clique ou toque aqui para inserir o texto.</w:t>
          </w:r>
        </w:p>
      </w:docPartBody>
    </w:docPart>
    <w:docPart>
      <w:docPartPr>
        <w:name w:val="0D7F0B8897384749AB47AA2E61ED39DD"/>
        <w:category>
          <w:name w:val="Geral"/>
          <w:gallery w:val="placeholder"/>
        </w:category>
        <w:types>
          <w:type w:val="bbPlcHdr"/>
        </w:types>
        <w:behaviors>
          <w:behavior w:val="content"/>
        </w:behaviors>
        <w:guid w:val="{95A6A2FC-B7CD-4E43-8278-F2C729A3C055}"/>
      </w:docPartPr>
      <w:docPartBody>
        <w:p w:rsidR="005A51E9" w:rsidRDefault="00F2521F" w:rsidP="00F2521F">
          <w:pPr>
            <w:pStyle w:val="0D7F0B8897384749AB47AA2E61ED39DD"/>
          </w:pPr>
          <w:r>
            <w:rPr>
              <w:rStyle w:val="TextodoEspaoReservado"/>
            </w:rPr>
            <w:t>1. SELECIONE</w:t>
          </w:r>
        </w:p>
      </w:docPartBody>
    </w:docPart>
    <w:docPart>
      <w:docPartPr>
        <w:name w:val="EAB5F43B89484F159E2A746A6A34AA91"/>
        <w:category>
          <w:name w:val="Geral"/>
          <w:gallery w:val="placeholder"/>
        </w:category>
        <w:types>
          <w:type w:val="bbPlcHdr"/>
        </w:types>
        <w:behaviors>
          <w:behavior w:val="content"/>
        </w:behaviors>
        <w:guid w:val="{9F9BC35C-09FC-451E-B316-63E0F49433EB}"/>
      </w:docPartPr>
      <w:docPartBody>
        <w:p w:rsidR="005A51E9" w:rsidRDefault="00F2521F" w:rsidP="00F2521F">
          <w:pPr>
            <w:pStyle w:val="EAB5F43B89484F159E2A746A6A34AA91"/>
          </w:pPr>
          <w:r>
            <w:rPr>
              <w:rStyle w:val="TextodoEspaoReservado"/>
            </w:rPr>
            <w:t>2. SELECIONE</w:t>
          </w:r>
        </w:p>
      </w:docPartBody>
    </w:docPart>
    <w:docPart>
      <w:docPartPr>
        <w:name w:val="4125CA588E8F412A909DABE0A437CFF4"/>
        <w:category>
          <w:name w:val="Geral"/>
          <w:gallery w:val="placeholder"/>
        </w:category>
        <w:types>
          <w:type w:val="bbPlcHdr"/>
        </w:types>
        <w:behaviors>
          <w:behavior w:val="content"/>
        </w:behaviors>
        <w:guid w:val="{D8CF40B6-0896-4EAB-8BE6-9F9D95B80571}"/>
      </w:docPartPr>
      <w:docPartBody>
        <w:p w:rsidR="005A51E9" w:rsidRDefault="00F2521F" w:rsidP="00F2521F">
          <w:pPr>
            <w:pStyle w:val="4125CA588E8F412A909DABE0A437CFF4"/>
          </w:pPr>
          <w:r>
            <w:rPr>
              <w:rStyle w:val="TextodoEspaoReservado"/>
            </w:rPr>
            <w:t xml:space="preserve">3. DIGITE A </w:t>
          </w:r>
          <w:r w:rsidRPr="00686F41">
            <w:rPr>
              <w:rStyle w:val="TextodoEspaoReservado"/>
            </w:rPr>
            <w:t>COMARCA</w:t>
          </w:r>
          <w:r>
            <w:rPr>
              <w:rStyle w:val="TextodoEspaoReservado"/>
            </w:rPr>
            <w:t>/SEÇÃO</w:t>
          </w:r>
        </w:p>
      </w:docPartBody>
    </w:docPart>
    <w:docPart>
      <w:docPartPr>
        <w:name w:val="8ABCAE3D316B40929B91BB8429111C09"/>
        <w:category>
          <w:name w:val="Geral"/>
          <w:gallery w:val="placeholder"/>
        </w:category>
        <w:types>
          <w:type w:val="bbPlcHdr"/>
        </w:types>
        <w:behaviors>
          <w:behavior w:val="content"/>
        </w:behaviors>
        <w:guid w:val="{776073AB-9E10-4082-838B-3526EFA20842}"/>
      </w:docPartPr>
      <w:docPartBody>
        <w:p w:rsidR="005A51E9" w:rsidRDefault="00F2521F" w:rsidP="00F2521F">
          <w:pPr>
            <w:pStyle w:val="8ABCAE3D316B40929B91BB8429111C09"/>
          </w:pPr>
          <w:r>
            <w:rPr>
              <w:b/>
              <w:bCs/>
              <w:color w:val="808080" w:themeColor="background1" w:themeShade="80"/>
            </w:rPr>
            <w:t>1. Digite (minúsculo)</w:t>
          </w:r>
        </w:p>
      </w:docPartBody>
    </w:docPart>
    <w:docPart>
      <w:docPartPr>
        <w:name w:val="99D9519346054225A024E46DC8C28178"/>
        <w:category>
          <w:name w:val="Geral"/>
          <w:gallery w:val="placeholder"/>
        </w:category>
        <w:types>
          <w:type w:val="bbPlcHdr"/>
        </w:types>
        <w:behaviors>
          <w:behavior w:val="content"/>
        </w:behaviors>
        <w:guid w:val="{07DB8D95-ADC6-45EE-ACAC-1C6EC663F19F}"/>
      </w:docPartPr>
      <w:docPartBody>
        <w:p w:rsidR="005A51E9" w:rsidRDefault="00F2521F" w:rsidP="00F2521F">
          <w:pPr>
            <w:pStyle w:val="99D9519346054225A024E46DC8C28178"/>
          </w:pPr>
          <w:r>
            <w:rPr>
              <w:rStyle w:val="TextodoEspaoReservado"/>
              <w:b/>
              <w:bCs/>
              <w:color w:val="808080" w:themeColor="background1" w:themeShade="80"/>
            </w:rPr>
            <w:t>2. selecione</w:t>
          </w:r>
        </w:p>
      </w:docPartBody>
    </w:docPart>
    <w:docPart>
      <w:docPartPr>
        <w:name w:val="950975DC061041CF8F3BF157084B22B9"/>
        <w:category>
          <w:name w:val="Geral"/>
          <w:gallery w:val="placeholder"/>
        </w:category>
        <w:types>
          <w:type w:val="bbPlcHdr"/>
        </w:types>
        <w:behaviors>
          <w:behavior w:val="content"/>
        </w:behaviors>
        <w:guid w:val="{B17CC370-317D-4545-8D04-7A7B95E2E3CE}"/>
      </w:docPartPr>
      <w:docPartBody>
        <w:p w:rsidR="005A51E9" w:rsidRDefault="00F2521F" w:rsidP="00F2521F">
          <w:pPr>
            <w:pStyle w:val="950975DC061041CF8F3BF157084B22B9"/>
          </w:pPr>
          <w:r>
            <w:rPr>
              <w:rStyle w:val="TextodoEspaoReservado"/>
              <w:b/>
              <w:bCs/>
              <w:color w:val="808080" w:themeColor="background1" w:themeShade="80"/>
            </w:rPr>
            <w:t>3. selecione</w:t>
          </w:r>
        </w:p>
      </w:docPartBody>
    </w:docPart>
    <w:docPart>
      <w:docPartPr>
        <w:name w:val="1E617690151E4279B4A43481E57697CC"/>
        <w:category>
          <w:name w:val="Geral"/>
          <w:gallery w:val="placeholder"/>
        </w:category>
        <w:types>
          <w:type w:val="bbPlcHdr"/>
        </w:types>
        <w:behaviors>
          <w:behavior w:val="content"/>
        </w:behaviors>
        <w:guid w:val="{27973942-98AE-429F-A430-2F12C59AA539}"/>
      </w:docPartPr>
      <w:docPartBody>
        <w:p w:rsidR="005A51E9" w:rsidRDefault="00F2521F" w:rsidP="00F2521F">
          <w:pPr>
            <w:pStyle w:val="1E617690151E4279B4A43481E57697CC"/>
          </w:pPr>
          <w:r>
            <w:rPr>
              <w:rStyle w:val="TextodoEspaoReservado"/>
              <w:b/>
              <w:bCs/>
              <w:color w:val="808080" w:themeColor="background1" w:themeShade="80"/>
            </w:rPr>
            <w:t>4. selecione ou digite</w:t>
          </w:r>
        </w:p>
      </w:docPartBody>
    </w:docPart>
    <w:docPart>
      <w:docPartPr>
        <w:name w:val="08B09203150A407E9DD6951F85B6B56F"/>
        <w:category>
          <w:name w:val="Geral"/>
          <w:gallery w:val="placeholder"/>
        </w:category>
        <w:types>
          <w:type w:val="bbPlcHdr"/>
        </w:types>
        <w:behaviors>
          <w:behavior w:val="content"/>
        </w:behaviors>
        <w:guid w:val="{CD82F055-487E-416B-BB07-3054EE91F1F9}"/>
      </w:docPartPr>
      <w:docPartBody>
        <w:p w:rsidR="005A51E9" w:rsidRDefault="00F2521F" w:rsidP="00F2521F">
          <w:pPr>
            <w:pStyle w:val="08B09203150A407E9DD6951F85B6B56F"/>
          </w:pPr>
          <w:r>
            <w:rPr>
              <w:rStyle w:val="TextodoEspaoReservado"/>
              <w:b/>
              <w:bCs/>
              <w:color w:val="808080" w:themeColor="background1" w:themeShade="80"/>
            </w:rPr>
            <w:t>5. digite</w:t>
          </w:r>
        </w:p>
      </w:docPartBody>
    </w:docPart>
    <w:docPart>
      <w:docPartPr>
        <w:name w:val="3732E2B21A684948A804E314BB5DC718"/>
        <w:category>
          <w:name w:val="Geral"/>
          <w:gallery w:val="placeholder"/>
        </w:category>
        <w:types>
          <w:type w:val="bbPlcHdr"/>
        </w:types>
        <w:behaviors>
          <w:behavior w:val="content"/>
        </w:behaviors>
        <w:guid w:val="{46299579-5E6D-42DE-BE14-01EF847F50A2}"/>
      </w:docPartPr>
      <w:docPartBody>
        <w:p w:rsidR="005A51E9" w:rsidRDefault="00F2521F" w:rsidP="00F2521F">
          <w:pPr>
            <w:pStyle w:val="3732E2B21A684948A804E314BB5DC718"/>
          </w:pPr>
          <w:r>
            <w:rPr>
              <w:b/>
              <w:bCs/>
              <w:color w:val="808080" w:themeColor="background1" w:themeShade="80"/>
            </w:rPr>
            <w:t>6. digite</w:t>
          </w:r>
        </w:p>
      </w:docPartBody>
    </w:docPart>
    <w:docPart>
      <w:docPartPr>
        <w:name w:val="C070FB0F05B74F3DA42E2D1ECFF9C63E"/>
        <w:category>
          <w:name w:val="Geral"/>
          <w:gallery w:val="placeholder"/>
        </w:category>
        <w:types>
          <w:type w:val="bbPlcHdr"/>
        </w:types>
        <w:behaviors>
          <w:behavior w:val="content"/>
        </w:behaviors>
        <w:guid w:val="{048328F1-ADB1-4EB0-9DDD-60C09940BF40}"/>
      </w:docPartPr>
      <w:docPartBody>
        <w:p w:rsidR="005A51E9" w:rsidRDefault="00F2521F" w:rsidP="00F2521F">
          <w:pPr>
            <w:pStyle w:val="C070FB0F05B74F3DA42E2D1ECFF9C63E"/>
          </w:pPr>
          <w:r>
            <w:rPr>
              <w:rStyle w:val="TextodoEspaoReservado"/>
              <w:b/>
              <w:bCs/>
              <w:color w:val="808080" w:themeColor="background1" w:themeShade="80"/>
            </w:rPr>
            <w:t>7. selecione</w:t>
          </w:r>
        </w:p>
      </w:docPartBody>
    </w:docPart>
    <w:docPart>
      <w:docPartPr>
        <w:name w:val="05A490B721CA4E2F82744FA994F4C60F"/>
        <w:category>
          <w:name w:val="Geral"/>
          <w:gallery w:val="placeholder"/>
        </w:category>
        <w:types>
          <w:type w:val="bbPlcHdr"/>
        </w:types>
        <w:behaviors>
          <w:behavior w:val="content"/>
        </w:behaviors>
        <w:guid w:val="{4D28D8D4-94CA-4668-B028-1F977FD14355}"/>
      </w:docPartPr>
      <w:docPartBody>
        <w:p w:rsidR="005A51E9" w:rsidRDefault="00F2521F" w:rsidP="00F2521F">
          <w:pPr>
            <w:pStyle w:val="05A490B721CA4E2F82744FA994F4C60F"/>
          </w:pPr>
          <w:r>
            <w:rPr>
              <w:rStyle w:val="TextodoEspaoReservado"/>
              <w:b/>
              <w:bCs/>
              <w:color w:val="808080" w:themeColor="background1" w:themeShade="80"/>
            </w:rPr>
            <w:t>8. digite</w:t>
          </w:r>
        </w:p>
      </w:docPartBody>
    </w:docPart>
    <w:docPart>
      <w:docPartPr>
        <w:name w:val="57E3FC57ECE44AE38C0FD74440B7E0CD"/>
        <w:category>
          <w:name w:val="Geral"/>
          <w:gallery w:val="placeholder"/>
        </w:category>
        <w:types>
          <w:type w:val="bbPlcHdr"/>
        </w:types>
        <w:behaviors>
          <w:behavior w:val="content"/>
        </w:behaviors>
        <w:guid w:val="{4F719988-D61B-4025-95AF-90D2FF41C0D5}"/>
      </w:docPartPr>
      <w:docPartBody>
        <w:p w:rsidR="005A51E9" w:rsidRDefault="00F2521F" w:rsidP="00F2521F">
          <w:pPr>
            <w:pStyle w:val="57E3FC57ECE44AE38C0FD74440B7E0CD"/>
          </w:pPr>
          <w:r>
            <w:rPr>
              <w:b/>
              <w:bCs/>
              <w:color w:val="808080" w:themeColor="background1" w:themeShade="80"/>
            </w:rPr>
            <w:t>9. selecione</w:t>
          </w:r>
        </w:p>
      </w:docPartBody>
    </w:docPart>
    <w:docPart>
      <w:docPartPr>
        <w:name w:val="76649F7C44D848A28BB9B022A91615CF"/>
        <w:category>
          <w:name w:val="Geral"/>
          <w:gallery w:val="placeholder"/>
        </w:category>
        <w:types>
          <w:type w:val="bbPlcHdr"/>
        </w:types>
        <w:behaviors>
          <w:behavior w:val="content"/>
        </w:behaviors>
        <w:guid w:val="{E54D8E0C-E775-4FCB-8A51-25FB8186CF7E}"/>
      </w:docPartPr>
      <w:docPartBody>
        <w:p w:rsidR="005A51E9" w:rsidRDefault="00F2521F" w:rsidP="00F2521F">
          <w:pPr>
            <w:pStyle w:val="76649F7C44D848A28BB9B022A91615CF"/>
          </w:pPr>
          <w:r>
            <w:rPr>
              <w:rStyle w:val="TextodoEspaoReservado"/>
              <w:b/>
              <w:bCs/>
              <w:color w:val="808080" w:themeColor="background1" w:themeShade="80"/>
            </w:rPr>
            <w:t>10. digite</w:t>
          </w:r>
        </w:p>
      </w:docPartBody>
    </w:docPart>
    <w:docPart>
      <w:docPartPr>
        <w:name w:val="80A1DD357F294E0EAE5FD5FA665EB6DD"/>
        <w:category>
          <w:name w:val="Geral"/>
          <w:gallery w:val="placeholder"/>
        </w:category>
        <w:types>
          <w:type w:val="bbPlcHdr"/>
        </w:types>
        <w:behaviors>
          <w:behavior w:val="content"/>
        </w:behaviors>
        <w:guid w:val="{DF2E14F1-78B3-4FAF-BB0A-E3F577D3F490}"/>
      </w:docPartPr>
      <w:docPartBody>
        <w:p w:rsidR="005A51E9" w:rsidRDefault="00F2521F" w:rsidP="00F2521F">
          <w:pPr>
            <w:pStyle w:val="80A1DD357F294E0EAE5FD5FA665EB6DD"/>
          </w:pPr>
          <w:r>
            <w:rPr>
              <w:b/>
              <w:bCs/>
              <w:color w:val="808080" w:themeColor="background1" w:themeShade="80"/>
            </w:rPr>
            <w:t>11. digite</w:t>
          </w:r>
        </w:p>
      </w:docPartBody>
    </w:docPart>
    <w:docPart>
      <w:docPartPr>
        <w:name w:val="2E9A0710B07D48D18B94A42FF6C6C7D1"/>
        <w:category>
          <w:name w:val="Geral"/>
          <w:gallery w:val="placeholder"/>
        </w:category>
        <w:types>
          <w:type w:val="bbPlcHdr"/>
        </w:types>
        <w:behaviors>
          <w:behavior w:val="content"/>
        </w:behaviors>
        <w:guid w:val="{567ED999-CED1-44FA-8E70-DE3C1DFCC2A4}"/>
      </w:docPartPr>
      <w:docPartBody>
        <w:p w:rsidR="005A51E9" w:rsidRDefault="00F2521F" w:rsidP="00F2521F">
          <w:pPr>
            <w:pStyle w:val="2E9A0710B07D48D18B94A42FF6C6C7D1"/>
          </w:pPr>
          <w:r>
            <w:rPr>
              <w:rStyle w:val="TextodoEspaoReservado"/>
              <w:b/>
              <w:bCs/>
              <w:color w:val="808080" w:themeColor="background1" w:themeShade="80"/>
            </w:rPr>
            <w:t>12. selecione</w:t>
          </w:r>
        </w:p>
      </w:docPartBody>
    </w:docPart>
    <w:docPart>
      <w:docPartPr>
        <w:name w:val="BCEE6BBA4C344A70BA4E635CAB240531"/>
        <w:category>
          <w:name w:val="Geral"/>
          <w:gallery w:val="placeholder"/>
        </w:category>
        <w:types>
          <w:type w:val="bbPlcHdr"/>
        </w:types>
        <w:behaviors>
          <w:behavior w:val="content"/>
        </w:behaviors>
        <w:guid w:val="{CC8DA3E4-F020-424D-9CDB-B1051FCAC195}"/>
      </w:docPartPr>
      <w:docPartBody>
        <w:p w:rsidR="005A51E9" w:rsidRDefault="00F2521F" w:rsidP="00F2521F">
          <w:pPr>
            <w:pStyle w:val="BCEE6BBA4C344A70BA4E635CAB240531"/>
          </w:pPr>
          <w:r>
            <w:rPr>
              <w:rStyle w:val="TextodoEspaoReservado"/>
              <w:b/>
              <w:bCs/>
              <w:color w:val="808080" w:themeColor="background1" w:themeShade="80"/>
            </w:rPr>
            <w:t>13. selecione</w:t>
          </w:r>
        </w:p>
      </w:docPartBody>
    </w:docPart>
    <w:docPart>
      <w:docPartPr>
        <w:name w:val="C23DD542F4F348EF9BE69AB4320C6407"/>
        <w:category>
          <w:name w:val="Geral"/>
          <w:gallery w:val="placeholder"/>
        </w:category>
        <w:types>
          <w:type w:val="bbPlcHdr"/>
        </w:types>
        <w:behaviors>
          <w:behavior w:val="content"/>
        </w:behaviors>
        <w:guid w:val="{41C204FC-6428-4117-BEF4-09622E642B9E}"/>
      </w:docPartPr>
      <w:docPartBody>
        <w:p w:rsidR="005A51E9" w:rsidRDefault="00F2521F" w:rsidP="00F2521F">
          <w:pPr>
            <w:pStyle w:val="C23DD542F4F348EF9BE69AB4320C6407"/>
          </w:pPr>
          <w:r>
            <w:rPr>
              <w:rStyle w:val="TextodoEspaoReservado"/>
              <w:b/>
              <w:bCs/>
              <w:color w:val="808080" w:themeColor="background1" w:themeShade="80"/>
            </w:rPr>
            <w:t>14. selecione</w:t>
          </w:r>
        </w:p>
      </w:docPartBody>
    </w:docPart>
    <w:docPart>
      <w:docPartPr>
        <w:name w:val="97F4B4F0D91044E5B60A1AF703E36B7D"/>
        <w:category>
          <w:name w:val="Geral"/>
          <w:gallery w:val="placeholder"/>
        </w:category>
        <w:types>
          <w:type w:val="bbPlcHdr"/>
        </w:types>
        <w:behaviors>
          <w:behavior w:val="content"/>
        </w:behaviors>
        <w:guid w:val="{6CCD79E2-66B4-454B-9529-6C5C753994D8}"/>
      </w:docPartPr>
      <w:docPartBody>
        <w:p w:rsidR="005A51E9" w:rsidRDefault="00F2521F" w:rsidP="00F2521F">
          <w:pPr>
            <w:pStyle w:val="97F4B4F0D91044E5B60A1AF703E36B7D"/>
          </w:pPr>
          <w:r>
            <w:rPr>
              <w:rStyle w:val="TextodoEspaoReservado"/>
              <w:b/>
              <w:bCs/>
              <w:color w:val="808080" w:themeColor="background1" w:themeShade="80"/>
            </w:rPr>
            <w:t>1. Selecione ou digite</w:t>
          </w:r>
        </w:p>
      </w:docPartBody>
    </w:docPart>
    <w:docPart>
      <w:docPartPr>
        <w:name w:val="D1C3BFD2E09240D4BED81C62B76C8BC9"/>
        <w:category>
          <w:name w:val="Geral"/>
          <w:gallery w:val="placeholder"/>
        </w:category>
        <w:types>
          <w:type w:val="bbPlcHdr"/>
        </w:types>
        <w:behaviors>
          <w:behavior w:val="content"/>
        </w:behaviors>
        <w:guid w:val="{533467E2-719E-4483-899A-0FC80AB9E7E9}"/>
      </w:docPartPr>
      <w:docPartBody>
        <w:p w:rsidR="005A51E9" w:rsidRDefault="00F2521F" w:rsidP="00F2521F">
          <w:pPr>
            <w:pStyle w:val="D1C3BFD2E09240D4BED81C62B76C8BC9"/>
          </w:pPr>
          <w:r w:rsidRPr="00232A20">
            <w:rPr>
              <w:b/>
              <w:bCs/>
              <w:color w:val="808080"/>
              <w:sz w:val="17"/>
              <w:szCs w:val="17"/>
            </w:rPr>
            <w:t xml:space="preserve">1. </w:t>
          </w:r>
          <w:r w:rsidRPr="00232A20">
            <w:rPr>
              <w:rStyle w:val="TextodoEspaoReservado"/>
              <w:b/>
              <w:bCs/>
              <w:sz w:val="17"/>
              <w:szCs w:val="17"/>
            </w:rPr>
            <w:t>digite</w:t>
          </w:r>
        </w:p>
      </w:docPartBody>
    </w:docPart>
    <w:docPart>
      <w:docPartPr>
        <w:name w:val="80B790F5274B4591A2D9135398B659AD"/>
        <w:category>
          <w:name w:val="Geral"/>
          <w:gallery w:val="placeholder"/>
        </w:category>
        <w:types>
          <w:type w:val="bbPlcHdr"/>
        </w:types>
        <w:behaviors>
          <w:behavior w:val="content"/>
        </w:behaviors>
        <w:guid w:val="{5E4B3DA3-8D92-42A7-90CB-7E6E34046A2A}"/>
      </w:docPartPr>
      <w:docPartBody>
        <w:p w:rsidR="005A51E9" w:rsidRDefault="00F2521F" w:rsidP="00F2521F">
          <w:pPr>
            <w:pStyle w:val="80B790F5274B4591A2D9135398B659AD"/>
          </w:pPr>
          <w:r>
            <w:rPr>
              <w:b/>
              <w:bCs/>
              <w:color w:val="808080"/>
              <w:sz w:val="17"/>
              <w:szCs w:val="17"/>
            </w:rPr>
            <w:t>2</w:t>
          </w:r>
          <w:r w:rsidRPr="00232A20">
            <w:rPr>
              <w:b/>
              <w:bCs/>
              <w:color w:val="808080"/>
              <w:sz w:val="17"/>
              <w:szCs w:val="17"/>
            </w:rPr>
            <w:t xml:space="preserve">. </w:t>
          </w:r>
          <w:r w:rsidRPr="00232A20">
            <w:rPr>
              <w:rStyle w:val="TextodoEspaoReservado"/>
              <w:b/>
              <w:bCs/>
              <w:sz w:val="17"/>
              <w:szCs w:val="17"/>
            </w:rPr>
            <w:t>digite</w:t>
          </w:r>
        </w:p>
      </w:docPartBody>
    </w:docPart>
    <w:docPart>
      <w:docPartPr>
        <w:name w:val="71BB61797C4C4F3DAECAE7D627DD58F1"/>
        <w:category>
          <w:name w:val="Geral"/>
          <w:gallery w:val="placeholder"/>
        </w:category>
        <w:types>
          <w:type w:val="bbPlcHdr"/>
        </w:types>
        <w:behaviors>
          <w:behavior w:val="content"/>
        </w:behaviors>
        <w:guid w:val="{748AB64B-76A8-4AE4-AFA4-AD0699B2F81C}"/>
      </w:docPartPr>
      <w:docPartBody>
        <w:p w:rsidR="005A51E9" w:rsidRDefault="00F2521F" w:rsidP="00F2521F">
          <w:pPr>
            <w:pStyle w:val="71BB61797C4C4F3DAECAE7D627DD58F1"/>
          </w:pPr>
          <w:r>
            <w:rPr>
              <w:rStyle w:val="TextodoEspaoReservado"/>
            </w:rPr>
            <w:t>digite</w:t>
          </w:r>
        </w:p>
      </w:docPartBody>
    </w:docPart>
    <w:docPart>
      <w:docPartPr>
        <w:name w:val="08A65B7FEC6541AA8CAC461FF147D729"/>
        <w:category>
          <w:name w:val="Geral"/>
          <w:gallery w:val="placeholder"/>
        </w:category>
        <w:types>
          <w:type w:val="bbPlcHdr"/>
        </w:types>
        <w:behaviors>
          <w:behavior w:val="content"/>
        </w:behaviors>
        <w:guid w:val="{1059731E-A54D-42D4-9DBA-4B515A9F5BE4}"/>
      </w:docPartPr>
      <w:docPartBody>
        <w:p w:rsidR="005A51E9" w:rsidRDefault="00F2521F" w:rsidP="00F2521F">
          <w:pPr>
            <w:pStyle w:val="08A65B7FEC6541AA8CAC461FF147D729"/>
          </w:pPr>
          <w:r>
            <w:rPr>
              <w:rStyle w:val="TextodoEspaoReservado"/>
            </w:rPr>
            <w:t>digite</w:t>
          </w:r>
        </w:p>
      </w:docPartBody>
    </w:docPart>
    <w:docPart>
      <w:docPartPr>
        <w:name w:val="BD48C64A450B48ACA3943C6DCD03E7BD"/>
        <w:category>
          <w:name w:val="Geral"/>
          <w:gallery w:val="placeholder"/>
        </w:category>
        <w:types>
          <w:type w:val="bbPlcHdr"/>
        </w:types>
        <w:behaviors>
          <w:behavior w:val="content"/>
        </w:behaviors>
        <w:guid w:val="{D30C905E-C8A0-47D5-A89C-0494F99F942C}"/>
      </w:docPartPr>
      <w:docPartBody>
        <w:p w:rsidR="005A51E9" w:rsidRDefault="00F2521F" w:rsidP="00F2521F">
          <w:pPr>
            <w:pStyle w:val="BD48C64A450B48ACA3943C6DCD03E7BD"/>
          </w:pPr>
          <w:r>
            <w:rPr>
              <w:rStyle w:val="TextodoEspaoReservado"/>
            </w:rPr>
            <w:t>selecione</w:t>
          </w:r>
        </w:p>
      </w:docPartBody>
    </w:docPart>
    <w:docPart>
      <w:docPartPr>
        <w:name w:val="993B2452AD7A42FAA1C3FABE96F98BB6"/>
        <w:category>
          <w:name w:val="Geral"/>
          <w:gallery w:val="placeholder"/>
        </w:category>
        <w:types>
          <w:type w:val="bbPlcHdr"/>
        </w:types>
        <w:behaviors>
          <w:behavior w:val="content"/>
        </w:behaviors>
        <w:guid w:val="{3521937A-28C4-4852-A6EA-977F4DA57404}"/>
      </w:docPartPr>
      <w:docPartBody>
        <w:p w:rsidR="005A51E9" w:rsidRDefault="00F2521F" w:rsidP="00F2521F">
          <w:pPr>
            <w:pStyle w:val="993B2452AD7A42FAA1C3FABE96F98BB6"/>
          </w:pPr>
          <w:r>
            <w:rPr>
              <w:rStyle w:val="TextodoEspaoReservado"/>
            </w:rPr>
            <w:t>digite</w:t>
          </w:r>
        </w:p>
      </w:docPartBody>
    </w:docPart>
    <w:docPart>
      <w:docPartPr>
        <w:name w:val="7A9D1A9EB8B1403F8C8F4DF25F3103BF"/>
        <w:category>
          <w:name w:val="Geral"/>
          <w:gallery w:val="placeholder"/>
        </w:category>
        <w:types>
          <w:type w:val="bbPlcHdr"/>
        </w:types>
        <w:behaviors>
          <w:behavior w:val="content"/>
        </w:behaviors>
        <w:guid w:val="{2581DD99-3626-48C3-B98A-A586E3F029F9}"/>
      </w:docPartPr>
      <w:docPartBody>
        <w:p w:rsidR="005A51E9" w:rsidRDefault="00F2521F" w:rsidP="00F2521F">
          <w:pPr>
            <w:pStyle w:val="7A9D1A9EB8B1403F8C8F4DF25F3103BF"/>
          </w:pPr>
          <w:r>
            <w:rPr>
              <w:rStyle w:val="TextodoEspaoReservado"/>
            </w:rPr>
            <w:t>digite</w:t>
          </w:r>
        </w:p>
      </w:docPartBody>
    </w:docPart>
    <w:docPart>
      <w:docPartPr>
        <w:name w:val="2DAADFB1B587447F8FA26EA432BCC8ED"/>
        <w:category>
          <w:name w:val="Geral"/>
          <w:gallery w:val="placeholder"/>
        </w:category>
        <w:types>
          <w:type w:val="bbPlcHdr"/>
        </w:types>
        <w:behaviors>
          <w:behavior w:val="content"/>
        </w:behaviors>
        <w:guid w:val="{9A9CC2B7-EAEB-4067-ABEE-6895A6224266}"/>
      </w:docPartPr>
      <w:docPartBody>
        <w:p w:rsidR="005A51E9" w:rsidRDefault="00F2521F" w:rsidP="00F2521F">
          <w:pPr>
            <w:pStyle w:val="2DAADFB1B587447F8FA26EA432BCC8ED"/>
          </w:pPr>
          <w:r>
            <w:rPr>
              <w:rStyle w:val="TextodoEspaoReservado"/>
            </w:rPr>
            <w:t>digite</w:t>
          </w:r>
        </w:p>
      </w:docPartBody>
    </w:docPart>
    <w:docPart>
      <w:docPartPr>
        <w:name w:val="6343FFA34D884815820BC4C1F81966C2"/>
        <w:category>
          <w:name w:val="Geral"/>
          <w:gallery w:val="placeholder"/>
        </w:category>
        <w:types>
          <w:type w:val="bbPlcHdr"/>
        </w:types>
        <w:behaviors>
          <w:behavior w:val="content"/>
        </w:behaviors>
        <w:guid w:val="{394B4E39-4FF5-4111-BD3C-720069B451D8}"/>
      </w:docPartPr>
      <w:docPartBody>
        <w:p w:rsidR="005A51E9" w:rsidRDefault="00F2521F" w:rsidP="00F2521F">
          <w:pPr>
            <w:pStyle w:val="6343FFA34D884815820BC4C1F81966C2"/>
          </w:pPr>
          <w:r>
            <w:rPr>
              <w:rStyle w:val="TextodoEspaoReservado"/>
            </w:rPr>
            <w:t>digite</w:t>
          </w:r>
        </w:p>
      </w:docPartBody>
    </w:docPart>
    <w:docPart>
      <w:docPartPr>
        <w:name w:val="762B00E400EF4392878031F4B6487E0F"/>
        <w:category>
          <w:name w:val="Geral"/>
          <w:gallery w:val="placeholder"/>
        </w:category>
        <w:types>
          <w:type w:val="bbPlcHdr"/>
        </w:types>
        <w:behaviors>
          <w:behavior w:val="content"/>
        </w:behaviors>
        <w:guid w:val="{AC7142B8-7997-4EE0-855C-3D646BABCC08}"/>
      </w:docPartPr>
      <w:docPartBody>
        <w:p w:rsidR="005A51E9" w:rsidRDefault="00F2521F" w:rsidP="00F2521F">
          <w:pPr>
            <w:pStyle w:val="762B00E400EF4392878031F4B6487E0F"/>
          </w:pPr>
          <w:r>
            <w:rPr>
              <w:rStyle w:val="TextodoEspaoReservado"/>
            </w:rPr>
            <w:t>selecione</w:t>
          </w:r>
        </w:p>
      </w:docPartBody>
    </w:docPart>
    <w:docPart>
      <w:docPartPr>
        <w:name w:val="F7E6653765FD46FAB36725AC81561EC3"/>
        <w:category>
          <w:name w:val="Geral"/>
          <w:gallery w:val="placeholder"/>
        </w:category>
        <w:types>
          <w:type w:val="bbPlcHdr"/>
        </w:types>
        <w:behaviors>
          <w:behavior w:val="content"/>
        </w:behaviors>
        <w:guid w:val="{E1B7C139-8287-47BB-B052-D8ADC5F24271}"/>
      </w:docPartPr>
      <w:docPartBody>
        <w:p w:rsidR="005A51E9" w:rsidRDefault="00F2521F" w:rsidP="00F2521F">
          <w:pPr>
            <w:pStyle w:val="F7E6653765FD46FAB36725AC81561EC3"/>
          </w:pPr>
          <w:r>
            <w:rPr>
              <w:rStyle w:val="TextodoEspaoReservado"/>
            </w:rPr>
            <w:t>digite</w:t>
          </w:r>
        </w:p>
      </w:docPartBody>
    </w:docPart>
    <w:docPart>
      <w:docPartPr>
        <w:name w:val="595B3FF229194BA5B7970BBA07DB865B"/>
        <w:category>
          <w:name w:val="Geral"/>
          <w:gallery w:val="placeholder"/>
        </w:category>
        <w:types>
          <w:type w:val="bbPlcHdr"/>
        </w:types>
        <w:behaviors>
          <w:behavior w:val="content"/>
        </w:behaviors>
        <w:guid w:val="{B7A00E64-F4E4-4C7A-9043-3F968544122B}"/>
      </w:docPartPr>
      <w:docPartBody>
        <w:p w:rsidR="005A51E9" w:rsidRDefault="00F2521F" w:rsidP="00F2521F">
          <w:pPr>
            <w:pStyle w:val="595B3FF229194BA5B7970BBA07DB865B"/>
          </w:pPr>
          <w:r>
            <w:rPr>
              <w:rStyle w:val="TextodoEspaoReservado"/>
            </w:rPr>
            <w:t>digite</w:t>
          </w:r>
        </w:p>
      </w:docPartBody>
    </w:docPart>
    <w:docPart>
      <w:docPartPr>
        <w:name w:val="67CED877B6714FBE89B2C85B73049856"/>
        <w:category>
          <w:name w:val="Geral"/>
          <w:gallery w:val="placeholder"/>
        </w:category>
        <w:types>
          <w:type w:val="bbPlcHdr"/>
        </w:types>
        <w:behaviors>
          <w:behavior w:val="content"/>
        </w:behaviors>
        <w:guid w:val="{A137854D-0821-4B73-9B9D-E97E51239165}"/>
      </w:docPartPr>
      <w:docPartBody>
        <w:p w:rsidR="005A51E9" w:rsidRDefault="00F2521F" w:rsidP="00F2521F">
          <w:pPr>
            <w:pStyle w:val="67CED877B6714FBE89B2C85B73049856"/>
          </w:pPr>
          <w:r>
            <w:rPr>
              <w:rStyle w:val="TextodoEspaoReservado"/>
            </w:rPr>
            <w:t>digite</w:t>
          </w:r>
        </w:p>
      </w:docPartBody>
    </w:docPart>
    <w:docPart>
      <w:docPartPr>
        <w:name w:val="F4B0663C8102423998E8076BD617AA4C"/>
        <w:category>
          <w:name w:val="Geral"/>
          <w:gallery w:val="placeholder"/>
        </w:category>
        <w:types>
          <w:type w:val="bbPlcHdr"/>
        </w:types>
        <w:behaviors>
          <w:behavior w:val="content"/>
        </w:behaviors>
        <w:guid w:val="{EDFCD719-448E-46D0-90B1-823702C2BA4E}"/>
      </w:docPartPr>
      <w:docPartBody>
        <w:p w:rsidR="005A51E9" w:rsidRDefault="00F2521F" w:rsidP="00F2521F">
          <w:pPr>
            <w:pStyle w:val="F4B0663C8102423998E8076BD617AA4C"/>
          </w:pPr>
          <w:r>
            <w:rPr>
              <w:rStyle w:val="TextodoEspaoReservado"/>
            </w:rPr>
            <w:t>digite</w:t>
          </w:r>
        </w:p>
      </w:docPartBody>
    </w:docPart>
    <w:docPart>
      <w:docPartPr>
        <w:name w:val="192DDEDD76044C58B93E17BC83B70B61"/>
        <w:category>
          <w:name w:val="Geral"/>
          <w:gallery w:val="placeholder"/>
        </w:category>
        <w:types>
          <w:type w:val="bbPlcHdr"/>
        </w:types>
        <w:behaviors>
          <w:behavior w:val="content"/>
        </w:behaviors>
        <w:guid w:val="{8CB94572-AD70-40F2-B066-16BB68B7E447}"/>
      </w:docPartPr>
      <w:docPartBody>
        <w:p w:rsidR="005A51E9" w:rsidRDefault="00F2521F" w:rsidP="00F2521F">
          <w:pPr>
            <w:pStyle w:val="192DDEDD76044C58B93E17BC83B70B61"/>
          </w:pPr>
          <w:r>
            <w:rPr>
              <w:rStyle w:val="TextodoEspaoReservado"/>
            </w:rPr>
            <w:t>selecione</w:t>
          </w:r>
        </w:p>
      </w:docPartBody>
    </w:docPart>
    <w:docPart>
      <w:docPartPr>
        <w:name w:val="15EECA86B85444959BF0974759088F74"/>
        <w:category>
          <w:name w:val="Geral"/>
          <w:gallery w:val="placeholder"/>
        </w:category>
        <w:types>
          <w:type w:val="bbPlcHdr"/>
        </w:types>
        <w:behaviors>
          <w:behavior w:val="content"/>
        </w:behaviors>
        <w:guid w:val="{33A9289F-2818-4F29-9E2F-62A789ED42C2}"/>
      </w:docPartPr>
      <w:docPartBody>
        <w:p w:rsidR="005A51E9" w:rsidRDefault="00F2521F" w:rsidP="00F2521F">
          <w:pPr>
            <w:pStyle w:val="15EECA86B85444959BF0974759088F74"/>
          </w:pPr>
          <w:r>
            <w:rPr>
              <w:rStyle w:val="TextodoEspaoReservado"/>
            </w:rPr>
            <w:t>digite</w:t>
          </w:r>
        </w:p>
      </w:docPartBody>
    </w:docPart>
    <w:docPart>
      <w:docPartPr>
        <w:name w:val="0CA8C34977C74A1C8C5E97CCE5F50D64"/>
        <w:category>
          <w:name w:val="Geral"/>
          <w:gallery w:val="placeholder"/>
        </w:category>
        <w:types>
          <w:type w:val="bbPlcHdr"/>
        </w:types>
        <w:behaviors>
          <w:behavior w:val="content"/>
        </w:behaviors>
        <w:guid w:val="{335F6EB1-68F3-4B33-8DE1-9A2AE2E88ED8}"/>
      </w:docPartPr>
      <w:docPartBody>
        <w:p w:rsidR="005A51E9" w:rsidRDefault="00F2521F" w:rsidP="00F2521F">
          <w:pPr>
            <w:pStyle w:val="0CA8C34977C74A1C8C5E97CCE5F50D64"/>
          </w:pPr>
          <w:r>
            <w:rPr>
              <w:rStyle w:val="TextodoEspaoReservado"/>
            </w:rPr>
            <w:t>digite</w:t>
          </w:r>
        </w:p>
      </w:docPartBody>
    </w:docPart>
    <w:docPart>
      <w:docPartPr>
        <w:name w:val="04E94CD3D8E749619A942ADFE120ECAE"/>
        <w:category>
          <w:name w:val="Geral"/>
          <w:gallery w:val="placeholder"/>
        </w:category>
        <w:types>
          <w:type w:val="bbPlcHdr"/>
        </w:types>
        <w:behaviors>
          <w:behavior w:val="content"/>
        </w:behaviors>
        <w:guid w:val="{63169FA3-3E7D-4DCB-A588-91D2ADEBE091}"/>
      </w:docPartPr>
      <w:docPartBody>
        <w:p w:rsidR="005A51E9" w:rsidRDefault="00F2521F" w:rsidP="00F2521F">
          <w:pPr>
            <w:pStyle w:val="04E94CD3D8E749619A942ADFE120ECAE"/>
          </w:pPr>
          <w:r>
            <w:rPr>
              <w:rStyle w:val="TextodoEspaoReservado"/>
            </w:rPr>
            <w:t>digite</w:t>
          </w:r>
        </w:p>
      </w:docPartBody>
    </w:docPart>
    <w:docPart>
      <w:docPartPr>
        <w:name w:val="B12B9762401E4EFDB10C8A5FDDBE8322"/>
        <w:category>
          <w:name w:val="Geral"/>
          <w:gallery w:val="placeholder"/>
        </w:category>
        <w:types>
          <w:type w:val="bbPlcHdr"/>
        </w:types>
        <w:behaviors>
          <w:behavior w:val="content"/>
        </w:behaviors>
        <w:guid w:val="{03D3C2D5-FCFE-4937-A58F-AF99C596F31B}"/>
      </w:docPartPr>
      <w:docPartBody>
        <w:p w:rsidR="005A51E9" w:rsidRDefault="00F2521F" w:rsidP="00F2521F">
          <w:pPr>
            <w:pStyle w:val="B12B9762401E4EFDB10C8A5FDDBE8322"/>
          </w:pPr>
          <w:r>
            <w:rPr>
              <w:rStyle w:val="TextodoEspaoReservado"/>
            </w:rPr>
            <w:t>digite</w:t>
          </w:r>
        </w:p>
      </w:docPartBody>
    </w:docPart>
    <w:docPart>
      <w:docPartPr>
        <w:name w:val="3FBBF7C407C24921A486208E1A802986"/>
        <w:category>
          <w:name w:val="Geral"/>
          <w:gallery w:val="placeholder"/>
        </w:category>
        <w:types>
          <w:type w:val="bbPlcHdr"/>
        </w:types>
        <w:behaviors>
          <w:behavior w:val="content"/>
        </w:behaviors>
        <w:guid w:val="{F900644E-38E7-419A-B166-C34F582C54E9}"/>
      </w:docPartPr>
      <w:docPartBody>
        <w:p w:rsidR="005A51E9" w:rsidRDefault="00F2521F" w:rsidP="00F2521F">
          <w:pPr>
            <w:pStyle w:val="3FBBF7C407C24921A486208E1A802986"/>
          </w:pPr>
          <w:r>
            <w:rPr>
              <w:rStyle w:val="TextodoEspaoReservado"/>
            </w:rPr>
            <w:t>selecione</w:t>
          </w:r>
        </w:p>
      </w:docPartBody>
    </w:docPart>
    <w:docPart>
      <w:docPartPr>
        <w:name w:val="3DD4F30148A34101BB3A252CED2B4D42"/>
        <w:category>
          <w:name w:val="Geral"/>
          <w:gallery w:val="placeholder"/>
        </w:category>
        <w:types>
          <w:type w:val="bbPlcHdr"/>
        </w:types>
        <w:behaviors>
          <w:behavior w:val="content"/>
        </w:behaviors>
        <w:guid w:val="{E8775A9A-B8C3-4A8D-9EDA-FBBD2E001DC3}"/>
      </w:docPartPr>
      <w:docPartBody>
        <w:p w:rsidR="005A51E9" w:rsidRDefault="00F2521F" w:rsidP="00F2521F">
          <w:pPr>
            <w:pStyle w:val="3DD4F30148A34101BB3A252CED2B4D42"/>
          </w:pPr>
          <w:r>
            <w:rPr>
              <w:rStyle w:val="TextodoEspaoReservado"/>
            </w:rPr>
            <w:t>digite</w:t>
          </w:r>
        </w:p>
      </w:docPartBody>
    </w:docPart>
    <w:docPart>
      <w:docPartPr>
        <w:name w:val="954FDF29D3574954AA7618CD30C3C124"/>
        <w:category>
          <w:name w:val="Geral"/>
          <w:gallery w:val="placeholder"/>
        </w:category>
        <w:types>
          <w:type w:val="bbPlcHdr"/>
        </w:types>
        <w:behaviors>
          <w:behavior w:val="content"/>
        </w:behaviors>
        <w:guid w:val="{86A29150-ACA6-4A19-B731-4A0423F381FD}"/>
      </w:docPartPr>
      <w:docPartBody>
        <w:p w:rsidR="005A51E9" w:rsidRDefault="00F2521F" w:rsidP="00F2521F">
          <w:pPr>
            <w:pStyle w:val="954FDF29D3574954AA7618CD30C3C124"/>
          </w:pPr>
          <w:r>
            <w:rPr>
              <w:rStyle w:val="TextodoEspaoReservado"/>
            </w:rPr>
            <w:t>digite</w:t>
          </w:r>
        </w:p>
      </w:docPartBody>
    </w:docPart>
    <w:docPart>
      <w:docPartPr>
        <w:name w:val="375C72CB91694B9386E5E9ECE90E9E57"/>
        <w:category>
          <w:name w:val="Geral"/>
          <w:gallery w:val="placeholder"/>
        </w:category>
        <w:types>
          <w:type w:val="bbPlcHdr"/>
        </w:types>
        <w:behaviors>
          <w:behavior w:val="content"/>
        </w:behaviors>
        <w:guid w:val="{D1055199-B841-4906-B900-121476BE3AFF}"/>
      </w:docPartPr>
      <w:docPartBody>
        <w:p w:rsidR="005A51E9" w:rsidRDefault="00F2521F" w:rsidP="00F2521F">
          <w:pPr>
            <w:pStyle w:val="375C72CB91694B9386E5E9ECE90E9E57"/>
          </w:pPr>
          <w:r>
            <w:rPr>
              <w:rStyle w:val="TextodoEspaoReservado"/>
            </w:rPr>
            <w:t>digite</w:t>
          </w:r>
        </w:p>
      </w:docPartBody>
    </w:docPart>
    <w:docPart>
      <w:docPartPr>
        <w:name w:val="E5DCCF809DFA453BB1817B2388C25D12"/>
        <w:category>
          <w:name w:val="Geral"/>
          <w:gallery w:val="placeholder"/>
        </w:category>
        <w:types>
          <w:type w:val="bbPlcHdr"/>
        </w:types>
        <w:behaviors>
          <w:behavior w:val="content"/>
        </w:behaviors>
        <w:guid w:val="{DD08618A-A185-4CF6-B2D2-74812858A037}"/>
      </w:docPartPr>
      <w:docPartBody>
        <w:p w:rsidR="005A51E9" w:rsidRDefault="00F2521F" w:rsidP="00F2521F">
          <w:pPr>
            <w:pStyle w:val="E5DCCF809DFA453BB1817B2388C25D12"/>
          </w:pPr>
          <w:r>
            <w:rPr>
              <w:rStyle w:val="TextodoEspaoReservado"/>
            </w:rPr>
            <w:t>digite</w:t>
          </w:r>
        </w:p>
      </w:docPartBody>
    </w:docPart>
    <w:docPart>
      <w:docPartPr>
        <w:name w:val="91ABD1CD3D174AE3B647E461B1F7B30F"/>
        <w:category>
          <w:name w:val="Geral"/>
          <w:gallery w:val="placeholder"/>
        </w:category>
        <w:types>
          <w:type w:val="bbPlcHdr"/>
        </w:types>
        <w:behaviors>
          <w:behavior w:val="content"/>
        </w:behaviors>
        <w:guid w:val="{9EC5EA2B-CE88-44C5-A5D7-E002145A993C}"/>
      </w:docPartPr>
      <w:docPartBody>
        <w:p w:rsidR="005A51E9" w:rsidRDefault="00F2521F" w:rsidP="00F2521F">
          <w:pPr>
            <w:pStyle w:val="91ABD1CD3D174AE3B647E461B1F7B30F"/>
          </w:pPr>
          <w:r>
            <w:rPr>
              <w:rStyle w:val="TextodoEspaoReservado"/>
            </w:rPr>
            <w:t>selecione</w:t>
          </w:r>
        </w:p>
      </w:docPartBody>
    </w:docPart>
    <w:docPart>
      <w:docPartPr>
        <w:name w:val="4DEC85A80A4746FBAFCAD44AABD74CF0"/>
        <w:category>
          <w:name w:val="Geral"/>
          <w:gallery w:val="placeholder"/>
        </w:category>
        <w:types>
          <w:type w:val="bbPlcHdr"/>
        </w:types>
        <w:behaviors>
          <w:behavior w:val="content"/>
        </w:behaviors>
        <w:guid w:val="{B5177B27-986E-4505-9C17-499E23EE54CE}"/>
      </w:docPartPr>
      <w:docPartBody>
        <w:p w:rsidR="005A51E9" w:rsidRDefault="00F2521F" w:rsidP="00F2521F">
          <w:pPr>
            <w:pStyle w:val="4DEC85A80A4746FBAFCAD44AABD74CF0"/>
          </w:pPr>
          <w:r>
            <w:rPr>
              <w:rStyle w:val="TextodoEspaoReservado"/>
            </w:rPr>
            <w:t>digite</w:t>
          </w:r>
        </w:p>
      </w:docPartBody>
    </w:docPart>
    <w:docPart>
      <w:docPartPr>
        <w:name w:val="CE501B9395AF4ADAB95040D9CF57112B"/>
        <w:category>
          <w:name w:val="Geral"/>
          <w:gallery w:val="placeholder"/>
        </w:category>
        <w:types>
          <w:type w:val="bbPlcHdr"/>
        </w:types>
        <w:behaviors>
          <w:behavior w:val="content"/>
        </w:behaviors>
        <w:guid w:val="{9B02F32C-B2AE-42E3-8D14-E9740F034B6F}"/>
      </w:docPartPr>
      <w:docPartBody>
        <w:p w:rsidR="005A51E9" w:rsidRDefault="00F2521F" w:rsidP="00F2521F">
          <w:pPr>
            <w:pStyle w:val="CE501B9395AF4ADAB95040D9CF57112B"/>
          </w:pPr>
          <w:r>
            <w:rPr>
              <w:rStyle w:val="TextodoEspaoReservado"/>
            </w:rPr>
            <w:t>digite</w:t>
          </w:r>
        </w:p>
      </w:docPartBody>
    </w:docPart>
    <w:docPart>
      <w:docPartPr>
        <w:name w:val="04E471DEE8BE4D168AF16F762682D97D"/>
        <w:category>
          <w:name w:val="Geral"/>
          <w:gallery w:val="placeholder"/>
        </w:category>
        <w:types>
          <w:type w:val="bbPlcHdr"/>
        </w:types>
        <w:behaviors>
          <w:behavior w:val="content"/>
        </w:behaviors>
        <w:guid w:val="{0400A882-7B12-40F3-9EBB-A2FE7C9731E3}"/>
      </w:docPartPr>
      <w:docPartBody>
        <w:p w:rsidR="005A51E9" w:rsidRDefault="00F2521F" w:rsidP="00F2521F">
          <w:pPr>
            <w:pStyle w:val="04E471DEE8BE4D168AF16F762682D97D"/>
          </w:pPr>
          <w:r>
            <w:rPr>
              <w:rStyle w:val="TextodoEspaoReservado"/>
            </w:rPr>
            <w:t>digite</w:t>
          </w:r>
        </w:p>
      </w:docPartBody>
    </w:docPart>
    <w:docPart>
      <w:docPartPr>
        <w:name w:val="BB79B8FAFEF6425887A625B2F49D84ED"/>
        <w:category>
          <w:name w:val="Geral"/>
          <w:gallery w:val="placeholder"/>
        </w:category>
        <w:types>
          <w:type w:val="bbPlcHdr"/>
        </w:types>
        <w:behaviors>
          <w:behavior w:val="content"/>
        </w:behaviors>
        <w:guid w:val="{61D7903C-27C5-44C5-8814-F27EE4B5B445}"/>
      </w:docPartPr>
      <w:docPartBody>
        <w:p w:rsidR="005A51E9" w:rsidRDefault="00F2521F" w:rsidP="00F2521F">
          <w:pPr>
            <w:pStyle w:val="BB79B8FAFEF6425887A625B2F49D84ED"/>
          </w:pPr>
          <w:r>
            <w:rPr>
              <w:rStyle w:val="TextodoEspaoReservado"/>
            </w:rPr>
            <w:t>digite</w:t>
          </w:r>
        </w:p>
      </w:docPartBody>
    </w:docPart>
    <w:docPart>
      <w:docPartPr>
        <w:name w:val="2E29C26FD9F94F1F965C71FD70E4FDFB"/>
        <w:category>
          <w:name w:val="Geral"/>
          <w:gallery w:val="placeholder"/>
        </w:category>
        <w:types>
          <w:type w:val="bbPlcHdr"/>
        </w:types>
        <w:behaviors>
          <w:behavior w:val="content"/>
        </w:behaviors>
        <w:guid w:val="{8F6BD21A-8E0F-40FD-9C34-D9A62F284530}"/>
      </w:docPartPr>
      <w:docPartBody>
        <w:p w:rsidR="005A51E9" w:rsidRDefault="00F2521F" w:rsidP="00F2521F">
          <w:pPr>
            <w:pStyle w:val="2E29C26FD9F94F1F965C71FD70E4FDFB"/>
          </w:pPr>
          <w:r w:rsidRPr="009D4894">
            <w:rPr>
              <w:rStyle w:val="TextodoEspaoReservado"/>
              <w:color w:val="FFFFFF" w:themeColor="background1"/>
            </w:rPr>
            <w:t>digite</w:t>
          </w:r>
        </w:p>
      </w:docPartBody>
    </w:docPart>
    <w:docPart>
      <w:docPartPr>
        <w:name w:val="F0E236F15F974E60935DE5435DF22E18"/>
        <w:category>
          <w:name w:val="Geral"/>
          <w:gallery w:val="placeholder"/>
        </w:category>
        <w:types>
          <w:type w:val="bbPlcHdr"/>
        </w:types>
        <w:behaviors>
          <w:behavior w:val="content"/>
        </w:behaviors>
        <w:guid w:val="{E68242FD-81E1-41AE-B9A4-7AA83FF7E274}"/>
      </w:docPartPr>
      <w:docPartBody>
        <w:p w:rsidR="005A51E9" w:rsidRDefault="00F2521F" w:rsidP="00F2521F">
          <w:pPr>
            <w:pStyle w:val="F0E236F15F974E60935DE5435DF22E18"/>
          </w:pPr>
          <w:r>
            <w:rPr>
              <w:rStyle w:val="TextodoEspaoReservado"/>
            </w:rPr>
            <w:t>1.selecione</w:t>
          </w:r>
        </w:p>
      </w:docPartBody>
    </w:docPart>
    <w:docPart>
      <w:docPartPr>
        <w:name w:val="5D51E8250E3944639C689EC711E1CCCD"/>
        <w:category>
          <w:name w:val="Geral"/>
          <w:gallery w:val="placeholder"/>
        </w:category>
        <w:types>
          <w:type w:val="bbPlcHdr"/>
        </w:types>
        <w:behaviors>
          <w:behavior w:val="content"/>
        </w:behaviors>
        <w:guid w:val="{16DF80BF-5DC5-4007-84A4-640C3BACCC9E}"/>
      </w:docPartPr>
      <w:docPartBody>
        <w:p w:rsidR="005A51E9" w:rsidRDefault="00F2521F" w:rsidP="00F2521F">
          <w:pPr>
            <w:pStyle w:val="5D51E8250E3944639C689EC711E1CCCD"/>
          </w:pPr>
          <w:r>
            <w:rPr>
              <w:rStyle w:val="TextodoEspaoReservado"/>
            </w:rPr>
            <w:t>2. selecione</w:t>
          </w:r>
        </w:p>
      </w:docPartBody>
    </w:docPart>
    <w:docPart>
      <w:docPartPr>
        <w:name w:val="E53FAE64ACC248238F9D30FC509D0916"/>
        <w:category>
          <w:name w:val="Geral"/>
          <w:gallery w:val="placeholder"/>
        </w:category>
        <w:types>
          <w:type w:val="bbPlcHdr"/>
        </w:types>
        <w:behaviors>
          <w:behavior w:val="content"/>
        </w:behaviors>
        <w:guid w:val="{61D90109-0CB9-47E9-AAB9-7F93450C10F0}"/>
      </w:docPartPr>
      <w:docPartBody>
        <w:p w:rsidR="005A51E9" w:rsidRDefault="00F2521F" w:rsidP="00F2521F">
          <w:pPr>
            <w:pStyle w:val="E53FAE64ACC248238F9D30FC509D0916"/>
          </w:pPr>
          <w:r>
            <w:rPr>
              <w:rStyle w:val="TextodoEspaoReservado"/>
            </w:rPr>
            <w:t>1.digite</w:t>
          </w:r>
        </w:p>
      </w:docPartBody>
    </w:docPart>
    <w:docPart>
      <w:docPartPr>
        <w:name w:val="02BF9B41BB7141249C880201BED10946"/>
        <w:category>
          <w:name w:val="Geral"/>
          <w:gallery w:val="placeholder"/>
        </w:category>
        <w:types>
          <w:type w:val="bbPlcHdr"/>
        </w:types>
        <w:behaviors>
          <w:behavior w:val="content"/>
        </w:behaviors>
        <w:guid w:val="{9C89DFCD-7FDF-45D4-9348-016688677BC4}"/>
      </w:docPartPr>
      <w:docPartBody>
        <w:p w:rsidR="005A51E9" w:rsidRDefault="00F2521F" w:rsidP="00F2521F">
          <w:pPr>
            <w:pStyle w:val="02BF9B41BB7141249C880201BED10946"/>
          </w:pPr>
          <w:r>
            <w:rPr>
              <w:rStyle w:val="TextodoEspaoReservado"/>
              <w:b/>
              <w:bCs/>
            </w:rPr>
            <w:t>1. digite</w:t>
          </w:r>
        </w:p>
      </w:docPartBody>
    </w:docPart>
    <w:docPart>
      <w:docPartPr>
        <w:name w:val="F02683E4FDC94064B8B0EA38275143AF"/>
        <w:category>
          <w:name w:val="Geral"/>
          <w:gallery w:val="placeholder"/>
        </w:category>
        <w:types>
          <w:type w:val="bbPlcHdr"/>
        </w:types>
        <w:behaviors>
          <w:behavior w:val="content"/>
        </w:behaviors>
        <w:guid w:val="{BD9FF28D-D660-4953-8632-893A05A12D68}"/>
      </w:docPartPr>
      <w:docPartBody>
        <w:p w:rsidR="005A51E9" w:rsidRDefault="00F2521F" w:rsidP="00F2521F">
          <w:pPr>
            <w:pStyle w:val="F02683E4FDC94064B8B0EA38275143AF"/>
          </w:pPr>
          <w:r>
            <w:rPr>
              <w:rStyle w:val="TextodoEspaoReservado"/>
              <w:b/>
              <w:bCs/>
            </w:rPr>
            <w:t>1. digite</w:t>
          </w:r>
        </w:p>
      </w:docPartBody>
    </w:docPart>
    <w:docPart>
      <w:docPartPr>
        <w:name w:val="F37F6A48BDD44BD781E7E2AEFF92F78F"/>
        <w:category>
          <w:name w:val="Geral"/>
          <w:gallery w:val="placeholder"/>
        </w:category>
        <w:types>
          <w:type w:val="bbPlcHdr"/>
        </w:types>
        <w:behaviors>
          <w:behavior w:val="content"/>
        </w:behaviors>
        <w:guid w:val="{9F92E2CA-FB74-47A3-8CCC-916A552C1176}"/>
      </w:docPartPr>
      <w:docPartBody>
        <w:p w:rsidR="005A51E9" w:rsidRDefault="00F2521F" w:rsidP="00F2521F">
          <w:pPr>
            <w:pStyle w:val="F37F6A48BDD44BD781E7E2AEFF92F78F"/>
          </w:pPr>
          <w:r>
            <w:rPr>
              <w:rStyle w:val="TextodoEspaoReservado"/>
              <w:b/>
              <w:bCs/>
            </w:rPr>
            <w:t>1. digite</w:t>
          </w:r>
        </w:p>
      </w:docPartBody>
    </w:docPart>
    <w:docPart>
      <w:docPartPr>
        <w:name w:val="5AF28510999249B69361F18F0B6A0E2A"/>
        <w:category>
          <w:name w:val="Geral"/>
          <w:gallery w:val="placeholder"/>
        </w:category>
        <w:types>
          <w:type w:val="bbPlcHdr"/>
        </w:types>
        <w:behaviors>
          <w:behavior w:val="content"/>
        </w:behaviors>
        <w:guid w:val="{52A96EAF-8DE2-4094-A2D1-86CE52A22716}"/>
      </w:docPartPr>
      <w:docPartBody>
        <w:p w:rsidR="005A51E9" w:rsidRDefault="00F2521F" w:rsidP="00F2521F">
          <w:pPr>
            <w:pStyle w:val="5AF28510999249B69361F18F0B6A0E2A"/>
          </w:pPr>
          <w:r>
            <w:rPr>
              <w:rStyle w:val="TextodoEspaoReservado"/>
              <w:b/>
              <w:bCs/>
            </w:rPr>
            <w:t>2. digite</w:t>
          </w:r>
        </w:p>
      </w:docPartBody>
    </w:docPart>
    <w:docPart>
      <w:docPartPr>
        <w:name w:val="5BDB26AE5DF94671BC8D318A539BEF50"/>
        <w:category>
          <w:name w:val="Geral"/>
          <w:gallery w:val="placeholder"/>
        </w:category>
        <w:types>
          <w:type w:val="bbPlcHdr"/>
        </w:types>
        <w:behaviors>
          <w:behavior w:val="content"/>
        </w:behaviors>
        <w:guid w:val="{9BDC6256-224F-48BB-A306-F401F99B7694}"/>
      </w:docPartPr>
      <w:docPartBody>
        <w:p w:rsidR="005A51E9" w:rsidRDefault="00F2521F" w:rsidP="00F2521F">
          <w:pPr>
            <w:pStyle w:val="5BDB26AE5DF94671BC8D318A539BEF50"/>
          </w:pPr>
          <w:r>
            <w:rPr>
              <w:rStyle w:val="TextodoEspaoReservado"/>
              <w:b/>
              <w:bCs/>
            </w:rPr>
            <w:t>3. digite</w:t>
          </w:r>
        </w:p>
      </w:docPartBody>
    </w:docPart>
    <w:docPart>
      <w:docPartPr>
        <w:name w:val="236685A61CC5491AA96B43363A884507"/>
        <w:category>
          <w:name w:val="Geral"/>
          <w:gallery w:val="placeholder"/>
        </w:category>
        <w:types>
          <w:type w:val="bbPlcHdr"/>
        </w:types>
        <w:behaviors>
          <w:behavior w:val="content"/>
        </w:behaviors>
        <w:guid w:val="{727C5DB5-6D96-466B-9CB8-9D4882AB2293}"/>
      </w:docPartPr>
      <w:docPartBody>
        <w:p w:rsidR="005A51E9" w:rsidRDefault="00F2521F" w:rsidP="00F2521F">
          <w:pPr>
            <w:pStyle w:val="236685A61CC5491AA96B43363A884507"/>
          </w:pPr>
          <w:r>
            <w:rPr>
              <w:rFonts w:ascii="Verdana" w:hAnsi="Verdana" w:cs="Tahoma"/>
              <w:b/>
              <w:iCs/>
              <w:color w:val="808080" w:themeColor="background1" w:themeShade="80"/>
            </w:rPr>
            <w:t>1. selecione</w:t>
          </w:r>
          <w:r>
            <w:rPr>
              <w:rFonts w:ascii="Verdana Pro Light" w:hAnsi="Verdana Pro Light" w:cs="Tahoma"/>
              <w:bCs/>
              <w:i/>
            </w:rPr>
            <w:t xml:space="preserve"> </w:t>
          </w:r>
        </w:p>
      </w:docPartBody>
    </w:docPart>
    <w:docPart>
      <w:docPartPr>
        <w:name w:val="6D7D82C89855453DA575DAEC6238AE5D"/>
        <w:category>
          <w:name w:val="Geral"/>
          <w:gallery w:val="placeholder"/>
        </w:category>
        <w:types>
          <w:type w:val="bbPlcHdr"/>
        </w:types>
        <w:behaviors>
          <w:behavior w:val="content"/>
        </w:behaviors>
        <w:guid w:val="{04CC4834-C8C0-489B-ACC8-96F8F5DB1532}"/>
      </w:docPartPr>
      <w:docPartBody>
        <w:p w:rsidR="005A51E9" w:rsidRDefault="00F2521F" w:rsidP="00F2521F">
          <w:pPr>
            <w:pStyle w:val="6D7D82C89855453DA575DAEC6238AE5D"/>
          </w:pPr>
          <w:r>
            <w:rPr>
              <w:rFonts w:ascii="Verdana" w:hAnsi="Verdana" w:cs="Tahoma"/>
              <w:b/>
              <w:iCs/>
              <w:color w:val="808080" w:themeColor="background1" w:themeShade="80"/>
            </w:rPr>
            <w:t>2. selecione</w:t>
          </w:r>
        </w:p>
      </w:docPartBody>
    </w:docPart>
    <w:docPart>
      <w:docPartPr>
        <w:name w:val="30020B613DC3487C929EC3993B327A9E"/>
        <w:category>
          <w:name w:val="Geral"/>
          <w:gallery w:val="placeholder"/>
        </w:category>
        <w:types>
          <w:type w:val="bbPlcHdr"/>
        </w:types>
        <w:behaviors>
          <w:behavior w:val="content"/>
        </w:behaviors>
        <w:guid w:val="{0CEB9E1B-281E-4E70-AA67-B69519A94E32}"/>
      </w:docPartPr>
      <w:docPartBody>
        <w:p w:rsidR="005A51E9" w:rsidRDefault="00F2521F" w:rsidP="00F2521F">
          <w:pPr>
            <w:pStyle w:val="30020B613DC3487C929EC3993B327A9E"/>
          </w:pPr>
          <w:r w:rsidRPr="00CE51C7">
            <w:rPr>
              <w:rFonts w:ascii="Verdana" w:hAnsi="Verdana"/>
              <w:b/>
              <w:iCs/>
              <w:color w:val="808080"/>
            </w:rPr>
            <w:t>3. selecione</w:t>
          </w:r>
        </w:p>
      </w:docPartBody>
    </w:docPart>
    <w:docPart>
      <w:docPartPr>
        <w:name w:val="10704DB3CFAD456294A82388724F0E2A"/>
        <w:category>
          <w:name w:val="Geral"/>
          <w:gallery w:val="placeholder"/>
        </w:category>
        <w:types>
          <w:type w:val="bbPlcHdr"/>
        </w:types>
        <w:behaviors>
          <w:behavior w:val="content"/>
        </w:behaviors>
        <w:guid w:val="{84D66026-2642-49B7-9AD6-4015BAAA385F}"/>
      </w:docPartPr>
      <w:docPartBody>
        <w:p w:rsidR="005A51E9" w:rsidRDefault="00F2521F" w:rsidP="00F2521F">
          <w:pPr>
            <w:pStyle w:val="10704DB3CFAD456294A82388724F0E2A"/>
          </w:pPr>
          <w:r>
            <w:rPr>
              <w:rStyle w:val="TextodoEspaoReservado"/>
            </w:rPr>
            <w:t>1. digite</w:t>
          </w:r>
          <w:r w:rsidRPr="00B031CE">
            <w:rPr>
              <w:rStyle w:val="TextodoEspaoReservado"/>
            </w:rPr>
            <w:t>.</w:t>
          </w:r>
        </w:p>
      </w:docPartBody>
    </w:docPart>
    <w:docPart>
      <w:docPartPr>
        <w:name w:val="DA816F2EA09841C2A4A1D563E75223BD"/>
        <w:category>
          <w:name w:val="Geral"/>
          <w:gallery w:val="placeholder"/>
        </w:category>
        <w:types>
          <w:type w:val="bbPlcHdr"/>
        </w:types>
        <w:behaviors>
          <w:behavior w:val="content"/>
        </w:behaviors>
        <w:guid w:val="{B205487B-22B7-4E31-8900-A2568289DE6A}"/>
      </w:docPartPr>
      <w:docPartBody>
        <w:p w:rsidR="005A51E9" w:rsidRDefault="00F2521F" w:rsidP="00F2521F">
          <w:pPr>
            <w:pStyle w:val="DA816F2EA09841C2A4A1D563E75223BD"/>
          </w:pPr>
          <w:r>
            <w:rPr>
              <w:rStyle w:val="TextodoEspaoReservado"/>
            </w:rPr>
            <w:t>3. selecione</w:t>
          </w:r>
        </w:p>
      </w:docPartBody>
    </w:docPart>
    <w:docPart>
      <w:docPartPr>
        <w:name w:val="361A8C50F44343A2ABDF9F1BEB2B2DA6"/>
        <w:category>
          <w:name w:val="Geral"/>
          <w:gallery w:val="placeholder"/>
        </w:category>
        <w:types>
          <w:type w:val="bbPlcHdr"/>
        </w:types>
        <w:behaviors>
          <w:behavior w:val="content"/>
        </w:behaviors>
        <w:guid w:val="{8C855F8A-B0A9-4564-B4F3-6D99F8E84261}"/>
      </w:docPartPr>
      <w:docPartBody>
        <w:p w:rsidR="005A51E9" w:rsidRDefault="00F2521F" w:rsidP="00F2521F">
          <w:pPr>
            <w:pStyle w:val="361A8C50F44343A2ABDF9F1BEB2B2DA6"/>
          </w:pPr>
          <w:r>
            <w:rPr>
              <w:rStyle w:val="TextodoEspaoReservado"/>
            </w:rPr>
            <w:t>1. digite</w:t>
          </w:r>
        </w:p>
      </w:docPartBody>
    </w:docPart>
    <w:docPart>
      <w:docPartPr>
        <w:name w:val="DA51B11BACC84F2DA1C0ED3757C6D8F8"/>
        <w:category>
          <w:name w:val="Geral"/>
          <w:gallery w:val="placeholder"/>
        </w:category>
        <w:types>
          <w:type w:val="bbPlcHdr"/>
        </w:types>
        <w:behaviors>
          <w:behavior w:val="content"/>
        </w:behaviors>
        <w:guid w:val="{304CC93E-7291-4D05-956E-A0534C115DE5}"/>
      </w:docPartPr>
      <w:docPartBody>
        <w:p w:rsidR="005A51E9" w:rsidRDefault="00F2521F" w:rsidP="00F2521F">
          <w:pPr>
            <w:pStyle w:val="DA51B11BACC84F2DA1C0ED3757C6D8F8"/>
          </w:pPr>
          <w:r>
            <w:rPr>
              <w:rStyle w:val="TextodoEspaoReservado"/>
            </w:rPr>
            <w:t>2. digite</w:t>
          </w:r>
        </w:p>
      </w:docPartBody>
    </w:docPart>
    <w:docPart>
      <w:docPartPr>
        <w:name w:val="2D0DEED1488141C68E8E8BF14AA01C97"/>
        <w:category>
          <w:name w:val="Geral"/>
          <w:gallery w:val="placeholder"/>
        </w:category>
        <w:types>
          <w:type w:val="bbPlcHdr"/>
        </w:types>
        <w:behaviors>
          <w:behavior w:val="content"/>
        </w:behaviors>
        <w:guid w:val="{3D198424-23D3-4154-99D0-0553D0EE4476}"/>
      </w:docPartPr>
      <w:docPartBody>
        <w:p w:rsidR="005A51E9" w:rsidRDefault="00F2521F" w:rsidP="00F2521F">
          <w:pPr>
            <w:pStyle w:val="2D0DEED1488141C68E8E8BF14AA01C97"/>
          </w:pPr>
          <w:r>
            <w:rPr>
              <w:rStyle w:val="TextodoEspaoReservado"/>
            </w:rPr>
            <w:t>digite</w:t>
          </w:r>
        </w:p>
      </w:docPartBody>
    </w:docPart>
    <w:docPart>
      <w:docPartPr>
        <w:name w:val="E4F563003775464B96B9E3C48856660A"/>
        <w:category>
          <w:name w:val="Geral"/>
          <w:gallery w:val="placeholder"/>
        </w:category>
        <w:types>
          <w:type w:val="bbPlcHdr"/>
        </w:types>
        <w:behaviors>
          <w:behavior w:val="content"/>
        </w:behaviors>
        <w:guid w:val="{D0B1B311-D1BB-4780-8E05-7BB1EFB16078}"/>
      </w:docPartPr>
      <w:docPartBody>
        <w:p w:rsidR="005A51E9" w:rsidRDefault="00F2521F" w:rsidP="00F2521F">
          <w:pPr>
            <w:pStyle w:val="E4F563003775464B96B9E3C48856660A"/>
          </w:pPr>
          <w:r>
            <w:rPr>
              <w:rStyle w:val="TextodoEspaoReservado"/>
            </w:rPr>
            <w:t>digite</w:t>
          </w:r>
        </w:p>
      </w:docPartBody>
    </w:docPart>
    <w:docPart>
      <w:docPartPr>
        <w:name w:val="F2494030066D4CBDA59AA8BEBC197F4C"/>
        <w:category>
          <w:name w:val="Geral"/>
          <w:gallery w:val="placeholder"/>
        </w:category>
        <w:types>
          <w:type w:val="bbPlcHdr"/>
        </w:types>
        <w:behaviors>
          <w:behavior w:val="content"/>
        </w:behaviors>
        <w:guid w:val="{59F3D23C-B889-4688-8BCF-AC7944E201C7}"/>
      </w:docPartPr>
      <w:docPartBody>
        <w:p w:rsidR="005A51E9" w:rsidRDefault="00F2521F" w:rsidP="00F2521F">
          <w:pPr>
            <w:pStyle w:val="F2494030066D4CBDA59AA8BEBC197F4C"/>
          </w:pPr>
          <w:r>
            <w:rPr>
              <w:rStyle w:val="TextodoEspaoReservado"/>
            </w:rPr>
            <w:t>digite</w:t>
          </w:r>
        </w:p>
      </w:docPartBody>
    </w:docPart>
    <w:docPart>
      <w:docPartPr>
        <w:name w:val="24C7780B1D9C40589CC6DD7165981F2E"/>
        <w:category>
          <w:name w:val="Geral"/>
          <w:gallery w:val="placeholder"/>
        </w:category>
        <w:types>
          <w:type w:val="bbPlcHdr"/>
        </w:types>
        <w:behaviors>
          <w:behavior w:val="content"/>
        </w:behaviors>
        <w:guid w:val="{BD2E20F1-D9FB-4E16-8771-79EA3BDD85E3}"/>
      </w:docPartPr>
      <w:docPartBody>
        <w:p w:rsidR="005A51E9" w:rsidRDefault="00F2521F" w:rsidP="00F2521F">
          <w:pPr>
            <w:pStyle w:val="24C7780B1D9C40589CC6DD7165981F2E"/>
          </w:pPr>
          <w:r>
            <w:rPr>
              <w:rStyle w:val="TextodoEspaoReservado"/>
            </w:rPr>
            <w:t>digite</w:t>
          </w:r>
        </w:p>
      </w:docPartBody>
    </w:docPart>
    <w:docPart>
      <w:docPartPr>
        <w:name w:val="397501CD53FC4555B9836A4071AC867E"/>
        <w:category>
          <w:name w:val="Geral"/>
          <w:gallery w:val="placeholder"/>
        </w:category>
        <w:types>
          <w:type w:val="bbPlcHdr"/>
        </w:types>
        <w:behaviors>
          <w:behavior w:val="content"/>
        </w:behaviors>
        <w:guid w:val="{2999270C-F88C-4766-B82E-CA65B6BFA4C3}"/>
      </w:docPartPr>
      <w:docPartBody>
        <w:p w:rsidR="005A51E9" w:rsidRDefault="00F2521F" w:rsidP="00F2521F">
          <w:pPr>
            <w:pStyle w:val="397501CD53FC4555B9836A4071AC867E"/>
          </w:pPr>
          <w:r>
            <w:rPr>
              <w:rStyle w:val="TextodoEspaoReservado"/>
            </w:rPr>
            <w:t>digite</w:t>
          </w:r>
        </w:p>
      </w:docPartBody>
    </w:docPart>
    <w:docPart>
      <w:docPartPr>
        <w:name w:val="2CCEFD05E8B048B599D97938ACB94386"/>
        <w:category>
          <w:name w:val="Geral"/>
          <w:gallery w:val="placeholder"/>
        </w:category>
        <w:types>
          <w:type w:val="bbPlcHdr"/>
        </w:types>
        <w:behaviors>
          <w:behavior w:val="content"/>
        </w:behaviors>
        <w:guid w:val="{BF5AEE3B-2E89-4CFE-BCE7-082F07BE440A}"/>
      </w:docPartPr>
      <w:docPartBody>
        <w:p w:rsidR="005A51E9" w:rsidRDefault="00F2521F" w:rsidP="00F2521F">
          <w:pPr>
            <w:pStyle w:val="2CCEFD05E8B048B599D97938ACB94386"/>
          </w:pPr>
          <w:r>
            <w:rPr>
              <w:rStyle w:val="TextodoEspaoReservado"/>
            </w:rPr>
            <w:t>1. Inserir informações relevantes (cirurgias, tratamentos, medicamentos, laudos médicos, etc.), bem como as dificuldades encontradas no dia-a-dia</w:t>
          </w:r>
          <w:r w:rsidRPr="00B031CE">
            <w:rPr>
              <w:rStyle w:val="TextodoEspaoReservado"/>
            </w:rPr>
            <w:t>.</w:t>
          </w:r>
        </w:p>
      </w:docPartBody>
    </w:docPart>
    <w:docPart>
      <w:docPartPr>
        <w:name w:val="3D85C9D80BDC4ACE9BF00CC22BC06466"/>
        <w:category>
          <w:name w:val="Geral"/>
          <w:gallery w:val="placeholder"/>
        </w:category>
        <w:types>
          <w:type w:val="bbPlcHdr"/>
        </w:types>
        <w:behaviors>
          <w:behavior w:val="content"/>
        </w:behaviors>
        <w:guid w:val="{9F249633-CA5B-47B9-9232-FBC5BAB72459}"/>
      </w:docPartPr>
      <w:docPartBody>
        <w:p w:rsidR="005A51E9" w:rsidRDefault="00F2521F" w:rsidP="00F2521F">
          <w:pPr>
            <w:pStyle w:val="3D85C9D80BDC4ACE9BF00CC22BC06466"/>
          </w:pPr>
          <w:r>
            <w:rPr>
              <w:rStyle w:val="TextodoEspaoReservado"/>
            </w:rPr>
            <w:t>1. selecione</w:t>
          </w:r>
        </w:p>
      </w:docPartBody>
    </w:docPart>
    <w:docPart>
      <w:docPartPr>
        <w:name w:val="63259D1B66B64B2199534804CD38DFD1"/>
        <w:category>
          <w:name w:val="Geral"/>
          <w:gallery w:val="placeholder"/>
        </w:category>
        <w:types>
          <w:type w:val="bbPlcHdr"/>
        </w:types>
        <w:behaviors>
          <w:behavior w:val="content"/>
        </w:behaviors>
        <w:guid w:val="{524345D4-8B1D-408A-A277-4752CE782E27}"/>
      </w:docPartPr>
      <w:docPartBody>
        <w:p w:rsidR="005A51E9" w:rsidRDefault="00F2521F" w:rsidP="00F2521F">
          <w:pPr>
            <w:pStyle w:val="63259D1B66B64B2199534804CD38DFD1"/>
          </w:pPr>
          <w:r>
            <w:rPr>
              <w:rStyle w:val="TextodoEspaoReservado"/>
            </w:rPr>
            <w:t>1. selecione</w:t>
          </w:r>
          <w:r w:rsidRPr="00B031CE">
            <w:rPr>
              <w:rStyle w:val="TextodoEspaoReservado"/>
            </w:rPr>
            <w:t>.</w:t>
          </w:r>
        </w:p>
      </w:docPartBody>
    </w:docPart>
    <w:docPart>
      <w:docPartPr>
        <w:name w:val="0C73A85B69A54559B6A0636C7EA24BD0"/>
        <w:category>
          <w:name w:val="Geral"/>
          <w:gallery w:val="placeholder"/>
        </w:category>
        <w:types>
          <w:type w:val="bbPlcHdr"/>
        </w:types>
        <w:behaviors>
          <w:behavior w:val="content"/>
        </w:behaviors>
        <w:guid w:val="{D77DA342-80C8-4726-AAE6-9AC28013B118}"/>
      </w:docPartPr>
      <w:docPartBody>
        <w:p w:rsidR="005A51E9" w:rsidRDefault="00F2521F" w:rsidP="00F2521F">
          <w:pPr>
            <w:pStyle w:val="0C73A85B69A54559B6A0636C7EA24BD0"/>
          </w:pPr>
          <w:r>
            <w:rPr>
              <w:rStyle w:val="TextodoEspaoReservado"/>
            </w:rPr>
            <w:t>1. selecione</w:t>
          </w:r>
        </w:p>
      </w:docPartBody>
    </w:docPart>
    <w:docPart>
      <w:docPartPr>
        <w:name w:val="3306210F7D5A433EAAE20A9609E09196"/>
        <w:category>
          <w:name w:val="Geral"/>
          <w:gallery w:val="placeholder"/>
        </w:category>
        <w:types>
          <w:type w:val="bbPlcHdr"/>
        </w:types>
        <w:behaviors>
          <w:behavior w:val="content"/>
        </w:behaviors>
        <w:guid w:val="{1E3BA214-B66D-45F7-A084-C32450A9CBE8}"/>
      </w:docPartPr>
      <w:docPartBody>
        <w:p w:rsidR="005A51E9" w:rsidRDefault="00F2521F" w:rsidP="00F2521F">
          <w:pPr>
            <w:pStyle w:val="3306210F7D5A433EAAE20A9609E09196"/>
          </w:pPr>
          <w:r>
            <w:rPr>
              <w:rStyle w:val="TextodoEspaoReservado"/>
            </w:rPr>
            <w:t>1. selecione</w:t>
          </w:r>
        </w:p>
      </w:docPartBody>
    </w:docPart>
    <w:docPart>
      <w:docPartPr>
        <w:name w:val="3A6CB424B947422AA2FD89EFE80302FC"/>
        <w:category>
          <w:name w:val="Geral"/>
          <w:gallery w:val="placeholder"/>
        </w:category>
        <w:types>
          <w:type w:val="bbPlcHdr"/>
        </w:types>
        <w:behaviors>
          <w:behavior w:val="content"/>
        </w:behaviors>
        <w:guid w:val="{6E5C5A26-422A-482E-BCAE-1A9E097A6F50}"/>
      </w:docPartPr>
      <w:docPartBody>
        <w:p w:rsidR="005A51E9" w:rsidRDefault="00F2521F" w:rsidP="00F2521F">
          <w:pPr>
            <w:pStyle w:val="3A6CB424B947422AA2FD89EFE80302FC"/>
          </w:pPr>
          <w:r>
            <w:rPr>
              <w:rStyle w:val="TextodoEspaoReservado"/>
            </w:rPr>
            <w:t>1. selecione</w:t>
          </w:r>
        </w:p>
      </w:docPartBody>
    </w:docPart>
    <w:docPart>
      <w:docPartPr>
        <w:name w:val="4BFF07F10E694807BC0AC0504D847315"/>
        <w:category>
          <w:name w:val="Geral"/>
          <w:gallery w:val="placeholder"/>
        </w:category>
        <w:types>
          <w:type w:val="bbPlcHdr"/>
        </w:types>
        <w:behaviors>
          <w:behavior w:val="content"/>
        </w:behaviors>
        <w:guid w:val="{1473026B-222E-49D3-B892-BA773BCDF513}"/>
      </w:docPartPr>
      <w:docPartBody>
        <w:p w:rsidR="005A51E9" w:rsidRDefault="00F2521F" w:rsidP="00F2521F">
          <w:pPr>
            <w:pStyle w:val="4BFF07F10E694807BC0AC0504D847315"/>
          </w:pPr>
          <w:r>
            <w:rPr>
              <w:rStyle w:val="TextodoEspaoReservado"/>
            </w:rPr>
            <w:t>2. selecione</w:t>
          </w:r>
        </w:p>
      </w:docPartBody>
    </w:docPart>
    <w:docPart>
      <w:docPartPr>
        <w:name w:val="EFBA37AD12494EEA9F443BC717B34981"/>
        <w:category>
          <w:name w:val="Geral"/>
          <w:gallery w:val="placeholder"/>
        </w:category>
        <w:types>
          <w:type w:val="bbPlcHdr"/>
        </w:types>
        <w:behaviors>
          <w:behavior w:val="content"/>
        </w:behaviors>
        <w:guid w:val="{B0B4E636-C9FE-4894-A9E3-3845100AD89B}"/>
      </w:docPartPr>
      <w:docPartBody>
        <w:p w:rsidR="005A51E9" w:rsidRDefault="00F2521F" w:rsidP="00F2521F">
          <w:pPr>
            <w:pStyle w:val="EFBA37AD12494EEA9F443BC717B34981"/>
          </w:pPr>
          <w:r>
            <w:rPr>
              <w:rStyle w:val="TextodoEspaoReservado"/>
            </w:rPr>
            <w:t>3. selecione</w:t>
          </w:r>
        </w:p>
      </w:docPartBody>
    </w:docPart>
    <w:docPart>
      <w:docPartPr>
        <w:name w:val="C77B96E658844A77A061A111883653DD"/>
        <w:category>
          <w:name w:val="Geral"/>
          <w:gallery w:val="placeholder"/>
        </w:category>
        <w:types>
          <w:type w:val="bbPlcHdr"/>
        </w:types>
        <w:behaviors>
          <w:behavior w:val="content"/>
        </w:behaviors>
        <w:guid w:val="{FFB81666-6804-4881-9EFA-CE66DBBEAB9A}"/>
      </w:docPartPr>
      <w:docPartBody>
        <w:p w:rsidR="005A51E9" w:rsidRDefault="00F2521F" w:rsidP="00F2521F">
          <w:pPr>
            <w:pStyle w:val="C77B96E658844A77A061A111883653DD"/>
          </w:pPr>
          <w:r>
            <w:rPr>
              <w:rStyle w:val="TextodoEspaoReservado"/>
            </w:rPr>
            <w:t>1. selecione apenas se for supressão da avaliação social, se não, apague</w:t>
          </w:r>
          <w:r w:rsidRPr="00B031CE">
            <w:rPr>
              <w:rStyle w:val="TextodoEspaoReservado"/>
            </w:rPr>
            <w:t>.</w:t>
          </w:r>
        </w:p>
      </w:docPartBody>
    </w:docPart>
    <w:docPart>
      <w:docPartPr>
        <w:name w:val="7470E301D6BC40E4AC39822A11DDB153"/>
        <w:category>
          <w:name w:val="Geral"/>
          <w:gallery w:val="placeholder"/>
        </w:category>
        <w:types>
          <w:type w:val="bbPlcHdr"/>
        </w:types>
        <w:behaviors>
          <w:behavior w:val="content"/>
        </w:behaviors>
        <w:guid w:val="{D8F9AAD6-5FD2-43A7-BC98-D690E05BFF3D}"/>
      </w:docPartPr>
      <w:docPartBody>
        <w:p w:rsidR="005A51E9" w:rsidRDefault="00F2521F" w:rsidP="00F2521F">
          <w:pPr>
            <w:pStyle w:val="7470E301D6BC40E4AC39822A11DDB153"/>
          </w:pPr>
          <w:r>
            <w:rPr>
              <w:rStyle w:val="TextodoEspaoReservado"/>
              <w:lang w:val="pt-BR"/>
            </w:rPr>
            <w:t>2. mesmo que o item anterior</w:t>
          </w:r>
        </w:p>
      </w:docPartBody>
    </w:docPart>
    <w:docPart>
      <w:docPartPr>
        <w:name w:val="A30AD761203D4C25A522EE61B4852C84"/>
        <w:category>
          <w:name w:val="Geral"/>
          <w:gallery w:val="placeholder"/>
        </w:category>
        <w:types>
          <w:type w:val="bbPlcHdr"/>
        </w:types>
        <w:behaviors>
          <w:behavior w:val="content"/>
        </w:behaviors>
        <w:guid w:val="{A20672A0-D4F5-40D9-A276-7EECC8166D95}"/>
      </w:docPartPr>
      <w:docPartBody>
        <w:p w:rsidR="005A51E9" w:rsidRDefault="00F2521F" w:rsidP="00F2521F">
          <w:pPr>
            <w:pStyle w:val="A30AD761203D4C25A522EE61B4852C84"/>
          </w:pPr>
          <w:r>
            <w:rPr>
              <w:rStyle w:val="TextodoEspaoReservado"/>
            </w:rPr>
            <w:t>1. selecione</w:t>
          </w:r>
        </w:p>
      </w:docPartBody>
    </w:docPart>
    <w:docPart>
      <w:docPartPr>
        <w:name w:val="7C9EE0FA371E4F70975A8C0D3B7526C0"/>
        <w:category>
          <w:name w:val="Geral"/>
          <w:gallery w:val="placeholder"/>
        </w:category>
        <w:types>
          <w:type w:val="bbPlcHdr"/>
        </w:types>
        <w:behaviors>
          <w:behavior w:val="content"/>
        </w:behaviors>
        <w:guid w:val="{44D2E304-C30C-4274-AEA6-46F027815661}"/>
      </w:docPartPr>
      <w:docPartBody>
        <w:p w:rsidR="005A51E9" w:rsidRDefault="00F2521F" w:rsidP="00F2521F">
          <w:pPr>
            <w:pStyle w:val="7C9EE0FA371E4F70975A8C0D3B7526C0"/>
          </w:pPr>
          <w:r>
            <w:rPr>
              <w:rStyle w:val="TextodoEspaoReservado"/>
            </w:rPr>
            <w:t>2. selecione</w:t>
          </w:r>
        </w:p>
      </w:docPartBody>
    </w:docPart>
    <w:docPart>
      <w:docPartPr>
        <w:name w:val="3A8C5E2097414B20B56CDD8B99DCE442"/>
        <w:category>
          <w:name w:val="Geral"/>
          <w:gallery w:val="placeholder"/>
        </w:category>
        <w:types>
          <w:type w:val="bbPlcHdr"/>
        </w:types>
        <w:behaviors>
          <w:behavior w:val="content"/>
        </w:behaviors>
        <w:guid w:val="{1384C8DE-254B-4291-86B7-F424CB4DEDA7}"/>
      </w:docPartPr>
      <w:docPartBody>
        <w:p w:rsidR="005A51E9" w:rsidRDefault="00F2521F" w:rsidP="00F2521F">
          <w:pPr>
            <w:pStyle w:val="3A8C5E2097414B20B56CDD8B99DCE442"/>
          </w:pPr>
          <w:r>
            <w:rPr>
              <w:rStyle w:val="TextodoEspaoReservado"/>
            </w:rPr>
            <w:t>1. selecione</w:t>
          </w:r>
        </w:p>
      </w:docPartBody>
    </w:docPart>
    <w:docPart>
      <w:docPartPr>
        <w:name w:val="4286BD8381ED47D988FB0321D5BFBEB2"/>
        <w:category>
          <w:name w:val="Geral"/>
          <w:gallery w:val="placeholder"/>
        </w:category>
        <w:types>
          <w:type w:val="bbPlcHdr"/>
        </w:types>
        <w:behaviors>
          <w:behavior w:val="content"/>
        </w:behaviors>
        <w:guid w:val="{1771D171-FB21-4CB5-A631-74CF2DF1197A}"/>
      </w:docPartPr>
      <w:docPartBody>
        <w:p w:rsidR="005A51E9" w:rsidRDefault="00F2521F" w:rsidP="00F2521F">
          <w:pPr>
            <w:pStyle w:val="4286BD8381ED47D988FB0321D5BFBEB2"/>
          </w:pPr>
          <w:r>
            <w:rPr>
              <w:rStyle w:val="TextodoEspaoReservado"/>
            </w:rPr>
            <w:t>2. selecione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Pro Black">
    <w:charset w:val="00"/>
    <w:family w:val="swiss"/>
    <w:pitch w:val="variable"/>
    <w:sig w:usb0="80000287" w:usb1="00000043" w:usb2="00000000" w:usb3="00000000" w:csb0="0000009F" w:csb1="00000000"/>
  </w:font>
  <w:font w:name="Verdana Pro Light">
    <w:charset w:val="00"/>
    <w:family w:val="swiss"/>
    <w:pitch w:val="variable"/>
    <w:sig w:usb0="80000287" w:usb1="0000004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22C09"/>
    <w:multiLevelType w:val="multilevel"/>
    <w:tmpl w:val="0F4E71F2"/>
    <w:lvl w:ilvl="0">
      <w:start w:val="1"/>
      <w:numFmt w:val="decimal"/>
      <w:pStyle w:val="3A8C5E2097414B20B56CDD8B99DCE44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3977D2B"/>
    <w:multiLevelType w:val="multilevel"/>
    <w:tmpl w:val="588415EE"/>
    <w:lvl w:ilvl="0">
      <w:start w:val="1"/>
      <w:numFmt w:val="decimal"/>
      <w:pStyle w:val="2D0DEED1488141C68E8E8BF14AA01C9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79725850">
    <w:abstractNumId w:val="0"/>
  </w:num>
  <w:num w:numId="2" w16cid:durableId="20867985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315927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2F"/>
    <w:rsid w:val="00050A4E"/>
    <w:rsid w:val="005A51E9"/>
    <w:rsid w:val="0093462F"/>
    <w:rsid w:val="00F252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521F"/>
    <w:rPr>
      <w:color w:val="808080"/>
    </w:rPr>
  </w:style>
  <w:style w:type="paragraph" w:customStyle="1" w:styleId="D2F42CAC1FE448888DB45115BB5AB091">
    <w:name w:val="D2F42CAC1FE448888DB45115BB5AB091"/>
  </w:style>
  <w:style w:type="paragraph" w:customStyle="1" w:styleId="0D7F0B8897384749AB47AA2E61ED39DD">
    <w:name w:val="0D7F0B8897384749AB47AA2E61ED39DD"/>
    <w:rsid w:val="00F2521F"/>
    <w:pPr>
      <w:spacing w:after="0"/>
    </w:pPr>
    <w:rPr>
      <w:rFonts w:ascii="Verdana Pro Black" w:eastAsiaTheme="minorHAnsi" w:hAnsi="Verdana Pro Black" w:cs="Arial"/>
      <w:caps/>
      <w:color w:val="000000" w:themeColor="text1"/>
      <w:sz w:val="20"/>
      <w:szCs w:val="20"/>
      <w:lang w:eastAsia="en-US"/>
    </w:rPr>
  </w:style>
  <w:style w:type="paragraph" w:customStyle="1" w:styleId="EAB5F43B89484F159E2A746A6A34AA91">
    <w:name w:val="EAB5F43B89484F159E2A746A6A34AA91"/>
    <w:rsid w:val="00F2521F"/>
    <w:pPr>
      <w:spacing w:after="0"/>
    </w:pPr>
    <w:rPr>
      <w:rFonts w:ascii="Verdana Pro Black" w:eastAsiaTheme="minorHAnsi" w:hAnsi="Verdana Pro Black" w:cs="Arial"/>
      <w:caps/>
      <w:color w:val="000000" w:themeColor="text1"/>
      <w:sz w:val="20"/>
      <w:szCs w:val="20"/>
      <w:lang w:eastAsia="en-US"/>
    </w:rPr>
  </w:style>
  <w:style w:type="paragraph" w:customStyle="1" w:styleId="4125CA588E8F412A909DABE0A437CFF4">
    <w:name w:val="4125CA588E8F412A909DABE0A437CFF4"/>
    <w:rsid w:val="00F2521F"/>
    <w:pPr>
      <w:spacing w:after="0"/>
    </w:pPr>
    <w:rPr>
      <w:rFonts w:ascii="Verdana Pro Black" w:eastAsiaTheme="minorHAnsi" w:hAnsi="Verdana Pro Black" w:cs="Arial"/>
      <w:caps/>
      <w:color w:val="000000" w:themeColor="text1"/>
      <w:sz w:val="20"/>
      <w:szCs w:val="20"/>
      <w:lang w:eastAsia="en-US"/>
    </w:rPr>
  </w:style>
  <w:style w:type="paragraph" w:customStyle="1" w:styleId="8ABCAE3D316B40929B91BB8429111C09">
    <w:name w:val="8ABCAE3D316B40929B91BB8429111C09"/>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99D9519346054225A024E46DC8C28178">
    <w:name w:val="99D9519346054225A024E46DC8C28178"/>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950975DC061041CF8F3BF157084B22B9">
    <w:name w:val="950975DC061041CF8F3BF157084B22B9"/>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1E617690151E4279B4A43481E57697CC">
    <w:name w:val="1E617690151E4279B4A43481E57697CC"/>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08B09203150A407E9DD6951F85B6B56F">
    <w:name w:val="08B09203150A407E9DD6951F85B6B56F"/>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3732E2B21A684948A804E314BB5DC718">
    <w:name w:val="3732E2B21A684948A804E314BB5DC718"/>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C070FB0F05B74F3DA42E2D1ECFF9C63E">
    <w:name w:val="C070FB0F05B74F3DA42E2D1ECFF9C63E"/>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05A490B721CA4E2F82744FA994F4C60F">
    <w:name w:val="05A490B721CA4E2F82744FA994F4C60F"/>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57E3FC57ECE44AE38C0FD74440B7E0CD">
    <w:name w:val="57E3FC57ECE44AE38C0FD74440B7E0CD"/>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76649F7C44D848A28BB9B022A91615CF">
    <w:name w:val="76649F7C44D848A28BB9B022A91615CF"/>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80A1DD357F294E0EAE5FD5FA665EB6DD">
    <w:name w:val="80A1DD357F294E0EAE5FD5FA665EB6DD"/>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2E9A0710B07D48D18B94A42FF6C6C7D1">
    <w:name w:val="2E9A0710B07D48D18B94A42FF6C6C7D1"/>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BCEE6BBA4C344A70BA4E635CAB240531">
    <w:name w:val="BCEE6BBA4C344A70BA4E635CAB240531"/>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C23DD542F4F348EF9BE69AB4320C6407">
    <w:name w:val="C23DD542F4F348EF9BE69AB4320C6407"/>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97F4B4F0D91044E5B60A1AF703E36B7D">
    <w:name w:val="97F4B4F0D91044E5B60A1AF703E36B7D"/>
    <w:rsid w:val="00F2521F"/>
    <w:pPr>
      <w:spacing w:before="120" w:after="240"/>
      <w:jc w:val="both"/>
    </w:pPr>
    <w:rPr>
      <w:rFonts w:ascii="Verdana" w:eastAsiaTheme="minorHAnsi" w:hAnsi="Verdana" w:cs="Arial"/>
      <w:color w:val="000000" w:themeColor="text1"/>
      <w:sz w:val="20"/>
      <w:szCs w:val="20"/>
      <w:lang w:eastAsia="en-US"/>
    </w:rPr>
  </w:style>
  <w:style w:type="paragraph" w:customStyle="1" w:styleId="B40F5762E53A43918B14EAF60461311F">
    <w:name w:val="B40F5762E53A43918B14EAF60461311F"/>
    <w:rsid w:val="00F2521F"/>
    <w:pPr>
      <w:spacing w:after="120" w:line="480" w:lineRule="auto"/>
    </w:pPr>
    <w:rPr>
      <w:rFonts w:ascii="Times New Roman" w:eastAsia="Times New Roman" w:hAnsi="Times New Roman" w:cs="Times New Roman"/>
      <w:sz w:val="20"/>
      <w:szCs w:val="20"/>
    </w:rPr>
  </w:style>
  <w:style w:type="paragraph" w:customStyle="1" w:styleId="334F6292E18B4D8984C2C21F8232AE4C">
    <w:name w:val="334F6292E18B4D8984C2C21F8232AE4C"/>
    <w:rsid w:val="00F2521F"/>
    <w:pPr>
      <w:spacing w:after="120" w:line="480" w:lineRule="auto"/>
    </w:pPr>
    <w:rPr>
      <w:rFonts w:ascii="Times New Roman" w:eastAsia="Times New Roman" w:hAnsi="Times New Roman" w:cs="Times New Roman"/>
      <w:sz w:val="20"/>
      <w:szCs w:val="20"/>
    </w:rPr>
  </w:style>
  <w:style w:type="paragraph" w:customStyle="1" w:styleId="5F586DFDA0DC4B9C8DD246E3696CB245">
    <w:name w:val="5F586DFDA0DC4B9C8DD246E3696CB245"/>
    <w:rsid w:val="00F2521F"/>
    <w:pPr>
      <w:spacing w:after="120" w:line="480" w:lineRule="auto"/>
    </w:pPr>
    <w:rPr>
      <w:rFonts w:ascii="Times New Roman" w:eastAsia="Times New Roman" w:hAnsi="Times New Roman" w:cs="Times New Roman"/>
      <w:sz w:val="20"/>
      <w:szCs w:val="20"/>
    </w:rPr>
  </w:style>
  <w:style w:type="paragraph" w:customStyle="1" w:styleId="10704DB3CFAD456294A82388724F0E2A">
    <w:name w:val="10704DB3CFAD456294A82388724F0E2A"/>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D1C3BFD2E09240D4BED81C62B76C8BC9">
    <w:name w:val="D1C3BFD2E09240D4BED81C62B76C8BC9"/>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80B790F5274B4591A2D9135398B659AD">
    <w:name w:val="80B790F5274B4591A2D9135398B659AD"/>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DA816F2EA09841C2A4A1D563E75223BD">
    <w:name w:val="DA816F2EA09841C2A4A1D563E75223BD"/>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61A8C50F44343A2ABDF9F1BEB2B2DA6">
    <w:name w:val="361A8C50F44343A2ABDF9F1BEB2B2DA6"/>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DA51B11BACC84F2DA1C0ED3757C6D8F8">
    <w:name w:val="DA51B11BACC84F2DA1C0ED3757C6D8F8"/>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2D0DEED1488141C68E8E8BF14AA01C97">
    <w:name w:val="2D0DEED1488141C68E8E8BF14AA01C97"/>
    <w:rsid w:val="00F2521F"/>
    <w:pPr>
      <w:numPr>
        <w:numId w:val="3"/>
      </w:numPr>
      <w:spacing w:after="0" w:line="240" w:lineRule="auto"/>
      <w:ind w:hanging="360"/>
      <w:jc w:val="both"/>
    </w:pPr>
    <w:rPr>
      <w:rFonts w:ascii="Verdana" w:eastAsiaTheme="minorHAnsi" w:hAnsi="Verdana" w:cs="Arial"/>
      <w:noProof/>
      <w:color w:val="000000" w:themeColor="text1"/>
      <w:sz w:val="20"/>
      <w:szCs w:val="20"/>
      <w:lang w:eastAsia="en-US"/>
    </w:rPr>
  </w:style>
  <w:style w:type="paragraph" w:customStyle="1" w:styleId="E4F563003775464B96B9E3C48856660A">
    <w:name w:val="E4F563003775464B96B9E3C48856660A"/>
    <w:rsid w:val="00F2521F"/>
    <w:pPr>
      <w:tabs>
        <w:tab w:val="num" w:pos="720"/>
      </w:tabs>
      <w:spacing w:after="0" w:line="240" w:lineRule="auto"/>
      <w:ind w:left="720" w:hanging="360"/>
      <w:jc w:val="both"/>
    </w:pPr>
    <w:rPr>
      <w:rFonts w:ascii="Verdana" w:eastAsiaTheme="minorHAnsi" w:hAnsi="Verdana" w:cs="Arial"/>
      <w:noProof/>
      <w:color w:val="000000" w:themeColor="text1"/>
      <w:sz w:val="20"/>
      <w:szCs w:val="20"/>
      <w:lang w:eastAsia="en-US"/>
    </w:rPr>
  </w:style>
  <w:style w:type="paragraph" w:customStyle="1" w:styleId="F2494030066D4CBDA59AA8BEBC197F4C">
    <w:name w:val="F2494030066D4CBDA59AA8BEBC197F4C"/>
    <w:rsid w:val="00F2521F"/>
    <w:pPr>
      <w:tabs>
        <w:tab w:val="num" w:pos="720"/>
      </w:tabs>
      <w:spacing w:after="0" w:line="240" w:lineRule="auto"/>
      <w:ind w:left="720" w:hanging="360"/>
      <w:jc w:val="both"/>
    </w:pPr>
    <w:rPr>
      <w:rFonts w:ascii="Verdana" w:eastAsiaTheme="minorHAnsi" w:hAnsi="Verdana" w:cs="Arial"/>
      <w:noProof/>
      <w:color w:val="000000" w:themeColor="text1"/>
      <w:sz w:val="20"/>
      <w:szCs w:val="20"/>
      <w:lang w:eastAsia="en-US"/>
    </w:rPr>
  </w:style>
  <w:style w:type="paragraph" w:customStyle="1" w:styleId="24C7780B1D9C40589CC6DD7165981F2E">
    <w:name w:val="24C7780B1D9C40589CC6DD7165981F2E"/>
    <w:rsid w:val="00F2521F"/>
    <w:pPr>
      <w:tabs>
        <w:tab w:val="num" w:pos="720"/>
      </w:tabs>
      <w:spacing w:after="0" w:line="240" w:lineRule="auto"/>
      <w:ind w:left="720" w:hanging="360"/>
      <w:jc w:val="both"/>
    </w:pPr>
    <w:rPr>
      <w:rFonts w:ascii="Verdana" w:eastAsiaTheme="minorHAnsi" w:hAnsi="Verdana" w:cs="Arial"/>
      <w:noProof/>
      <w:color w:val="000000" w:themeColor="text1"/>
      <w:sz w:val="20"/>
      <w:szCs w:val="20"/>
      <w:lang w:eastAsia="en-US"/>
    </w:rPr>
  </w:style>
  <w:style w:type="paragraph" w:customStyle="1" w:styleId="397501CD53FC4555B9836A4071AC867E">
    <w:name w:val="397501CD53FC4555B9836A4071AC867E"/>
    <w:rsid w:val="00F2521F"/>
    <w:pPr>
      <w:tabs>
        <w:tab w:val="num" w:pos="720"/>
      </w:tabs>
      <w:spacing w:after="0" w:line="240" w:lineRule="auto"/>
      <w:ind w:left="720" w:hanging="360"/>
      <w:jc w:val="both"/>
    </w:pPr>
    <w:rPr>
      <w:rFonts w:ascii="Verdana" w:eastAsiaTheme="minorHAnsi" w:hAnsi="Verdana" w:cs="Arial"/>
      <w:noProof/>
      <w:color w:val="000000" w:themeColor="text1"/>
      <w:sz w:val="20"/>
      <w:szCs w:val="20"/>
      <w:lang w:eastAsia="en-US"/>
    </w:rPr>
  </w:style>
  <w:style w:type="paragraph" w:customStyle="1" w:styleId="2CCEFD05E8B048B599D97938ACB94386">
    <w:name w:val="2CCEFD05E8B048B599D97938ACB94386"/>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D85C9D80BDC4ACE9BF00CC22BC06466">
    <w:name w:val="3D85C9D80BDC4ACE9BF00CC22BC06466"/>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71BB61797C4C4F3DAECAE7D627DD58F1">
    <w:name w:val="71BB61797C4C4F3DAECAE7D627DD58F1"/>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08A65B7FEC6541AA8CAC461FF147D729">
    <w:name w:val="08A65B7FEC6541AA8CAC461FF147D729"/>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BD48C64A450B48ACA3943C6DCD03E7BD">
    <w:name w:val="BD48C64A450B48ACA3943C6DCD03E7BD"/>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993B2452AD7A42FAA1C3FABE96F98BB6">
    <w:name w:val="993B2452AD7A42FAA1C3FABE96F98BB6"/>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7A9D1A9EB8B1403F8C8F4DF25F3103BF">
    <w:name w:val="7A9D1A9EB8B1403F8C8F4DF25F3103BF"/>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2DAADFB1B587447F8FA26EA432BCC8ED">
    <w:name w:val="2DAADFB1B587447F8FA26EA432BCC8ED"/>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6343FFA34D884815820BC4C1F81966C2">
    <w:name w:val="6343FFA34D884815820BC4C1F81966C2"/>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762B00E400EF4392878031F4B6487E0F">
    <w:name w:val="762B00E400EF4392878031F4B6487E0F"/>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F7E6653765FD46FAB36725AC81561EC3">
    <w:name w:val="F7E6653765FD46FAB36725AC81561EC3"/>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595B3FF229194BA5B7970BBA07DB865B">
    <w:name w:val="595B3FF229194BA5B7970BBA07DB865B"/>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67CED877B6714FBE89B2C85B73049856">
    <w:name w:val="67CED877B6714FBE89B2C85B73049856"/>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F4B0663C8102423998E8076BD617AA4C">
    <w:name w:val="F4B0663C8102423998E8076BD617AA4C"/>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192DDEDD76044C58B93E17BC83B70B61">
    <w:name w:val="192DDEDD76044C58B93E17BC83B70B61"/>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15EECA86B85444959BF0974759088F74">
    <w:name w:val="15EECA86B85444959BF0974759088F74"/>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0CA8C34977C74A1C8C5E97CCE5F50D64">
    <w:name w:val="0CA8C34977C74A1C8C5E97CCE5F50D64"/>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04E94CD3D8E749619A942ADFE120ECAE">
    <w:name w:val="04E94CD3D8E749619A942ADFE120ECAE"/>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B12B9762401E4EFDB10C8A5FDDBE8322">
    <w:name w:val="B12B9762401E4EFDB10C8A5FDDBE8322"/>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FBBF7C407C24921A486208E1A802986">
    <w:name w:val="3FBBF7C407C24921A486208E1A802986"/>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DD4F30148A34101BB3A252CED2B4D42">
    <w:name w:val="3DD4F30148A34101BB3A252CED2B4D42"/>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954FDF29D3574954AA7618CD30C3C124">
    <w:name w:val="954FDF29D3574954AA7618CD30C3C124"/>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75C72CB91694B9386E5E9ECE90E9E57">
    <w:name w:val="375C72CB91694B9386E5E9ECE90E9E57"/>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E5DCCF809DFA453BB1817B2388C25D12">
    <w:name w:val="E5DCCF809DFA453BB1817B2388C25D12"/>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91ABD1CD3D174AE3B647E461B1F7B30F">
    <w:name w:val="91ABD1CD3D174AE3B647E461B1F7B30F"/>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4DEC85A80A4746FBAFCAD44AABD74CF0">
    <w:name w:val="4DEC85A80A4746FBAFCAD44AABD74CF0"/>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CE501B9395AF4ADAB95040D9CF57112B">
    <w:name w:val="CE501B9395AF4ADAB95040D9CF57112B"/>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04E471DEE8BE4D168AF16F762682D97D">
    <w:name w:val="04E471DEE8BE4D168AF16F762682D97D"/>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BB79B8FAFEF6425887A625B2F49D84ED">
    <w:name w:val="BB79B8FAFEF6425887A625B2F49D84ED"/>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2E29C26FD9F94F1F965C71FD70E4FDFB">
    <w:name w:val="2E29C26FD9F94F1F965C71FD70E4FDFB"/>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F0E236F15F974E60935DE5435DF22E18">
    <w:name w:val="F0E236F15F974E60935DE5435DF22E18"/>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5D51E8250E3944639C689EC711E1CCCD">
    <w:name w:val="5D51E8250E3944639C689EC711E1CCCD"/>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E53FAE64ACC248238F9D30FC509D0916">
    <w:name w:val="E53FAE64ACC248238F9D30FC509D0916"/>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63259D1B66B64B2199534804CD38DFD1">
    <w:name w:val="63259D1B66B64B2199534804CD38DFD1"/>
    <w:rsid w:val="00F2521F"/>
    <w:pPr>
      <w:spacing w:before="480" w:after="360"/>
      <w:jc w:val="both"/>
    </w:pPr>
    <w:rPr>
      <w:rFonts w:ascii="Verdana Pro Light" w:eastAsiaTheme="minorHAnsi" w:hAnsi="Verdana Pro Light" w:cs="Arial"/>
      <w:color w:val="202124"/>
      <w:sz w:val="20"/>
      <w:szCs w:val="20"/>
      <w:lang w:eastAsia="en-US"/>
    </w:rPr>
  </w:style>
  <w:style w:type="paragraph" w:customStyle="1" w:styleId="0C73A85B69A54559B6A0636C7EA24BD0">
    <w:name w:val="0C73A85B69A54559B6A0636C7EA24BD0"/>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306210F7D5A433EAAE20A9609E09196">
    <w:name w:val="3306210F7D5A433EAAE20A9609E09196"/>
    <w:rsid w:val="00F2521F"/>
    <w:pPr>
      <w:spacing w:before="480" w:after="360"/>
      <w:jc w:val="both"/>
    </w:pPr>
    <w:rPr>
      <w:rFonts w:ascii="Verdana Pro Light" w:eastAsiaTheme="minorHAnsi" w:hAnsi="Verdana Pro Light" w:cs="Arial"/>
      <w:color w:val="202124"/>
      <w:sz w:val="20"/>
      <w:szCs w:val="20"/>
      <w:lang w:eastAsia="en-US"/>
    </w:rPr>
  </w:style>
  <w:style w:type="paragraph" w:customStyle="1" w:styleId="3A6CB424B947422AA2FD89EFE80302FC">
    <w:name w:val="3A6CB424B947422AA2FD89EFE80302FC"/>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4BFF07F10E694807BC0AC0504D847315">
    <w:name w:val="4BFF07F10E694807BC0AC0504D847315"/>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EFBA37AD12494EEA9F443BC717B34981">
    <w:name w:val="EFBA37AD12494EEA9F443BC717B34981"/>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C77B96E658844A77A061A111883653DD">
    <w:name w:val="C77B96E658844A77A061A111883653DD"/>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7470E301D6BC40E4AC39822A11DDB153">
    <w:name w:val="7470E301D6BC40E4AC39822A11DDB153"/>
    <w:rsid w:val="00F2521F"/>
    <w:pPr>
      <w:spacing w:before="240" w:after="240" w:line="240" w:lineRule="auto"/>
      <w:ind w:left="1701"/>
      <w:jc w:val="both"/>
    </w:pPr>
    <w:rPr>
      <w:rFonts w:ascii="Verdana" w:eastAsiaTheme="minorHAnsi" w:hAnsi="Verdana" w:cs="Arial"/>
      <w:noProof/>
      <w:color w:val="000000" w:themeColor="text1"/>
      <w:sz w:val="17"/>
      <w:szCs w:val="17"/>
      <w:lang w:val="fr-FR" w:eastAsia="en-US"/>
    </w:rPr>
  </w:style>
  <w:style w:type="paragraph" w:customStyle="1" w:styleId="A30AD761203D4C25A522EE61B4852C84">
    <w:name w:val="A30AD761203D4C25A522EE61B4852C84"/>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7C9EE0FA371E4F70975A8C0D3B7526C0">
    <w:name w:val="7C9EE0FA371E4F70975A8C0D3B7526C0"/>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A8C5E2097414B20B56CDD8B99DCE442">
    <w:name w:val="3A8C5E2097414B20B56CDD8B99DCE442"/>
    <w:rsid w:val="00F2521F"/>
    <w:pPr>
      <w:numPr>
        <w:numId w:val="2"/>
      </w:numPr>
      <w:tabs>
        <w:tab w:val="clear" w:pos="720"/>
      </w:tabs>
      <w:spacing w:before="120" w:after="120"/>
      <w:ind w:hanging="360"/>
      <w:jc w:val="both"/>
    </w:pPr>
    <w:rPr>
      <w:rFonts w:ascii="Verdana" w:eastAsiaTheme="minorHAnsi" w:hAnsi="Verdana" w:cs="Arial"/>
      <w:noProof/>
      <w:color w:val="000000" w:themeColor="text1"/>
      <w:sz w:val="20"/>
      <w:szCs w:val="20"/>
      <w:lang w:eastAsia="en-US"/>
    </w:rPr>
  </w:style>
  <w:style w:type="paragraph" w:customStyle="1" w:styleId="4286BD8381ED47D988FB0321D5BFBEB2">
    <w:name w:val="4286BD8381ED47D988FB0321D5BFBEB2"/>
    <w:rsid w:val="00F2521F"/>
    <w:pPr>
      <w:spacing w:before="120" w:after="120"/>
      <w:ind w:left="720" w:hanging="360"/>
      <w:jc w:val="both"/>
    </w:pPr>
    <w:rPr>
      <w:rFonts w:ascii="Verdana" w:eastAsiaTheme="minorHAnsi" w:hAnsi="Verdana" w:cs="Arial"/>
      <w:noProof/>
      <w:color w:val="000000" w:themeColor="text1"/>
      <w:sz w:val="20"/>
      <w:szCs w:val="20"/>
      <w:lang w:eastAsia="en-US"/>
    </w:rPr>
  </w:style>
  <w:style w:type="paragraph" w:customStyle="1" w:styleId="02BF9B41BB7141249C880201BED10946">
    <w:name w:val="02BF9B41BB7141249C880201BED10946"/>
    <w:rsid w:val="00F2521F"/>
    <w:pPr>
      <w:spacing w:before="120" w:after="120"/>
      <w:ind w:left="720" w:hanging="360"/>
      <w:jc w:val="both"/>
    </w:pPr>
    <w:rPr>
      <w:rFonts w:ascii="Verdana" w:eastAsiaTheme="minorHAnsi" w:hAnsi="Verdana" w:cs="Arial"/>
      <w:noProof/>
      <w:color w:val="000000" w:themeColor="text1"/>
      <w:sz w:val="20"/>
      <w:szCs w:val="20"/>
      <w:lang w:eastAsia="en-US"/>
    </w:rPr>
  </w:style>
  <w:style w:type="paragraph" w:customStyle="1" w:styleId="F02683E4FDC94064B8B0EA38275143AF">
    <w:name w:val="F02683E4FDC94064B8B0EA38275143AF"/>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F37F6A48BDD44BD781E7E2AEFF92F78F">
    <w:name w:val="F37F6A48BDD44BD781E7E2AEFF92F78F"/>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5AF28510999249B69361F18F0B6A0E2A">
    <w:name w:val="5AF28510999249B69361F18F0B6A0E2A"/>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5BDB26AE5DF94671BC8D318A539BEF50">
    <w:name w:val="5BDB26AE5DF94671BC8D318A539BEF50"/>
    <w:rsid w:val="00F2521F"/>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236685A61CC5491AA96B43363A884507">
    <w:name w:val="236685A61CC5491AA96B43363A884507"/>
    <w:rsid w:val="00F2521F"/>
    <w:pPr>
      <w:spacing w:after="120" w:line="480" w:lineRule="auto"/>
    </w:pPr>
    <w:rPr>
      <w:rFonts w:ascii="Times New Roman" w:eastAsia="Times New Roman" w:hAnsi="Times New Roman" w:cs="Times New Roman"/>
      <w:sz w:val="20"/>
      <w:szCs w:val="20"/>
    </w:rPr>
  </w:style>
  <w:style w:type="paragraph" w:customStyle="1" w:styleId="6D7D82C89855453DA575DAEC6238AE5D">
    <w:name w:val="6D7D82C89855453DA575DAEC6238AE5D"/>
    <w:rsid w:val="00F2521F"/>
    <w:pPr>
      <w:spacing w:after="120" w:line="480" w:lineRule="auto"/>
    </w:pPr>
    <w:rPr>
      <w:rFonts w:ascii="Times New Roman" w:eastAsia="Times New Roman" w:hAnsi="Times New Roman" w:cs="Times New Roman"/>
      <w:sz w:val="20"/>
      <w:szCs w:val="20"/>
    </w:rPr>
  </w:style>
  <w:style w:type="paragraph" w:customStyle="1" w:styleId="30020B613DC3487C929EC3993B327A9E">
    <w:name w:val="30020B613DC3487C929EC3993B327A9E"/>
    <w:rsid w:val="00F2521F"/>
    <w:pPr>
      <w:spacing w:after="120" w:line="480" w:lineRule="auto"/>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Paleta - Ariane">
      <a:dk1>
        <a:sysClr val="windowText" lastClr="000000"/>
      </a:dk1>
      <a:lt1>
        <a:sysClr val="window" lastClr="FFFFFF"/>
      </a:lt1>
      <a:dk2>
        <a:srgbClr val="44546A"/>
      </a:dk2>
      <a:lt2>
        <a:srgbClr val="E7E6E6"/>
      </a:lt2>
      <a:accent1>
        <a:srgbClr val="BF212E"/>
      </a:accent1>
      <a:accent2>
        <a:srgbClr val="575759"/>
      </a:accent2>
      <a:accent3>
        <a:srgbClr val="B7D93D"/>
      </a:accent3>
      <a:accent4>
        <a:srgbClr val="C7D989"/>
      </a:accent4>
      <a:accent5>
        <a:srgbClr val="F2F2F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62622-D884-483F-AB75-284C6BFE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INICIAL - LOAS IDOSO</Template>
  <TotalTime>50</TotalTime>
  <Pages>8</Pages>
  <Words>2402</Words>
  <Characters>12977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Picoli</dc:creator>
  <cp:keywords/>
  <dc:description/>
  <cp:lastModifiedBy>Thaila</cp:lastModifiedBy>
  <cp:revision>9</cp:revision>
  <cp:lastPrinted>2022-08-22T13:37:00Z</cp:lastPrinted>
  <dcterms:created xsi:type="dcterms:W3CDTF">2022-10-13T19:21:00Z</dcterms:created>
  <dcterms:modified xsi:type="dcterms:W3CDTF">2023-12-20T12:35:00Z</dcterms:modified>
</cp:coreProperties>
</file>